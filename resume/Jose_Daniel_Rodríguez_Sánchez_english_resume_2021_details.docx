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407E73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427BF2" w:rsidRDefault="00E12EA2" w:rsidP="00913946">
            <w:pPr>
              <w:rPr>
                <w:b/>
                <w:bCs/>
              </w:rPr>
            </w:pPr>
            <w:r w:rsidRPr="00427BF2">
              <w:rPr>
                <w:b/>
                <w:bCs/>
              </w:rPr>
              <w:t xml:space="preserve">My </w:t>
            </w:r>
            <w:r w:rsidR="00C74F07" w:rsidRPr="00427BF2">
              <w:rPr>
                <w:b/>
                <w:bCs/>
              </w:rPr>
              <w:t xml:space="preserve">personal </w:t>
            </w:r>
            <w:r w:rsidRPr="00427BF2">
              <w:rPr>
                <w:b/>
                <w:bCs/>
              </w:rPr>
              <w:t xml:space="preserve">goal is to </w:t>
            </w:r>
            <w:r w:rsidR="002D7EB6" w:rsidRPr="00427BF2">
              <w:rPr>
                <w:b/>
                <w:bCs/>
              </w:rPr>
              <w:t>contribute</w:t>
            </w:r>
            <w:r w:rsidRPr="00427BF2">
              <w:rPr>
                <w:b/>
                <w:bCs/>
              </w:rPr>
              <w:t xml:space="preserve"> to the development of the company, </w:t>
            </w:r>
            <w:r w:rsidR="00012638" w:rsidRPr="00427BF2">
              <w:rPr>
                <w:b/>
                <w:bCs/>
              </w:rPr>
              <w:t>in</w:t>
            </w:r>
            <w:r w:rsidRPr="00427BF2">
              <w:rPr>
                <w:b/>
                <w:bCs/>
              </w:rPr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5574D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3B2C97D6" w:rsidR="00A461D8" w:rsidRPr="00CF1A49" w:rsidRDefault="00A461D8" w:rsidP="00457154">
            <w:pPr>
              <w:pStyle w:val="Heading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6E1E368B" w:rsidR="00A461D8" w:rsidRDefault="00A461D8" w:rsidP="00457154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81F569A" w14:textId="77777777" w:rsidR="009A17CC" w:rsidRPr="00CF1A49" w:rsidRDefault="009A17CC" w:rsidP="00457154">
            <w:pPr>
              <w:pStyle w:val="Heading2"/>
              <w:contextualSpacing w:val="0"/>
              <w:jc w:val="both"/>
              <w:outlineLvl w:val="1"/>
            </w:pPr>
          </w:p>
          <w:p w14:paraId="3176F088" w14:textId="13CD4511" w:rsidR="009A17CC" w:rsidRDefault="009A17CC" w:rsidP="00457154">
            <w:pPr>
              <w:jc w:val="both"/>
            </w:pPr>
            <w:r>
              <w:t xml:space="preserve">In 2019, the first project </w:t>
            </w:r>
            <w:r w:rsidR="006F712A">
              <w:t xml:space="preserve">was </w:t>
            </w:r>
            <w:r>
              <w:t xml:space="preserve">assigned to </w:t>
            </w:r>
            <w:r w:rsidR="006F712A">
              <w:t>me</w:t>
            </w:r>
            <w:r>
              <w:t xml:space="preserve"> to build a Yaml configuration file editor, by using Bootstrap</w:t>
            </w:r>
            <w:r w:rsidR="009E5688">
              <w:t xml:space="preserve">, </w:t>
            </w:r>
            <w:r>
              <w:t>jQuery</w:t>
            </w:r>
            <w:r w:rsidR="009E5688">
              <w:t xml:space="preserve"> (AJAX) and HTML</w:t>
            </w:r>
            <w:r>
              <w:t>. The goal was about be able to edit a configuration file using</w:t>
            </w:r>
            <w:r w:rsidR="0058513C">
              <w:t xml:space="preserve"> a</w:t>
            </w:r>
            <w:r>
              <w:t xml:space="preserve"> </w:t>
            </w:r>
            <w:r w:rsidR="00305283">
              <w:t xml:space="preserve">built-in website module using </w:t>
            </w:r>
            <w:r>
              <w:t>Perl CGI language</w:t>
            </w:r>
            <w:r w:rsidR="00305283">
              <w:t xml:space="preserve"> (the duration of this first project was around 3 months)</w:t>
            </w:r>
            <w:r>
              <w:t>.</w:t>
            </w:r>
          </w:p>
          <w:p w14:paraId="734E2AAA" w14:textId="77777777" w:rsidR="009A17CC" w:rsidRDefault="009A17CC" w:rsidP="00457154">
            <w:pPr>
              <w:jc w:val="both"/>
            </w:pPr>
          </w:p>
          <w:p w14:paraId="0813B4E2" w14:textId="77777777" w:rsidR="00A14053" w:rsidRDefault="0058513C" w:rsidP="00457154">
            <w:pPr>
              <w:jc w:val="both"/>
            </w:pPr>
            <w:r>
              <w:t>In</w:t>
            </w:r>
            <w:r w:rsidR="00B67704">
              <w:t xml:space="preserve"> 2020</w:t>
            </w:r>
            <w:r w:rsidR="00212455">
              <w:t xml:space="preserve">, </w:t>
            </w:r>
            <w:r w:rsidR="00717CC0">
              <w:t xml:space="preserve">I </w:t>
            </w:r>
            <w:r w:rsidR="00212455">
              <w:t>w</w:t>
            </w:r>
            <w:r w:rsidR="00A461D8">
              <w:t>ork</w:t>
            </w:r>
            <w:r w:rsidR="00717CC0">
              <w:t>ed</w:t>
            </w:r>
            <w:r w:rsidR="00A461D8">
              <w:t xml:space="preserve">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717CC0">
              <w:t>now</w:t>
            </w:r>
            <w:r w:rsidR="00212455">
              <w:t xml:space="preserve"> known as Insight Portal</w:t>
            </w:r>
            <w:r w:rsidR="00A461D8">
              <w:t>.</w:t>
            </w:r>
            <w:r w:rsidR="00B67704">
              <w:t xml:space="preserve"> </w:t>
            </w:r>
            <w:r w:rsidR="00B67704" w:rsidRPr="00D83205">
              <w:t>Mainly as Back-</w:t>
            </w:r>
            <w:r w:rsidR="00B67704">
              <w:t>E</w:t>
            </w:r>
            <w:r w:rsidR="00B67704" w:rsidRPr="00D83205">
              <w:t>nd developer</w:t>
            </w:r>
            <w:r w:rsidR="00457154">
              <w:t xml:space="preserve">, scripting using Perl and Java language. </w:t>
            </w:r>
            <w:r w:rsidR="00865BE3">
              <w:t xml:space="preserve">This platform </w:t>
            </w:r>
            <w:r w:rsidR="009F6928">
              <w:t>contains data</w:t>
            </w:r>
            <w:r w:rsidR="001D2C7B">
              <w:t xml:space="preserve"> for management and to make corporate decisions. </w:t>
            </w:r>
            <w:r w:rsidR="00407E73">
              <w:t xml:space="preserve">On this project, was also use git and </w:t>
            </w:r>
            <w:r w:rsidR="009A17CC">
              <w:t>GitHub</w:t>
            </w:r>
            <w:r w:rsidR="00407E73">
              <w:t xml:space="preserve"> tools to version control of each of scripts developed. </w:t>
            </w:r>
            <w:r w:rsidR="00CD7C39">
              <w:t>This project use</w:t>
            </w:r>
            <w:r w:rsidR="007D1986">
              <w:t xml:space="preserve"> </w:t>
            </w:r>
            <w:r w:rsidR="00407E73">
              <w:t xml:space="preserve">Yaml configuration files and </w:t>
            </w:r>
            <w:r w:rsidR="009A17CC">
              <w:t>red</w:t>
            </w:r>
            <w:r w:rsidR="00CD7C39">
              <w:t xml:space="preserve"> </w:t>
            </w:r>
            <w:r w:rsidR="009A17CC">
              <w:t>hat</w:t>
            </w:r>
            <w:r w:rsidR="00CD7C39">
              <w:t xml:space="preserve"> Linux</w:t>
            </w:r>
            <w:r w:rsidR="00407E73">
              <w:t xml:space="preserve"> servers.</w:t>
            </w:r>
            <w:r w:rsidR="003D3449">
              <w:t xml:space="preserve"> </w:t>
            </w:r>
          </w:p>
          <w:p w14:paraId="16236718" w14:textId="77777777" w:rsidR="00A14053" w:rsidRDefault="00A14053" w:rsidP="00457154">
            <w:pPr>
              <w:jc w:val="both"/>
            </w:pPr>
          </w:p>
          <w:p w14:paraId="1CA3670B" w14:textId="770F0443" w:rsidR="00B67704" w:rsidRDefault="003D3449" w:rsidP="00457154">
            <w:pPr>
              <w:jc w:val="both"/>
            </w:pPr>
            <w:r>
              <w:t>The Java scripts was a script to connect and extract data and store inside a repository the raw data, to then be processed for others Perl scripts.</w:t>
            </w:r>
            <w:r w:rsidR="00CD7C39">
              <w:t xml:space="preserve"> The Perl scripts processed data into cache files and other Perl scripts generates JSON objects to present data inside an Angular Front-end site</w:t>
            </w:r>
            <w:r w:rsidR="00345958">
              <w:t xml:space="preserve"> (</w:t>
            </w:r>
            <w:r w:rsidR="00D06DB1">
              <w:t>Summary t</w:t>
            </w:r>
            <w:r w:rsidR="00345958">
              <w:t>ables and Charts)</w:t>
            </w:r>
            <w:r w:rsidR="00CD7C39">
              <w:t>.</w:t>
            </w:r>
          </w:p>
          <w:p w14:paraId="0F286C00" w14:textId="1CC3FD1D" w:rsidR="00692660" w:rsidRDefault="00692660" w:rsidP="00457154">
            <w:pPr>
              <w:jc w:val="both"/>
            </w:pPr>
          </w:p>
          <w:p w14:paraId="25D21575" w14:textId="7278C391" w:rsidR="00692660" w:rsidRDefault="00692660" w:rsidP="00457154">
            <w:pPr>
              <w:jc w:val="both"/>
            </w:pPr>
            <w:r>
              <w:t>The queries and the connections to databases was made by me. In this project, we need to connect to SQL Server databases, Athena (AWS), and PostgreSQL.</w:t>
            </w:r>
          </w:p>
          <w:p w14:paraId="2D9893AF" w14:textId="77777777" w:rsidR="00A461D8" w:rsidRDefault="00A461D8" w:rsidP="00457154">
            <w:pPr>
              <w:jc w:val="both"/>
            </w:pPr>
          </w:p>
          <w:p w14:paraId="6CE319BB" w14:textId="6736B4CB" w:rsidR="009A17CC" w:rsidRDefault="009A17CC" w:rsidP="00A14053">
            <w:pPr>
              <w:tabs>
                <w:tab w:val="left" w:pos="705"/>
              </w:tabs>
              <w:jc w:val="both"/>
            </w:pPr>
            <w:r>
              <w:t>In 2021, I was assigned as a Software Developer in ServiceNow Partner Platform, which is platform that uses AngularJS and JavaScript, to build web sites were forms and automate</w:t>
            </w:r>
            <w:r w:rsidR="00BE25D6">
              <w:t>d</w:t>
            </w:r>
            <w:r>
              <w:t xml:space="preserve"> jobs can be easily </w:t>
            </w:r>
            <w:r w:rsidR="00BE25D6">
              <w:t>configure</w:t>
            </w:r>
            <w:r w:rsidR="00CD6F56">
              <w:t xml:space="preserve">, the projects assigned to me </w:t>
            </w:r>
            <w:r w:rsidR="008D1F7D">
              <w:t xml:space="preserve">during this time </w:t>
            </w:r>
            <w:r w:rsidR="00F8509A">
              <w:t>I</w:t>
            </w:r>
            <w:r w:rsidR="008D1F7D">
              <w:t xml:space="preserve"> modif</w:t>
            </w:r>
            <w:r w:rsidR="00F8509A">
              <w:t>ied</w:t>
            </w:r>
            <w:r w:rsidR="008D1F7D">
              <w:t xml:space="preserve"> automated Workflows and </w:t>
            </w:r>
            <w:r w:rsidR="009534AE">
              <w:t xml:space="preserve">I modified an Excel </w:t>
            </w:r>
            <w:r w:rsidR="00F8509A">
              <w:t>load file data by using a tool called Transform Map</w:t>
            </w:r>
            <w:r w:rsidR="009534AE">
              <w:t>, which is an intermediate table to then insert data inside a production table by using columns mapping</w:t>
            </w:r>
            <w:r>
              <w:t>.</w:t>
            </w:r>
          </w:p>
          <w:p w14:paraId="7419DA0C" w14:textId="77777777" w:rsidR="00996386" w:rsidRDefault="00996386" w:rsidP="00457154">
            <w:pPr>
              <w:jc w:val="both"/>
            </w:pPr>
          </w:p>
          <w:p w14:paraId="118BB848" w14:textId="77777777" w:rsidR="009A17CC" w:rsidRPr="00CF1A49" w:rsidRDefault="009A17CC" w:rsidP="009A17CC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38294B98" w14:textId="77777777" w:rsidR="009A17CC" w:rsidRPr="00CF1A49" w:rsidRDefault="009A17CC" w:rsidP="009A17CC">
            <w:pPr>
              <w:pStyle w:val="Heading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2345CADB" w14:textId="77777777" w:rsidR="009A17CC" w:rsidRDefault="009A17CC" w:rsidP="009A17CC">
            <w:pPr>
              <w:jc w:val="both"/>
            </w:pPr>
            <w:r>
              <w:t>Developed a web site to a car painting workshop called Eco Painted Parts a small family company from USA, using Symfony3, PHP, twig, HTML, and jQuery languages. Database in MySQL.</w:t>
            </w:r>
          </w:p>
          <w:p w14:paraId="4783F5B8" w14:textId="39719D7D" w:rsidR="009A17CC" w:rsidRDefault="009A17CC" w:rsidP="009A17CC">
            <w:pPr>
              <w:jc w:val="both"/>
            </w:pPr>
          </w:p>
          <w:p w14:paraId="56B38DFD" w14:textId="415B0AFC" w:rsidR="00620489" w:rsidRDefault="00620489" w:rsidP="009A17CC">
            <w:pPr>
              <w:jc w:val="both"/>
            </w:pPr>
          </w:p>
          <w:p w14:paraId="5CC14AD9" w14:textId="77777777" w:rsidR="00620489" w:rsidRDefault="00620489" w:rsidP="009A17CC">
            <w:pPr>
              <w:jc w:val="both"/>
            </w:pPr>
          </w:p>
          <w:p w14:paraId="2C767C98" w14:textId="00C80813" w:rsidR="009A17CC" w:rsidRDefault="009A17CC" w:rsidP="009A17CC">
            <w:pPr>
              <w:jc w:val="both"/>
            </w:pPr>
            <w:r>
              <w:lastRenderedPageBreak/>
              <w:t>This project was build using the framework symfony3, to provide an estimated cost for replacing car parts and painting</w:t>
            </w:r>
            <w:r w:rsidR="00C556D4">
              <w:t xml:space="preserve"> by using a form and submit button</w:t>
            </w:r>
            <w:r>
              <w:t>.</w:t>
            </w:r>
            <w:r w:rsidR="006553D0">
              <w:t xml:space="preserve"> </w:t>
            </w:r>
            <w:r w:rsidR="009F00E0" w:rsidRPr="009F00E0">
              <w:t>By filling the form and submit</w:t>
            </w:r>
            <w:r w:rsidR="009F00E0">
              <w:t>ted</w:t>
            </w:r>
            <w:r w:rsidR="009F00E0" w:rsidRPr="009F00E0">
              <w:t xml:space="preserve">, it </w:t>
            </w:r>
            <w:r w:rsidR="009F00E0">
              <w:t>should</w:t>
            </w:r>
            <w:r w:rsidR="009F00E0" w:rsidRPr="009F00E0">
              <w:t xml:space="preserve"> show up the total costs and the details</w:t>
            </w:r>
            <w:r w:rsidR="009F00E0">
              <w:t xml:space="preserve"> (cost calculator)</w:t>
            </w:r>
            <w:r w:rsidR="009F00E0" w:rsidRPr="009F00E0">
              <w:t>.</w:t>
            </w:r>
            <w:r w:rsidR="00692660">
              <w:t xml:space="preserve"> This project was built in MySQL database, the design of the database, the front-end and the </w:t>
            </w:r>
            <w:r w:rsidR="00620489">
              <w:t>back end</w:t>
            </w:r>
            <w:r w:rsidR="00692660">
              <w:t xml:space="preserve"> was developed by me.</w:t>
            </w:r>
          </w:p>
          <w:p w14:paraId="5EEB9C19" w14:textId="185F3789" w:rsidR="009A17CC" w:rsidRDefault="009A17CC" w:rsidP="00457154">
            <w:pPr>
              <w:jc w:val="both"/>
            </w:pPr>
          </w:p>
          <w:p w14:paraId="598E4D12" w14:textId="77777777" w:rsidR="009A17CC" w:rsidRPr="00CF1A49" w:rsidRDefault="009A17CC" w:rsidP="009A17CC">
            <w:pPr>
              <w:pStyle w:val="Heading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32F9976" w14:textId="77777777" w:rsidR="009A17CC" w:rsidRPr="00CF1A49" w:rsidRDefault="009A17CC" w:rsidP="009A17CC">
            <w:pPr>
              <w:pStyle w:val="Heading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141F0941" w14:textId="77777777" w:rsidR="009A17CC" w:rsidRDefault="009A17CC" w:rsidP="009A17CC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05B2BDBC" w14:textId="77777777" w:rsidR="009A17CC" w:rsidRDefault="009A17CC" w:rsidP="009A17CC">
            <w:pPr>
              <w:jc w:val="both"/>
            </w:pPr>
          </w:p>
          <w:p w14:paraId="352594D6" w14:textId="77777777" w:rsidR="009A17CC" w:rsidRDefault="009A17CC" w:rsidP="009A17CC">
            <w:pPr>
              <w:jc w:val="both"/>
            </w:pPr>
            <w:r>
              <w:t>This platform also uses Perl scripts to configure a backup. The application that can be backed up using this tool: databases (MySQL, SQL Server, Sybase, Oracle, etc.), applications (SharePoint, Outlook, Hyper-V, VM Sphere, etc.) and file systems (Linux, Unix, windows, etc.)</w:t>
            </w:r>
          </w:p>
          <w:p w14:paraId="461BAA72" w14:textId="77777777" w:rsidR="009A17CC" w:rsidRDefault="009A17CC" w:rsidP="00457154">
            <w:pPr>
              <w:jc w:val="both"/>
            </w:pPr>
          </w:p>
          <w:p w14:paraId="06318B71" w14:textId="62BDD9E8" w:rsidR="009A17CC" w:rsidRDefault="009A17CC" w:rsidP="00457154">
            <w:pPr>
              <w:jc w:val="both"/>
            </w:pPr>
          </w:p>
        </w:tc>
      </w:tr>
      <w:tr w:rsidR="001D0BF1" w:rsidRPr="00CF1A49" w14:paraId="40039DAB" w14:textId="77777777" w:rsidTr="00996386">
        <w:trPr>
          <w:trHeight w:val="4112"/>
        </w:trPr>
        <w:tc>
          <w:tcPr>
            <w:tcW w:w="9290" w:type="dxa"/>
          </w:tcPr>
          <w:p w14:paraId="6D867292" w14:textId="77777777" w:rsidR="00380A82" w:rsidRPr="00CF1A49" w:rsidRDefault="00380A82" w:rsidP="00457154">
            <w:pPr>
              <w:pStyle w:val="Heading3"/>
              <w:contextualSpacing w:val="0"/>
              <w:jc w:val="both"/>
              <w:outlineLvl w:val="2"/>
            </w:pPr>
            <w:r>
              <w:lastRenderedPageBreak/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457154">
            <w:pPr>
              <w:pStyle w:val="Heading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173EAE9A" w:rsidR="00380A82" w:rsidRDefault="00380A82" w:rsidP="00457154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5ABCF4E1" w14:textId="1E0B38A7" w:rsidR="003D2617" w:rsidRDefault="003D2617" w:rsidP="00457154">
            <w:pPr>
              <w:jc w:val="both"/>
            </w:pPr>
          </w:p>
          <w:p w14:paraId="39E2D798" w14:textId="77777777" w:rsidR="003D2617" w:rsidRDefault="003D2617" w:rsidP="003D2617">
            <w:pPr>
              <w:jc w:val="both"/>
            </w:pPr>
            <w:r>
              <w:t>This platform also uses Perl scripts to configure a backup. The application that can be backed up using this tool: databases (MySQL, SQL Server, Sybase, Oracle, etc.), applications (SharePoint, Outlook, Hyper-V, VM Sphere, etc.) and file systems (Linux, Unix, windows, etc.)</w:t>
            </w:r>
          </w:p>
          <w:p w14:paraId="2F891B23" w14:textId="77777777" w:rsidR="003D2617" w:rsidRDefault="003D2617" w:rsidP="00457154">
            <w:pPr>
              <w:jc w:val="both"/>
            </w:pPr>
          </w:p>
          <w:p w14:paraId="3547C868" w14:textId="55BEA014" w:rsidR="00380A82" w:rsidRDefault="00380A82" w:rsidP="00457154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457154">
            <w:pPr>
              <w:pStyle w:val="Heading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6619204F" w:rsidR="00380A82" w:rsidRPr="00CF1A49" w:rsidRDefault="00B96558" w:rsidP="00457154">
            <w:pPr>
              <w:pStyle w:val="Heading2"/>
              <w:contextualSpacing w:val="0"/>
              <w:jc w:val="both"/>
              <w:outlineLvl w:val="1"/>
            </w:pPr>
            <w:r>
              <w:t xml:space="preserve">Software </w:t>
            </w:r>
            <w:r w:rsidR="00380A82">
              <w:t>developer engineer</w:t>
            </w:r>
            <w:r w:rsidR="00380A82" w:rsidRPr="00CF1A49">
              <w:t xml:space="preserve">, </w:t>
            </w:r>
            <w:r w:rsidR="00380A82">
              <w:rPr>
                <w:rStyle w:val="SubtleReference"/>
              </w:rPr>
              <w:t>ERicsson</w:t>
            </w:r>
          </w:p>
          <w:p w14:paraId="7714CC8F" w14:textId="6864799B" w:rsidR="000750F1" w:rsidRDefault="00380A82" w:rsidP="00457154">
            <w:pPr>
              <w:jc w:val="both"/>
            </w:pPr>
            <w:r w:rsidRPr="00186885">
              <w:t>Dashboards Developments using digital forms</w:t>
            </w:r>
            <w:r w:rsidR="00810634">
              <w:t xml:space="preserve"> (forms created using an application called Doforms) and synchronize this data with a MySQL database as a raw data and then be processed and present on a web site built using symfony3 framework</w:t>
            </w:r>
            <w:r>
              <w:t xml:space="preserve">. </w:t>
            </w:r>
          </w:p>
          <w:p w14:paraId="12778F8E" w14:textId="77777777" w:rsidR="000750F1" w:rsidRDefault="000750F1" w:rsidP="00457154">
            <w:pPr>
              <w:jc w:val="both"/>
            </w:pPr>
          </w:p>
          <w:p w14:paraId="1F660810" w14:textId="072D7E78" w:rsidR="000750F1" w:rsidRDefault="00380A82" w:rsidP="00457154">
            <w:pPr>
              <w:jc w:val="both"/>
            </w:pPr>
            <w:r>
              <w:t xml:space="preserve">Administrator of Linux servers, </w:t>
            </w:r>
            <w:r w:rsidR="002C06E0">
              <w:t>LAN’s,</w:t>
            </w:r>
            <w:r>
              <w:t xml:space="preserve"> and Juniper Firewalls. </w:t>
            </w:r>
          </w:p>
          <w:p w14:paraId="75CB5C9D" w14:textId="77777777" w:rsidR="000750F1" w:rsidRDefault="000750F1" w:rsidP="00457154">
            <w:pPr>
              <w:jc w:val="both"/>
            </w:pPr>
          </w:p>
          <w:p w14:paraId="5FE39AF8" w14:textId="046AC237" w:rsidR="00282D20" w:rsidRPr="002C06E0" w:rsidRDefault="00380A82" w:rsidP="002C06E0">
            <w:pPr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>
              <w:t xml:space="preserve">Taking new request, </w:t>
            </w:r>
            <w:r w:rsidR="002C06E0">
              <w:t>upgrading,</w:t>
            </w:r>
            <w:r>
              <w:t xml:space="preserve">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262FEA14" w14:textId="77777777" w:rsidR="00282D20" w:rsidRDefault="00282D20" w:rsidP="00457154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457154">
            <w:pPr>
              <w:pStyle w:val="Heading3"/>
              <w:contextualSpacing w:val="0"/>
              <w:jc w:val="both"/>
              <w:outlineLvl w:val="2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000F8F78" w14:textId="4336A798" w:rsidR="00620489" w:rsidRPr="00620489" w:rsidRDefault="00380A82" w:rsidP="00457154">
            <w:pPr>
              <w:pStyle w:val="Heading2"/>
              <w:contextualSpacing w:val="0"/>
              <w:jc w:val="both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457154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457154">
            <w:pPr>
              <w:contextualSpacing w:val="0"/>
              <w:jc w:val="both"/>
            </w:pPr>
          </w:p>
          <w:p w14:paraId="5765872F" w14:textId="76065A59" w:rsidR="00A14053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t>From 201</w:t>
            </w:r>
            <w:r>
              <w:rPr>
                <w:b/>
                <w:bCs/>
              </w:rPr>
              <w:t>1</w:t>
            </w:r>
            <w:r w:rsidRPr="00622E90">
              <w:rPr>
                <w:b/>
                <w:bCs/>
              </w:rPr>
              <w:t xml:space="preserve"> to 2012</w:t>
            </w:r>
          </w:p>
          <w:p w14:paraId="1295F663" w14:textId="42BFE94A" w:rsidR="00380A82" w:rsidRDefault="00380A82" w:rsidP="00457154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457154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786123E" w14:textId="22AEF077" w:rsidR="00622E90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t>From 201</w:t>
            </w:r>
            <w:r>
              <w:rPr>
                <w:b/>
                <w:bCs/>
              </w:rPr>
              <w:t>1</w:t>
            </w:r>
            <w:r w:rsidRPr="00622E90">
              <w:rPr>
                <w:b/>
                <w:bCs/>
              </w:rPr>
              <w:t xml:space="preserve"> to 2012</w:t>
            </w:r>
          </w:p>
          <w:p w14:paraId="78379264" w14:textId="69114B63" w:rsidR="00622E90" w:rsidRPr="0088603B" w:rsidRDefault="00622E90" w:rsidP="00622E90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3BC4A933" w14:textId="45BB7AF2" w:rsidR="009534AE" w:rsidRDefault="009534AE" w:rsidP="00457154">
            <w:pPr>
              <w:pStyle w:val="Heading3"/>
              <w:contextualSpacing w:val="0"/>
              <w:jc w:val="both"/>
              <w:outlineLvl w:val="2"/>
            </w:pPr>
          </w:p>
          <w:p w14:paraId="4468815C" w14:textId="77777777" w:rsidR="00622E90" w:rsidRDefault="00622E90" w:rsidP="00457154">
            <w:pPr>
              <w:pStyle w:val="Heading3"/>
              <w:contextualSpacing w:val="0"/>
              <w:jc w:val="both"/>
              <w:outlineLvl w:val="2"/>
            </w:pPr>
          </w:p>
          <w:p w14:paraId="252B74E9" w14:textId="3D8894E3" w:rsidR="00380A82" w:rsidRPr="00CF1A49" w:rsidRDefault="00380A82" w:rsidP="00457154">
            <w:pPr>
              <w:pStyle w:val="Heading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457154">
            <w:pPr>
              <w:pStyle w:val="Heading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457154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Tibás.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457154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457154">
            <w:pPr>
              <w:pStyle w:val="Heading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457154">
            <w:pPr>
              <w:pStyle w:val="Heading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457154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</w:t>
            </w:r>
            <w:proofErr w:type="gramStart"/>
            <w:r>
              <w:t>Sites</w:t>
            </w:r>
            <w:proofErr w:type="gramEnd"/>
            <w:r>
              <w:t xml:space="preserve">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457154">
            <w:pPr>
              <w:jc w:val="both"/>
            </w:pPr>
          </w:p>
          <w:p w14:paraId="065ABD85" w14:textId="77777777" w:rsidR="00380A82" w:rsidRPr="00CF1A49" w:rsidRDefault="00380A82" w:rsidP="00457154">
            <w:pPr>
              <w:pStyle w:val="Heading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457154">
            <w:pPr>
              <w:pStyle w:val="Heading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49155D8D" w14:textId="610E213B" w:rsidR="00380A82" w:rsidRDefault="00380A82" w:rsidP="00457154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  <w:r w:rsidR="00622E90">
              <w:t xml:space="preserve"> The main goal was to create a complete documentation of a database, many queries was built to achieve this goal.</w:t>
            </w:r>
          </w:p>
          <w:p w14:paraId="2B358A33" w14:textId="53345ED3" w:rsidR="00E43BF2" w:rsidRPr="00CF1A49" w:rsidRDefault="00E43BF2" w:rsidP="00457154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EndPr/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Heading3"/>
              <w:jc w:val="both"/>
              <w:outlineLvl w:val="2"/>
            </w:pPr>
            <w:r w:rsidRPr="00F2142E">
              <w:t>C</w:t>
            </w:r>
            <w:r w:rsidRPr="00FE5940">
              <w:t>urrently</w:t>
            </w:r>
          </w:p>
          <w:p w14:paraId="3F70A54D" w14:textId="2F76DC63" w:rsidR="000D648A" w:rsidRDefault="000D648A" w:rsidP="000D648A">
            <w:pPr>
              <w:pStyle w:val="Heading2"/>
              <w:contextualSpacing w:val="0"/>
              <w:jc w:val="both"/>
              <w:outlineLvl w:val="1"/>
            </w:pPr>
            <w:r>
              <w:t>Associated degree IN SYSTEMS</w:t>
            </w:r>
            <w:r w:rsidR="004E5AEB">
              <w:t xml:space="preserve"> ENGINEER</w:t>
            </w:r>
            <w:r w:rsidR="00850883">
              <w:t>ING</w:t>
            </w:r>
            <w:r w:rsidRPr="00CF1A49">
              <w:t xml:space="preserve">, </w:t>
            </w:r>
            <w:r>
              <w:rPr>
                <w:rStyle w:val="SubtleReference"/>
              </w:rPr>
              <w:t>UNED</w:t>
            </w:r>
          </w:p>
          <w:p w14:paraId="3D23DCFB" w14:textId="77777777" w:rsidR="000D648A" w:rsidRPr="00FE5940" w:rsidRDefault="000D648A" w:rsidP="00B90A6B">
            <w:pPr>
              <w:pStyle w:val="Heading3"/>
              <w:jc w:val="both"/>
              <w:outlineLvl w:val="2"/>
              <w:rPr>
                <w:b w:val="0"/>
                <w:smallCaps/>
              </w:rPr>
            </w:pP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42194E8" w:rsidR="00A461D8" w:rsidRPr="00FC31D5" w:rsidRDefault="00943702" w:rsidP="00B90A6B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="00A461D8"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="00A461D8" w:rsidRPr="00FC31D5">
              <w:rPr>
                <w:rStyle w:val="ng-binding"/>
                <w:bCs/>
              </w:rPr>
              <w:t xml:space="preserve">, </w:t>
            </w:r>
            <w:proofErr w:type="gramStart"/>
            <w:r w:rsidR="00A461D8" w:rsidRPr="00FC31D5">
              <w:rPr>
                <w:rStyle w:val="ng-binding"/>
                <w:bCs/>
              </w:rPr>
              <w:t>PostgreSQL</w:t>
            </w:r>
            <w:proofErr w:type="gramEnd"/>
            <w:r w:rsidR="00A461D8" w:rsidRPr="00FC31D5">
              <w:rPr>
                <w:rStyle w:val="ng-binding"/>
                <w:bCs/>
              </w:rPr>
              <w:t xml:space="preserve"> and </w:t>
            </w:r>
            <w:r w:rsidRPr="00FC31D5">
              <w:rPr>
                <w:rStyle w:val="ng-binding"/>
                <w:bCs/>
              </w:rPr>
              <w:t>Mongo dB</w:t>
            </w:r>
          </w:p>
          <w:p w14:paraId="4F8EB428" w14:textId="773286C5" w:rsidR="00A461D8" w:rsidRPr="00D125D1" w:rsidRDefault="005574DE" w:rsidP="00B90A6B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A461D8" w:rsidRPr="00A461D8">
                <w:rPr>
                  <w:rStyle w:val="Hyperlink"/>
                  <w:b/>
                  <w:smallCaps/>
                </w:rPr>
                <w:t>Progress</w:t>
              </w:r>
            </w:hyperlink>
            <w:r w:rsidR="000419B9">
              <w:rPr>
                <w:rStyle w:val="Hyperlink"/>
                <w:b/>
                <w:smallCaps/>
              </w:rPr>
              <w:t xml:space="preserve"> Link</w:t>
            </w:r>
          </w:p>
          <w:p w14:paraId="11B2F7B5" w14:textId="234B6FE1" w:rsidR="00FC31D5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1A1A71F6" w14:textId="77777777" w:rsidR="00BC0508" w:rsidRDefault="00BC0508" w:rsidP="00BC0508">
            <w:pPr>
              <w:pStyle w:val="Heading3"/>
              <w:jc w:val="both"/>
              <w:outlineLvl w:val="2"/>
            </w:pPr>
            <w:r>
              <w:t>September 2020</w:t>
            </w:r>
          </w:p>
          <w:p w14:paraId="0392AAE2" w14:textId="77777777" w:rsidR="00BC0508" w:rsidRDefault="00BC0508" w:rsidP="00BC0508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2CB262A4" w14:textId="3D24270B" w:rsidR="00BC0508" w:rsidRPr="00FE5940" w:rsidRDefault="005574DE" w:rsidP="00BC0508">
            <w:pPr>
              <w:jc w:val="both"/>
              <w:rPr>
                <w:rStyle w:val="ng-binding"/>
                <w:b/>
                <w:smallCaps/>
              </w:rPr>
            </w:pPr>
            <w:hyperlink r:id="rId10" w:history="1">
              <w:r w:rsidR="00BC0508">
                <w:rPr>
                  <w:rStyle w:val="Hyperlink"/>
                  <w:b/>
                  <w:smallCaps/>
                </w:rPr>
                <w:t xml:space="preserve">Final </w:t>
              </w:r>
              <w:r w:rsidR="00414A25">
                <w:rPr>
                  <w:rStyle w:val="Hyperlink"/>
                  <w:b/>
                  <w:smallCaps/>
                </w:rPr>
                <w:t>Project</w:t>
              </w:r>
            </w:hyperlink>
          </w:p>
          <w:p w14:paraId="200FD2E6" w14:textId="77777777" w:rsidR="00BC0508" w:rsidRPr="00A461D8" w:rsidRDefault="00BC0508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5E28AB90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</w:t>
            </w:r>
            <w:r w:rsidR="00414A25" w:rsidRPr="00B76A05">
              <w:rPr>
                <w:rStyle w:val="ng-binding"/>
                <w:bCs/>
              </w:rPr>
              <w:t>GitHub</w:t>
            </w:r>
            <w:r w:rsidRPr="00B76A05">
              <w:rPr>
                <w:rStyle w:val="ng-binding"/>
                <w:bCs/>
              </w:rPr>
              <w:t xml:space="preserve">. </w:t>
            </w:r>
            <w:r>
              <w:rPr>
                <w:rStyle w:val="ng-binding"/>
                <w:bCs/>
              </w:rPr>
              <w:t>Each module has his own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16E3BB28" w:rsidR="00A461D8" w:rsidRPr="006B7FF6" w:rsidRDefault="005574DE" w:rsidP="006B7FF6">
            <w:pPr>
              <w:jc w:val="both"/>
              <w:rPr>
                <w:rStyle w:val="Hyperlink"/>
                <w:b/>
                <w:smallCaps/>
              </w:rPr>
            </w:pPr>
            <w:hyperlink r:id="rId11" w:history="1">
              <w:r w:rsidR="00A461D8"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 w:rsidR="00D55E38">
              <w:rPr>
                <w:rStyle w:val="Hyperlink"/>
                <w:b/>
                <w:smallCaps/>
              </w:rPr>
              <w:t xml:space="preserve"> Link</w:t>
            </w:r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F708493" w14:textId="77777777" w:rsidR="00996386" w:rsidRDefault="00996386" w:rsidP="00B90A6B">
            <w:pPr>
              <w:pStyle w:val="Heading3"/>
              <w:contextualSpacing w:val="0"/>
              <w:jc w:val="both"/>
              <w:outlineLvl w:val="2"/>
            </w:pPr>
          </w:p>
          <w:p w14:paraId="01BF9404" w14:textId="77777777" w:rsidR="00996386" w:rsidRDefault="00996386" w:rsidP="00B90A6B">
            <w:pPr>
              <w:pStyle w:val="Heading3"/>
              <w:contextualSpacing w:val="0"/>
              <w:jc w:val="both"/>
              <w:outlineLvl w:val="2"/>
            </w:pPr>
          </w:p>
          <w:p w14:paraId="53EB8186" w14:textId="5A9ADA8F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6553D0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2B1F5FEF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</w:t>
      </w:r>
      <w:proofErr w:type="spellStart"/>
      <w:proofErr w:type="gramStart"/>
      <w:r w:rsidRPr="007F21F3">
        <w:t>ksh</w:t>
      </w:r>
      <w:proofErr w:type="spellEnd"/>
      <w:r w:rsidRPr="007F21F3">
        <w:t xml:space="preserve"> )</w:t>
      </w:r>
      <w:proofErr w:type="gramEnd"/>
      <w:r w:rsidRPr="007F21F3">
        <w:t>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</w:t>
      </w:r>
      <w:r w:rsidR="008E6CFF">
        <w:t>GitHub</w:t>
      </w:r>
      <w:r w:rsidR="003910C6">
        <w:t xml:space="preserve">, </w:t>
      </w:r>
      <w:r w:rsidR="008E6CFF">
        <w:t>GitHub</w:t>
      </w:r>
      <w:r w:rsidR="003910C6">
        <w:t xml:space="preserve">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</w:t>
      </w:r>
      <w:r w:rsidR="008E6CFF">
        <w:t>GitHub</w:t>
      </w:r>
      <w:r w:rsidR="00DF3A21">
        <w:t>, etc.)</w:t>
      </w:r>
      <w:r w:rsidR="00040AE4">
        <w:t>, Athena DB from AWS, Redshift DB AWS, PostgreSQL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1FE608E7" w14:textId="4A947B64" w:rsidR="009B17F5" w:rsidRDefault="009B17F5" w:rsidP="00B90A6B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>, Navicat</w:t>
      </w:r>
      <w:r w:rsidR="001451AF">
        <w:t>,</w:t>
      </w:r>
      <w:r w:rsidRPr="001451AF">
        <w:t xml:space="preserve"> Dreamweaver</w:t>
      </w:r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040AE4">
        <w:t>, MongoDB</w:t>
      </w:r>
    </w:p>
    <w:p w14:paraId="1A8CC7AA" w14:textId="77777777" w:rsidR="008E6CFF" w:rsidRDefault="008E6CFF" w:rsidP="00B90A6B">
      <w:pPr>
        <w:pStyle w:val="Heading1"/>
        <w:jc w:val="both"/>
      </w:pPr>
    </w:p>
    <w:p w14:paraId="66F7FAB8" w14:textId="77777777" w:rsidR="008E6CFF" w:rsidRDefault="008E6CFF" w:rsidP="00B90A6B">
      <w:pPr>
        <w:pStyle w:val="Heading1"/>
        <w:jc w:val="both"/>
      </w:pPr>
    </w:p>
    <w:p w14:paraId="6FDADAED" w14:textId="77777777" w:rsidR="008E6CFF" w:rsidRDefault="008E6CFF" w:rsidP="00B90A6B">
      <w:pPr>
        <w:pStyle w:val="Heading1"/>
        <w:jc w:val="both"/>
      </w:pPr>
    </w:p>
    <w:p w14:paraId="3A59C241" w14:textId="77777777" w:rsidR="008E6CFF" w:rsidRDefault="008E6CFF" w:rsidP="00B90A6B">
      <w:pPr>
        <w:pStyle w:val="Heading1"/>
        <w:jc w:val="both"/>
      </w:pPr>
    </w:p>
    <w:p w14:paraId="56F0490D" w14:textId="3A0DB15B" w:rsidR="0024101C" w:rsidRDefault="0024101C" w:rsidP="00B90A6B">
      <w:pPr>
        <w:pStyle w:val="Heading1"/>
        <w:jc w:val="both"/>
      </w:pPr>
      <w:r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Bullet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proofErr w:type="spellStart"/>
      <w:r w:rsidRPr="00186885">
        <w:t>Bailarte</w:t>
      </w:r>
      <w:proofErr w:type="spellEnd"/>
      <w:r w:rsidRPr="00186885">
        <w:t>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0A80AEBF" w14:textId="77777777" w:rsidR="009B17F5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  <w:p w14:paraId="64ACA046" w14:textId="4C61A4B7" w:rsidR="00AF4A66" w:rsidRPr="006E1507" w:rsidRDefault="00AF4A66" w:rsidP="00B90A6B">
            <w:pPr>
              <w:pStyle w:val="ListBullet"/>
              <w:contextualSpacing w:val="0"/>
              <w:jc w:val="both"/>
            </w:pPr>
            <w:r>
              <w:t>Fast-Learning curve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9A17CC">
      <w:footerReference w:type="default" r:id="rId12"/>
      <w:headerReference w:type="first" r:id="rId13"/>
      <w:pgSz w:w="12240" w:h="15840" w:code="1"/>
      <w:pgMar w:top="950" w:right="1440" w:bottom="113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928E4" w14:textId="77777777" w:rsidR="005574DE" w:rsidRDefault="005574DE" w:rsidP="0068194B">
      <w:r>
        <w:separator/>
      </w:r>
    </w:p>
    <w:p w14:paraId="378290A4" w14:textId="77777777" w:rsidR="005574DE" w:rsidRDefault="005574DE"/>
    <w:p w14:paraId="26F3A6F1" w14:textId="77777777" w:rsidR="005574DE" w:rsidRDefault="005574DE"/>
  </w:endnote>
  <w:endnote w:type="continuationSeparator" w:id="0">
    <w:p w14:paraId="0D5D2DB1" w14:textId="77777777" w:rsidR="005574DE" w:rsidRDefault="005574DE" w:rsidP="0068194B">
      <w:r>
        <w:continuationSeparator/>
      </w:r>
    </w:p>
    <w:p w14:paraId="4AAE89EF" w14:textId="77777777" w:rsidR="005574DE" w:rsidRDefault="005574DE"/>
    <w:p w14:paraId="24EE7D3A" w14:textId="77777777" w:rsidR="005574DE" w:rsidRDefault="005574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61AE1" w14:textId="77777777" w:rsidR="005574DE" w:rsidRDefault="005574DE" w:rsidP="0068194B">
      <w:r>
        <w:separator/>
      </w:r>
    </w:p>
    <w:p w14:paraId="2A61F8CA" w14:textId="77777777" w:rsidR="005574DE" w:rsidRDefault="005574DE"/>
    <w:p w14:paraId="0B922910" w14:textId="77777777" w:rsidR="005574DE" w:rsidRDefault="005574DE"/>
  </w:footnote>
  <w:footnote w:type="continuationSeparator" w:id="0">
    <w:p w14:paraId="44F1D04B" w14:textId="77777777" w:rsidR="005574DE" w:rsidRDefault="005574DE" w:rsidP="0068194B">
      <w:r>
        <w:continuationSeparator/>
      </w:r>
    </w:p>
    <w:p w14:paraId="0BD0A165" w14:textId="77777777" w:rsidR="005574DE" w:rsidRDefault="005574DE"/>
    <w:p w14:paraId="5DCC5DF5" w14:textId="77777777" w:rsidR="005574DE" w:rsidRDefault="005574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40AE4"/>
    <w:rsid w:val="000419B9"/>
    <w:rsid w:val="00055E95"/>
    <w:rsid w:val="0006132E"/>
    <w:rsid w:val="0007021F"/>
    <w:rsid w:val="000750F1"/>
    <w:rsid w:val="00093EA2"/>
    <w:rsid w:val="000B2BA5"/>
    <w:rsid w:val="000D1B22"/>
    <w:rsid w:val="000D648A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86E3B"/>
    <w:rsid w:val="00192008"/>
    <w:rsid w:val="001C0E68"/>
    <w:rsid w:val="001C1F88"/>
    <w:rsid w:val="001C4B6F"/>
    <w:rsid w:val="001D0BF1"/>
    <w:rsid w:val="001D2C7B"/>
    <w:rsid w:val="001E3120"/>
    <w:rsid w:val="001E7E0C"/>
    <w:rsid w:val="001F0B98"/>
    <w:rsid w:val="001F0BB0"/>
    <w:rsid w:val="001F4E6D"/>
    <w:rsid w:val="001F6140"/>
    <w:rsid w:val="00203573"/>
    <w:rsid w:val="00204460"/>
    <w:rsid w:val="0020597D"/>
    <w:rsid w:val="00212455"/>
    <w:rsid w:val="002124A4"/>
    <w:rsid w:val="00213B4C"/>
    <w:rsid w:val="002253B0"/>
    <w:rsid w:val="00230454"/>
    <w:rsid w:val="00236D54"/>
    <w:rsid w:val="0024101C"/>
    <w:rsid w:val="00241D8C"/>
    <w:rsid w:val="00241FDB"/>
    <w:rsid w:val="0024720C"/>
    <w:rsid w:val="0025656C"/>
    <w:rsid w:val="002617AE"/>
    <w:rsid w:val="002638D0"/>
    <w:rsid w:val="00263B62"/>
    <w:rsid w:val="002647D3"/>
    <w:rsid w:val="00275EAE"/>
    <w:rsid w:val="00282D20"/>
    <w:rsid w:val="00294998"/>
    <w:rsid w:val="00297F18"/>
    <w:rsid w:val="002A1945"/>
    <w:rsid w:val="002B2958"/>
    <w:rsid w:val="002B3FC8"/>
    <w:rsid w:val="002C06E0"/>
    <w:rsid w:val="002C3B78"/>
    <w:rsid w:val="002D23C5"/>
    <w:rsid w:val="002D6137"/>
    <w:rsid w:val="002D7EB6"/>
    <w:rsid w:val="002E7E61"/>
    <w:rsid w:val="002F05E5"/>
    <w:rsid w:val="002F254D"/>
    <w:rsid w:val="002F30E4"/>
    <w:rsid w:val="00305283"/>
    <w:rsid w:val="00307140"/>
    <w:rsid w:val="00316DFF"/>
    <w:rsid w:val="00322AAB"/>
    <w:rsid w:val="00325B57"/>
    <w:rsid w:val="00336056"/>
    <w:rsid w:val="00345958"/>
    <w:rsid w:val="003544E1"/>
    <w:rsid w:val="00366398"/>
    <w:rsid w:val="00380A82"/>
    <w:rsid w:val="003910C6"/>
    <w:rsid w:val="003A0632"/>
    <w:rsid w:val="003A30E5"/>
    <w:rsid w:val="003A6ADF"/>
    <w:rsid w:val="003B5928"/>
    <w:rsid w:val="003D2617"/>
    <w:rsid w:val="003D3449"/>
    <w:rsid w:val="003D380F"/>
    <w:rsid w:val="003E160D"/>
    <w:rsid w:val="003F1D5F"/>
    <w:rsid w:val="003F702F"/>
    <w:rsid w:val="00405128"/>
    <w:rsid w:val="00406CFF"/>
    <w:rsid w:val="00407E73"/>
    <w:rsid w:val="00414A25"/>
    <w:rsid w:val="00416B25"/>
    <w:rsid w:val="00420592"/>
    <w:rsid w:val="00422BCC"/>
    <w:rsid w:val="004262E9"/>
    <w:rsid w:val="00427BF2"/>
    <w:rsid w:val="004319E0"/>
    <w:rsid w:val="00434E4D"/>
    <w:rsid w:val="00437E8C"/>
    <w:rsid w:val="00440225"/>
    <w:rsid w:val="00457154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AEB"/>
    <w:rsid w:val="00505CB4"/>
    <w:rsid w:val="00510392"/>
    <w:rsid w:val="00513E2A"/>
    <w:rsid w:val="005327AF"/>
    <w:rsid w:val="005574DE"/>
    <w:rsid w:val="00566A35"/>
    <w:rsid w:val="0056701E"/>
    <w:rsid w:val="005740D7"/>
    <w:rsid w:val="005816E8"/>
    <w:rsid w:val="0058513C"/>
    <w:rsid w:val="005A0F26"/>
    <w:rsid w:val="005A1B10"/>
    <w:rsid w:val="005A635A"/>
    <w:rsid w:val="005A6850"/>
    <w:rsid w:val="005B1B1B"/>
    <w:rsid w:val="005C5932"/>
    <w:rsid w:val="005D3CA7"/>
    <w:rsid w:val="005D4CC1"/>
    <w:rsid w:val="005E3877"/>
    <w:rsid w:val="005F4B91"/>
    <w:rsid w:val="005F55D2"/>
    <w:rsid w:val="00620489"/>
    <w:rsid w:val="00622E90"/>
    <w:rsid w:val="0062312F"/>
    <w:rsid w:val="00625F2C"/>
    <w:rsid w:val="0064356F"/>
    <w:rsid w:val="006520E8"/>
    <w:rsid w:val="006553D0"/>
    <w:rsid w:val="006618E9"/>
    <w:rsid w:val="0066275F"/>
    <w:rsid w:val="00673DD6"/>
    <w:rsid w:val="0068194B"/>
    <w:rsid w:val="00692660"/>
    <w:rsid w:val="00692703"/>
    <w:rsid w:val="0069722A"/>
    <w:rsid w:val="006A1962"/>
    <w:rsid w:val="006B5D48"/>
    <w:rsid w:val="006B7D7B"/>
    <w:rsid w:val="006B7FF6"/>
    <w:rsid w:val="006C1A5E"/>
    <w:rsid w:val="006E0CCD"/>
    <w:rsid w:val="006E1507"/>
    <w:rsid w:val="006E2563"/>
    <w:rsid w:val="006F712A"/>
    <w:rsid w:val="00712D8B"/>
    <w:rsid w:val="00717CC0"/>
    <w:rsid w:val="007273B7"/>
    <w:rsid w:val="00733E0A"/>
    <w:rsid w:val="00733F68"/>
    <w:rsid w:val="0074403D"/>
    <w:rsid w:val="00746D44"/>
    <w:rsid w:val="007538DC"/>
    <w:rsid w:val="00757803"/>
    <w:rsid w:val="0079206B"/>
    <w:rsid w:val="00796076"/>
    <w:rsid w:val="007C0566"/>
    <w:rsid w:val="007C606B"/>
    <w:rsid w:val="007D1986"/>
    <w:rsid w:val="007E1D7D"/>
    <w:rsid w:val="007E6A61"/>
    <w:rsid w:val="00801140"/>
    <w:rsid w:val="008030AD"/>
    <w:rsid w:val="00803404"/>
    <w:rsid w:val="00810634"/>
    <w:rsid w:val="00834955"/>
    <w:rsid w:val="00850623"/>
    <w:rsid w:val="00850883"/>
    <w:rsid w:val="00855B59"/>
    <w:rsid w:val="00860461"/>
    <w:rsid w:val="0086104F"/>
    <w:rsid w:val="00861870"/>
    <w:rsid w:val="00862DC2"/>
    <w:rsid w:val="0086487C"/>
    <w:rsid w:val="00865BE3"/>
    <w:rsid w:val="00870B20"/>
    <w:rsid w:val="00873237"/>
    <w:rsid w:val="008829F8"/>
    <w:rsid w:val="00885897"/>
    <w:rsid w:val="008A6538"/>
    <w:rsid w:val="008C01F1"/>
    <w:rsid w:val="008C1779"/>
    <w:rsid w:val="008C7056"/>
    <w:rsid w:val="008C7838"/>
    <w:rsid w:val="008D1F7D"/>
    <w:rsid w:val="008E6CFF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34AE"/>
    <w:rsid w:val="009571D8"/>
    <w:rsid w:val="009650EA"/>
    <w:rsid w:val="0097790C"/>
    <w:rsid w:val="0098506E"/>
    <w:rsid w:val="009925C8"/>
    <w:rsid w:val="00996386"/>
    <w:rsid w:val="009A17CC"/>
    <w:rsid w:val="009A44CE"/>
    <w:rsid w:val="009B17F5"/>
    <w:rsid w:val="009B4CB9"/>
    <w:rsid w:val="009B7B43"/>
    <w:rsid w:val="009C4DFC"/>
    <w:rsid w:val="009D255D"/>
    <w:rsid w:val="009D44F8"/>
    <w:rsid w:val="009E3160"/>
    <w:rsid w:val="009E5688"/>
    <w:rsid w:val="009F00E0"/>
    <w:rsid w:val="009F220C"/>
    <w:rsid w:val="009F3B05"/>
    <w:rsid w:val="009F4931"/>
    <w:rsid w:val="009F6928"/>
    <w:rsid w:val="009F7EC7"/>
    <w:rsid w:val="00A03EA5"/>
    <w:rsid w:val="00A06BE4"/>
    <w:rsid w:val="00A11993"/>
    <w:rsid w:val="00A14053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003B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AF4A66"/>
    <w:rsid w:val="00B10EBE"/>
    <w:rsid w:val="00B1642A"/>
    <w:rsid w:val="00B236F1"/>
    <w:rsid w:val="00B50F99"/>
    <w:rsid w:val="00B51D1B"/>
    <w:rsid w:val="00B5287D"/>
    <w:rsid w:val="00B540F4"/>
    <w:rsid w:val="00B56C53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96558"/>
    <w:rsid w:val="00BA1546"/>
    <w:rsid w:val="00BB4E51"/>
    <w:rsid w:val="00BC0508"/>
    <w:rsid w:val="00BD431F"/>
    <w:rsid w:val="00BE25D6"/>
    <w:rsid w:val="00BE423E"/>
    <w:rsid w:val="00BF61AC"/>
    <w:rsid w:val="00BF7982"/>
    <w:rsid w:val="00C01E31"/>
    <w:rsid w:val="00C266BF"/>
    <w:rsid w:val="00C47FA6"/>
    <w:rsid w:val="00C556D4"/>
    <w:rsid w:val="00C57FC6"/>
    <w:rsid w:val="00C66A7D"/>
    <w:rsid w:val="00C74F07"/>
    <w:rsid w:val="00C779DA"/>
    <w:rsid w:val="00C8027E"/>
    <w:rsid w:val="00C814F7"/>
    <w:rsid w:val="00CA4B4D"/>
    <w:rsid w:val="00CB0784"/>
    <w:rsid w:val="00CB35C3"/>
    <w:rsid w:val="00CC48B9"/>
    <w:rsid w:val="00CD323D"/>
    <w:rsid w:val="00CD6F56"/>
    <w:rsid w:val="00CD7C39"/>
    <w:rsid w:val="00CE4030"/>
    <w:rsid w:val="00CE64B3"/>
    <w:rsid w:val="00CF1A49"/>
    <w:rsid w:val="00D03C59"/>
    <w:rsid w:val="00D0630C"/>
    <w:rsid w:val="00D06DB1"/>
    <w:rsid w:val="00D125D1"/>
    <w:rsid w:val="00D17099"/>
    <w:rsid w:val="00D243A9"/>
    <w:rsid w:val="00D305E5"/>
    <w:rsid w:val="00D37CD3"/>
    <w:rsid w:val="00D45AAF"/>
    <w:rsid w:val="00D55E38"/>
    <w:rsid w:val="00D65141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509A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edit/master/DesarrolloWeb/README.md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tree/master/FundamentosDeProgramacionPython/Modulo6-Proyecto%20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tree/master/BaseDeDato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D33CE"/>
    <w:rsid w:val="00467718"/>
    <w:rsid w:val="00495A9D"/>
    <w:rsid w:val="00576C17"/>
    <w:rsid w:val="00636774"/>
    <w:rsid w:val="006773CC"/>
    <w:rsid w:val="007859D9"/>
    <w:rsid w:val="00985EDD"/>
    <w:rsid w:val="00992728"/>
    <w:rsid w:val="009A2C2D"/>
    <w:rsid w:val="009C579E"/>
    <w:rsid w:val="00B77287"/>
    <w:rsid w:val="00BE0B6D"/>
    <w:rsid w:val="00D50512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C4E20896D3F4ABD8ECE654E2D51EB8A">
    <w:name w:val="FC4E20896D3F4ABD8ECE654E2D51EB8A"/>
  </w:style>
  <w:style w:type="paragraph" w:customStyle="1" w:styleId="4C78FCD074AA401CB3231F4D45044349">
    <w:name w:val="4C78FCD074AA401CB3231F4D45044349"/>
  </w:style>
  <w:style w:type="paragraph" w:customStyle="1" w:styleId="5A7DE7DFCA6A4E2AB51B084B10D919FE">
    <w:name w:val="5A7DE7DFCA6A4E2AB51B084B10D919FE"/>
  </w:style>
  <w:style w:type="paragraph" w:customStyle="1" w:styleId="8A9B0DB119CD43EC9B938F8CC4ABB928">
    <w:name w:val="8A9B0DB119CD43EC9B938F8CC4ABB928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133CF7471C6B4C8A93F8DA612FD49276">
    <w:name w:val="133CF7471C6B4C8A93F8DA612FD49276"/>
  </w:style>
  <w:style w:type="paragraph" w:customStyle="1" w:styleId="A3D2B166A07A4DBD8CEEA708AAF5F775">
    <w:name w:val="A3D2B166A07A4DBD8CEEA708AAF5F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1425</TotalTime>
  <Pages>5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103</cp:revision>
  <cp:lastPrinted>2021-09-23T22:15:00Z</cp:lastPrinted>
  <dcterms:created xsi:type="dcterms:W3CDTF">2021-01-15T03:14:00Z</dcterms:created>
  <dcterms:modified xsi:type="dcterms:W3CDTF">2021-09-23T23:09:00Z</dcterms:modified>
  <cp:category/>
</cp:coreProperties>
</file>