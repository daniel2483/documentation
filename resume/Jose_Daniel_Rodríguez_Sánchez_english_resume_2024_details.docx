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B93B78" w14:paraId="7CA75756" w14:textId="77777777" w:rsidTr="005F4101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A5B2F1" w14:textId="77777777" w:rsidR="00692703" w:rsidRPr="005E3877" w:rsidRDefault="001C1F88" w:rsidP="00913946">
            <w:pPr>
              <w:pStyle w:val="Title"/>
              <w:rPr>
                <w:sz w:val="44"/>
                <w:szCs w:val="44"/>
                <w:lang w:val="es-CR"/>
              </w:rPr>
            </w:pPr>
            <w:r w:rsidRPr="005E3877">
              <w:rPr>
                <w:sz w:val="44"/>
                <w:szCs w:val="44"/>
                <w:lang w:val="es-CR"/>
              </w:rPr>
              <w:t>Jose D</w:t>
            </w:r>
            <w:r w:rsidR="00E43BF2" w:rsidRPr="005E3877">
              <w:rPr>
                <w:sz w:val="44"/>
                <w:szCs w:val="44"/>
                <w:lang w:val="es-CR"/>
              </w:rPr>
              <w:t>aniel</w:t>
            </w:r>
            <w:r w:rsidRPr="005E3877">
              <w:rPr>
                <w:sz w:val="44"/>
                <w:szCs w:val="44"/>
                <w:lang w:val="es-CR"/>
              </w:rPr>
              <w:t xml:space="preserve"> Rodríguez S</w:t>
            </w:r>
            <w:r w:rsidR="00E43BF2" w:rsidRPr="005E3877">
              <w:rPr>
                <w:sz w:val="44"/>
                <w:szCs w:val="44"/>
                <w:lang w:val="es-CR"/>
              </w:rPr>
              <w:t>ánchez</w:t>
            </w:r>
          </w:p>
          <w:p w14:paraId="26CE7E7A" w14:textId="77777777" w:rsidR="00692703" w:rsidRPr="001C1F88" w:rsidRDefault="001C1F88" w:rsidP="00913946">
            <w:pPr>
              <w:pStyle w:val="ContactInfo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Alajuela, Costa Rica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C4E20896D3F4ABD8ECE654E2D51EB8A"/>
                </w:placeholder>
                <w:temporary/>
                <w:showingPlcHdr/>
                <w15:appearance w15:val="hidden"/>
              </w:sdtPr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r w:rsidRPr="001C1F88">
              <w:rPr>
                <w:lang w:val="es-CR"/>
              </w:rPr>
              <w:t>+50683384120</w:t>
            </w:r>
          </w:p>
          <w:p w14:paraId="5AD6C744" w14:textId="77777777" w:rsidR="00692703" w:rsidRPr="001C1F88" w:rsidRDefault="001C1F88" w:rsidP="001C1F88">
            <w:pPr>
              <w:pStyle w:val="ContactInfoEmphasis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Jdrs2483@gmail.com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C78FCD074AA401CB3231F4D45044349"/>
                </w:placeholder>
                <w:temporary/>
                <w:showingPlcHdr/>
                <w15:appearance w15:val="hidden"/>
              </w:sdtPr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hyperlink r:id="rId7" w:history="1">
              <w:r w:rsidRPr="00F54BD1">
                <w:rPr>
                  <w:lang w:val="es-CR"/>
                </w:rPr>
                <w:t>https://www.linkedin.com/in/daniel-rodriguez1983/</w:t>
              </w:r>
            </w:hyperlink>
            <w:r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A7DE7DFCA6A4E2AB51B084B10D919FE"/>
                </w:placeholder>
                <w:temporary/>
                <w:showingPlcHdr/>
                <w15:appearance w15:val="hidden"/>
              </w:sdtPr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Pr="001C1F88">
              <w:rPr>
                <w:lang w:val="es-CR"/>
              </w:rPr>
              <w:t xml:space="preserve"> </w:t>
            </w:r>
            <w:hyperlink r:id="rId8" w:history="1">
              <w:r w:rsidRPr="00F54BD1">
                <w:rPr>
                  <w:lang w:val="es-CR"/>
                </w:rPr>
                <w:t>https://github.com/daniel2483</w:t>
              </w:r>
            </w:hyperlink>
          </w:p>
        </w:tc>
      </w:tr>
      <w:tr w:rsidR="009571D8" w:rsidRPr="00CF1A49" w14:paraId="5504C3EC" w14:textId="77777777" w:rsidTr="00692703">
        <w:tc>
          <w:tcPr>
            <w:tcW w:w="9360" w:type="dxa"/>
            <w:tcMar>
              <w:top w:w="432" w:type="dxa"/>
            </w:tcMar>
          </w:tcPr>
          <w:p w14:paraId="1FAD438A" w14:textId="51F4C7D7" w:rsidR="001755A8" w:rsidRPr="00514D72" w:rsidRDefault="00514D72" w:rsidP="00774610">
            <w:pPr>
              <w:jc w:val="both"/>
              <w:rPr>
                <w:b/>
                <w:bCs/>
              </w:rPr>
            </w:pPr>
            <w:r w:rsidRPr="00514D72">
              <w:rPr>
                <w:b/>
                <w:bCs/>
              </w:rPr>
              <w:t>I'm dedicated to driving company growth and fostering a harmonious work environment, creating success and strong team bonds in my professional journey</w:t>
            </w:r>
            <w:r w:rsidR="00774610" w:rsidRPr="00514D72">
              <w:rPr>
                <w:b/>
                <w:bCs/>
              </w:rPr>
              <w:t>.</w:t>
            </w:r>
          </w:p>
        </w:tc>
      </w:tr>
    </w:tbl>
    <w:p w14:paraId="32DD16D1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A9B0DB119CD43EC9B938F8CC4ABB928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461D8" w14:paraId="35BF31B6" w14:textId="77777777" w:rsidTr="00A461D8">
        <w:tc>
          <w:tcPr>
            <w:tcW w:w="9290" w:type="dxa"/>
            <w:tcMar>
              <w:top w:w="216" w:type="dxa"/>
            </w:tcMar>
          </w:tcPr>
          <w:p w14:paraId="13F4B93D" w14:textId="050FB3F8" w:rsidR="00774610" w:rsidRPr="00CF1A49" w:rsidRDefault="00774610" w:rsidP="00774610">
            <w:pPr>
              <w:pStyle w:val="Heading3"/>
              <w:contextualSpacing w:val="0"/>
              <w:jc w:val="both"/>
            </w:pPr>
            <w:r>
              <w:t>NOvember 202</w:t>
            </w:r>
            <w:r w:rsidR="00F117E1">
              <w:t>1</w:t>
            </w:r>
            <w:r w:rsidRPr="00CF1A49">
              <w:t xml:space="preserve"> – </w:t>
            </w:r>
            <w:r>
              <w:t>UNTIL Now</w:t>
            </w:r>
          </w:p>
          <w:p w14:paraId="2E73048C" w14:textId="524F4191" w:rsidR="00774610" w:rsidRDefault="00774610" w:rsidP="00774610">
            <w:pPr>
              <w:pStyle w:val="Heading2"/>
              <w:contextualSpacing w:val="0"/>
              <w:jc w:val="both"/>
              <w:rPr>
                <w:rStyle w:val="SubtleReference"/>
              </w:rPr>
            </w:pPr>
            <w:r>
              <w:t>software l2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IBM</w:t>
            </w:r>
          </w:p>
          <w:p w14:paraId="0D8228DB" w14:textId="77777777" w:rsidR="00774610" w:rsidRPr="00CF1A49" w:rsidRDefault="00774610" w:rsidP="00774610">
            <w:pPr>
              <w:pStyle w:val="Heading2"/>
              <w:contextualSpacing w:val="0"/>
              <w:jc w:val="both"/>
            </w:pPr>
          </w:p>
          <w:p w14:paraId="6430277F" w14:textId="55FC36B4" w:rsidR="002E79DC" w:rsidRDefault="00774610" w:rsidP="00580DCD">
            <w:pPr>
              <w:jc w:val="both"/>
            </w:pPr>
            <w:r>
              <w:t>In 2021, I started working as a L2 Support Engineer in IBM Aspera products</w:t>
            </w:r>
            <w:r w:rsidR="00BA4B3B">
              <w:t>. The primary goal of Aspera products is to maximize transfer speeds between nodes or servers, optimizing performance to match the capabilities of the hardware.</w:t>
            </w:r>
            <w:r w:rsidR="007137BA">
              <w:t xml:space="preserve"> The core product can be installed in and file systems Linux, MacOS, Windows, and others.</w:t>
            </w:r>
            <w:r>
              <w:t xml:space="preserve"> </w:t>
            </w:r>
          </w:p>
          <w:p w14:paraId="634EB1B9" w14:textId="5D04F28D" w:rsidR="00BA4B3B" w:rsidRDefault="00BA4B3B" w:rsidP="00774610">
            <w:pPr>
              <w:jc w:val="both"/>
            </w:pPr>
          </w:p>
          <w:p w14:paraId="21D9FE17" w14:textId="34A6F5D0" w:rsidR="00BA4B3B" w:rsidRDefault="00BA4B3B" w:rsidP="00774610">
            <w:pPr>
              <w:jc w:val="both"/>
            </w:pPr>
            <w:r>
              <w:t xml:space="preserve">During this time, I helped and did closed collaborations, </w:t>
            </w:r>
            <w:r w:rsidR="00AF65AB">
              <w:t>shared</w:t>
            </w:r>
            <w:r>
              <w:t xml:space="preserve"> knowledge, and building Lab environments with other L2 peers, L3 Team, Developer Team, and QA Team.</w:t>
            </w:r>
            <w:r w:rsidR="007137BA">
              <w:t xml:space="preserve"> Also creating and collaborating with the Documentation Team. And being a top Support Engineer.</w:t>
            </w:r>
          </w:p>
          <w:p w14:paraId="1D7FC3CC" w14:textId="77777777" w:rsidR="0085641D" w:rsidRDefault="0085641D" w:rsidP="00774610">
            <w:pPr>
              <w:jc w:val="both"/>
            </w:pPr>
          </w:p>
          <w:p w14:paraId="4EE3F696" w14:textId="076B82C7" w:rsidR="0085641D" w:rsidRDefault="0085641D" w:rsidP="00774610">
            <w:pPr>
              <w:jc w:val="both"/>
            </w:pPr>
            <w:r>
              <w:t>Collaborate with SMEs, Developers and DevOps team to find solutions to problems reported by customers.</w:t>
            </w:r>
          </w:p>
          <w:p w14:paraId="5CB821A0" w14:textId="77777777" w:rsidR="0085641D" w:rsidRDefault="0085641D" w:rsidP="00774610">
            <w:pPr>
              <w:jc w:val="both"/>
            </w:pPr>
          </w:p>
          <w:p w14:paraId="6262D581" w14:textId="2599E999" w:rsidR="0085641D" w:rsidRDefault="0085641D" w:rsidP="00774610">
            <w:pPr>
              <w:jc w:val="both"/>
            </w:pPr>
            <w:r>
              <w:t xml:space="preserve">In 2023 and 2024, Mentoring several colleagues to learn about Aspera applications, and other technologies </w:t>
            </w:r>
            <w:r w:rsidR="00B93B78">
              <w:t xml:space="preserve">such </w:t>
            </w:r>
            <w:r>
              <w:t>as Linux and MySQL, and apps to connect to those systems.</w:t>
            </w:r>
          </w:p>
          <w:p w14:paraId="1BB1ED99" w14:textId="77777777" w:rsidR="00774610" w:rsidRDefault="00774610" w:rsidP="00457154">
            <w:pPr>
              <w:pStyle w:val="Heading3"/>
              <w:contextualSpacing w:val="0"/>
              <w:jc w:val="both"/>
            </w:pPr>
          </w:p>
          <w:p w14:paraId="3987146A" w14:textId="05B8C032" w:rsidR="00A461D8" w:rsidRPr="00CF1A49" w:rsidRDefault="00A461D8" w:rsidP="00457154">
            <w:pPr>
              <w:pStyle w:val="Heading3"/>
              <w:contextualSpacing w:val="0"/>
              <w:jc w:val="both"/>
            </w:pPr>
            <w:r>
              <w:t>august 2019</w:t>
            </w:r>
            <w:r w:rsidRPr="00CF1A49">
              <w:t xml:space="preserve"> – </w:t>
            </w:r>
            <w:r w:rsidR="00774610">
              <w:t>AUGUST 2023</w:t>
            </w:r>
          </w:p>
          <w:p w14:paraId="0E26EBD2" w14:textId="6E1E368B" w:rsidR="00A461D8" w:rsidRDefault="00A461D8" w:rsidP="00457154">
            <w:pPr>
              <w:pStyle w:val="Heading2"/>
              <w:contextualSpacing w:val="0"/>
              <w:jc w:val="both"/>
              <w:rPr>
                <w:rStyle w:val="SubtleReference"/>
              </w:rPr>
            </w:pPr>
            <w:r>
              <w:t>senior 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dxc</w:t>
            </w:r>
          </w:p>
          <w:p w14:paraId="181F569A" w14:textId="77777777" w:rsidR="009A17CC" w:rsidRPr="00CF1A49" w:rsidRDefault="009A17CC" w:rsidP="00457154">
            <w:pPr>
              <w:pStyle w:val="Heading2"/>
              <w:contextualSpacing w:val="0"/>
              <w:jc w:val="both"/>
            </w:pPr>
          </w:p>
          <w:p w14:paraId="3176F088" w14:textId="4BC945AD" w:rsidR="009A17CC" w:rsidRDefault="009A17CC" w:rsidP="00457154">
            <w:pPr>
              <w:jc w:val="both"/>
            </w:pPr>
            <w:r>
              <w:t xml:space="preserve">In 2019, the first project </w:t>
            </w:r>
            <w:r w:rsidR="006F712A">
              <w:t xml:space="preserve">was </w:t>
            </w:r>
            <w:r>
              <w:t xml:space="preserve">assigned to </w:t>
            </w:r>
            <w:r w:rsidR="006F712A">
              <w:t>me</w:t>
            </w:r>
            <w:r>
              <w:t xml:space="preserve"> to build a Yaml configuration file editor, by using Bootstrap</w:t>
            </w:r>
            <w:r w:rsidR="009E5688">
              <w:t xml:space="preserve">, </w:t>
            </w:r>
            <w:r>
              <w:t>jQuery</w:t>
            </w:r>
            <w:r w:rsidR="009E5688">
              <w:t xml:space="preserve"> (AJAX) and HTML</w:t>
            </w:r>
            <w:r>
              <w:t>. The goal was about be able to edit a configuration file using</w:t>
            </w:r>
            <w:r w:rsidR="0058513C">
              <w:t xml:space="preserve"> a</w:t>
            </w:r>
            <w:r>
              <w:t xml:space="preserve"> </w:t>
            </w:r>
            <w:r w:rsidR="00305283">
              <w:t xml:space="preserve">built-in website module using </w:t>
            </w:r>
            <w:r>
              <w:t>Perl CGI language</w:t>
            </w:r>
            <w:r w:rsidR="007E334C">
              <w:t>.</w:t>
            </w:r>
          </w:p>
          <w:p w14:paraId="734E2AAA" w14:textId="77777777" w:rsidR="009A17CC" w:rsidRDefault="009A17CC" w:rsidP="00457154">
            <w:pPr>
              <w:jc w:val="both"/>
            </w:pPr>
          </w:p>
          <w:p w14:paraId="0813B4E2" w14:textId="0A420233" w:rsidR="00A14053" w:rsidRDefault="0058513C" w:rsidP="00457154">
            <w:pPr>
              <w:jc w:val="both"/>
            </w:pPr>
            <w:r>
              <w:t>In</w:t>
            </w:r>
            <w:r w:rsidR="00B67704">
              <w:t xml:space="preserve"> 2020</w:t>
            </w:r>
            <w:r w:rsidR="00212455">
              <w:t xml:space="preserve">, </w:t>
            </w:r>
            <w:r w:rsidR="00717CC0">
              <w:t xml:space="preserve">I </w:t>
            </w:r>
            <w:r w:rsidR="00212455">
              <w:t>w</w:t>
            </w:r>
            <w:r w:rsidR="00A461D8">
              <w:t>ork</w:t>
            </w:r>
            <w:r w:rsidR="00717CC0">
              <w:t>ed</w:t>
            </w:r>
            <w:r w:rsidR="00A461D8">
              <w:t xml:space="preserve"> on </w:t>
            </w:r>
            <w:r w:rsidR="00A461D8" w:rsidRPr="00627BB1">
              <w:t>Operational Business Reporting and Analytics</w:t>
            </w:r>
            <w:r w:rsidR="00A461D8">
              <w:t xml:space="preserve"> Team</w:t>
            </w:r>
            <w:r w:rsidR="00212455">
              <w:t xml:space="preserve"> </w:t>
            </w:r>
            <w:r w:rsidR="00A461D8">
              <w:t>– for</w:t>
            </w:r>
            <w:r w:rsidR="00212455">
              <w:t xml:space="preserve"> Insight Portal</w:t>
            </w:r>
            <w:r w:rsidR="00A461D8">
              <w:t>.</w:t>
            </w:r>
            <w:r w:rsidR="00B67704">
              <w:t xml:space="preserve"> </w:t>
            </w:r>
            <w:r w:rsidR="00B67704" w:rsidRPr="00D83205">
              <w:t>Mainly as Back-</w:t>
            </w:r>
            <w:r w:rsidR="00B67704">
              <w:t>E</w:t>
            </w:r>
            <w:r w:rsidR="00B67704" w:rsidRPr="00D83205">
              <w:t>nd developer</w:t>
            </w:r>
            <w:r w:rsidR="00457154">
              <w:t>, scripting using Perl and Java language</w:t>
            </w:r>
            <w:r w:rsidR="001D2C7B">
              <w:t xml:space="preserve">. </w:t>
            </w:r>
            <w:r w:rsidR="00407E73">
              <w:t>On this project, was also use</w:t>
            </w:r>
            <w:r w:rsidR="00BD1A28">
              <w:t>d</w:t>
            </w:r>
            <w:r w:rsidR="00407E73">
              <w:t xml:space="preserve"> git and </w:t>
            </w:r>
            <w:r w:rsidR="009A17CC">
              <w:t>GitHub</w:t>
            </w:r>
            <w:r w:rsidR="00407E73">
              <w:t xml:space="preserve"> tools to version control. </w:t>
            </w:r>
          </w:p>
          <w:p w14:paraId="0F286C00" w14:textId="1CC3FD1D" w:rsidR="00692660" w:rsidRDefault="00692660" w:rsidP="00457154">
            <w:pPr>
              <w:jc w:val="both"/>
            </w:pPr>
          </w:p>
          <w:p w14:paraId="25D21575" w14:textId="7278C391" w:rsidR="00692660" w:rsidRDefault="00692660" w:rsidP="00457154">
            <w:pPr>
              <w:jc w:val="both"/>
            </w:pPr>
            <w:r>
              <w:t>The queries and the connections to databases was made by me. In this project, we need to connect to SQL Server databases, Athena (AWS), and PostgreSQL.</w:t>
            </w:r>
          </w:p>
          <w:p w14:paraId="2D9893AF" w14:textId="77777777" w:rsidR="00A461D8" w:rsidRDefault="00A461D8" w:rsidP="00457154">
            <w:pPr>
              <w:jc w:val="both"/>
            </w:pPr>
          </w:p>
          <w:p w14:paraId="6CE319BB" w14:textId="743AAAC8" w:rsidR="009A17CC" w:rsidRDefault="009A17CC" w:rsidP="00A14053">
            <w:pPr>
              <w:tabs>
                <w:tab w:val="left" w:pos="705"/>
              </w:tabs>
              <w:jc w:val="both"/>
            </w:pPr>
            <w:r>
              <w:t>In 2021, I was assigned as a Software Developer in ServiceNow Partner Platform, which is platform that uses AngularJS and JavaScript, to build web sites were forms and automate</w:t>
            </w:r>
            <w:r w:rsidR="00BE25D6">
              <w:t>d</w:t>
            </w:r>
            <w:r>
              <w:t xml:space="preserve"> jobs can be easily </w:t>
            </w:r>
            <w:r w:rsidR="00BE25D6">
              <w:t>configure</w:t>
            </w:r>
            <w:r w:rsidR="00CD6F56">
              <w:t xml:space="preserve">, the projects assigned to me </w:t>
            </w:r>
            <w:r w:rsidR="008D1F7D">
              <w:t xml:space="preserve">during this time </w:t>
            </w:r>
            <w:r w:rsidR="00F8509A">
              <w:t>I</w:t>
            </w:r>
            <w:r w:rsidR="008D1F7D">
              <w:t xml:space="preserve"> modif</w:t>
            </w:r>
            <w:r w:rsidR="00F8509A">
              <w:t>ied</w:t>
            </w:r>
            <w:r w:rsidR="008D1F7D">
              <w:t xml:space="preserve"> automated </w:t>
            </w:r>
            <w:r w:rsidR="003134D5">
              <w:t>Workflows,</w:t>
            </w:r>
            <w:r w:rsidR="008D1F7D">
              <w:t xml:space="preserve"> and </w:t>
            </w:r>
            <w:r w:rsidR="009534AE">
              <w:t xml:space="preserve">I </w:t>
            </w:r>
            <w:r w:rsidR="009534AE">
              <w:lastRenderedPageBreak/>
              <w:t xml:space="preserve">modified Excel </w:t>
            </w:r>
            <w:r w:rsidR="00F8509A">
              <w:t>load file</w:t>
            </w:r>
            <w:r w:rsidR="006F5BF8">
              <w:t>s</w:t>
            </w:r>
            <w:r w:rsidR="00F8509A">
              <w:t xml:space="preserve"> data by using a tool called Transform Map</w:t>
            </w:r>
            <w:r>
              <w:t>.</w:t>
            </w:r>
            <w:r w:rsidR="006F5BF8">
              <w:t xml:space="preserve"> Also did Collaboration with OSR Team (Optimized S</w:t>
            </w:r>
            <w:r w:rsidR="003134D5">
              <w:t>oftware Request</w:t>
            </w:r>
            <w:r w:rsidR="006F5BF8">
              <w:t>)</w:t>
            </w:r>
            <w:r w:rsidR="003134D5">
              <w:t xml:space="preserve">, which used Flexera products and Integration between ServiceNow by using </w:t>
            </w:r>
            <w:r w:rsidR="00512C8C">
              <w:t>Connect Now</w:t>
            </w:r>
            <w:r w:rsidR="003134D5">
              <w:t>.</w:t>
            </w:r>
          </w:p>
          <w:p w14:paraId="7419DA0C" w14:textId="587DE155" w:rsidR="00996386" w:rsidRDefault="00996386" w:rsidP="00457154">
            <w:pPr>
              <w:jc w:val="both"/>
            </w:pPr>
          </w:p>
          <w:p w14:paraId="703A5B48" w14:textId="77777777" w:rsidR="004E3183" w:rsidRDefault="004E3183" w:rsidP="00457154">
            <w:pPr>
              <w:jc w:val="both"/>
            </w:pPr>
          </w:p>
          <w:p w14:paraId="4E58DAAB" w14:textId="77777777" w:rsidR="00575AB1" w:rsidRDefault="00575AB1" w:rsidP="00457154">
            <w:pPr>
              <w:jc w:val="both"/>
            </w:pPr>
          </w:p>
          <w:p w14:paraId="118BB848" w14:textId="77777777" w:rsidR="009A17CC" w:rsidRPr="00CF1A49" w:rsidRDefault="009A17CC" w:rsidP="009A17CC">
            <w:pPr>
              <w:pStyle w:val="Heading3"/>
              <w:contextualSpacing w:val="0"/>
              <w:jc w:val="both"/>
            </w:pPr>
            <w:r>
              <w:t>march 2019</w:t>
            </w:r>
            <w:r w:rsidRPr="00CF1A49">
              <w:t xml:space="preserve"> – </w:t>
            </w:r>
            <w:r>
              <w:t>july 2019</w:t>
            </w:r>
          </w:p>
          <w:p w14:paraId="38294B98" w14:textId="77777777" w:rsidR="009A17CC" w:rsidRPr="00CF1A49" w:rsidRDefault="009A17CC" w:rsidP="009A17CC">
            <w:pPr>
              <w:pStyle w:val="Heading2"/>
              <w:contextualSpacing w:val="0"/>
              <w:jc w:val="both"/>
            </w:pPr>
            <w:r>
              <w:t>website developer</w:t>
            </w:r>
            <w:r w:rsidRPr="00CF1A49">
              <w:t xml:space="preserve">, </w:t>
            </w:r>
            <w:r>
              <w:rPr>
                <w:rStyle w:val="SubtleReference"/>
              </w:rPr>
              <w:t>as a freelancer</w:t>
            </w:r>
          </w:p>
          <w:p w14:paraId="2345CADB" w14:textId="77777777" w:rsidR="009A17CC" w:rsidRDefault="009A17CC" w:rsidP="009A17CC">
            <w:pPr>
              <w:jc w:val="both"/>
            </w:pPr>
            <w:r>
              <w:t>Developed a web site to a car painting workshop called Eco Painted Parts a small family company from USA, using Symfony3, PHP, twig, HTML, and jQuery languages. Database in MySQL.</w:t>
            </w:r>
          </w:p>
          <w:p w14:paraId="5CC14AD9" w14:textId="77777777" w:rsidR="00620489" w:rsidRDefault="00620489" w:rsidP="009A17CC">
            <w:pPr>
              <w:jc w:val="both"/>
            </w:pPr>
          </w:p>
          <w:p w14:paraId="2C767C98" w14:textId="00C80813" w:rsidR="009A17CC" w:rsidRDefault="009A17CC" w:rsidP="009A17CC">
            <w:pPr>
              <w:jc w:val="both"/>
            </w:pPr>
            <w:r>
              <w:t>This project was build using the framework symfony3, to provide an estimated cost for replacing car parts and painting</w:t>
            </w:r>
            <w:r w:rsidR="00C556D4">
              <w:t xml:space="preserve"> by using a form and submit button</w:t>
            </w:r>
            <w:r>
              <w:t>.</w:t>
            </w:r>
            <w:r w:rsidR="006553D0">
              <w:t xml:space="preserve"> </w:t>
            </w:r>
            <w:r w:rsidR="009F00E0" w:rsidRPr="009F00E0">
              <w:t>By filling the form and submit</w:t>
            </w:r>
            <w:r w:rsidR="009F00E0">
              <w:t>ted</w:t>
            </w:r>
            <w:r w:rsidR="009F00E0" w:rsidRPr="009F00E0">
              <w:t xml:space="preserve">, it </w:t>
            </w:r>
            <w:r w:rsidR="009F00E0">
              <w:t>should</w:t>
            </w:r>
            <w:r w:rsidR="009F00E0" w:rsidRPr="009F00E0">
              <w:t xml:space="preserve"> show up the total costs and the details</w:t>
            </w:r>
            <w:r w:rsidR="009F00E0">
              <w:t xml:space="preserve"> (cost calculator)</w:t>
            </w:r>
            <w:r w:rsidR="009F00E0" w:rsidRPr="009F00E0">
              <w:t>.</w:t>
            </w:r>
            <w:r w:rsidR="00692660">
              <w:t xml:space="preserve"> This project was built in MySQL database, the design of the database, the front-end and the </w:t>
            </w:r>
            <w:r w:rsidR="00620489">
              <w:t>back end</w:t>
            </w:r>
            <w:r w:rsidR="00692660">
              <w:t xml:space="preserve"> was developed by me.</w:t>
            </w:r>
          </w:p>
          <w:p w14:paraId="5EEB9C19" w14:textId="185F3789" w:rsidR="009A17CC" w:rsidRDefault="009A17CC" w:rsidP="00457154">
            <w:pPr>
              <w:jc w:val="both"/>
            </w:pPr>
          </w:p>
          <w:p w14:paraId="598E4D12" w14:textId="77777777" w:rsidR="009A17CC" w:rsidRPr="00CF1A49" w:rsidRDefault="009A17CC" w:rsidP="009A17CC">
            <w:pPr>
              <w:pStyle w:val="Heading3"/>
              <w:contextualSpacing w:val="0"/>
              <w:jc w:val="both"/>
            </w:pPr>
            <w:r>
              <w:t>november 2018</w:t>
            </w:r>
            <w:r w:rsidRPr="00CF1A49">
              <w:t xml:space="preserve"> – </w:t>
            </w:r>
            <w:r>
              <w:t>february 2019</w:t>
            </w:r>
          </w:p>
          <w:p w14:paraId="432F9976" w14:textId="77777777" w:rsidR="009A17CC" w:rsidRPr="00CF1A49" w:rsidRDefault="009A17CC" w:rsidP="009A17CC">
            <w:pPr>
              <w:pStyle w:val="Heading2"/>
              <w:contextualSpacing w:val="0"/>
              <w:jc w:val="both"/>
            </w:pPr>
            <w:r>
              <w:t>customer support engineer l2</w:t>
            </w:r>
            <w:r w:rsidRPr="00CF1A49">
              <w:t xml:space="preserve">, </w:t>
            </w:r>
            <w:r>
              <w:rPr>
                <w:rStyle w:val="SubtleReference"/>
              </w:rPr>
              <w:t>tek experts</w:t>
            </w:r>
          </w:p>
          <w:p w14:paraId="141F0941" w14:textId="77777777" w:rsidR="009A17CC" w:rsidRDefault="009A17CC" w:rsidP="009A17CC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05B2BDBC" w14:textId="77777777" w:rsidR="009A17CC" w:rsidRDefault="009A17CC" w:rsidP="009A17CC">
            <w:pPr>
              <w:jc w:val="both"/>
            </w:pPr>
          </w:p>
          <w:p w14:paraId="352594D6" w14:textId="67C368FF" w:rsidR="009A17CC" w:rsidRDefault="009A17CC" w:rsidP="009A17CC">
            <w:pPr>
              <w:jc w:val="both"/>
            </w:pPr>
            <w:r>
              <w:t xml:space="preserve">This platform also uses Perl scripts to configure a backup. The application that can be backed up using this tool: databases (MySQL, SQL Server, Sybase, Oracle, etc.), applications (SharePoint, Outlook, Hyper-V, </w:t>
            </w:r>
            <w:r w:rsidR="007137BA">
              <w:t>v</w:t>
            </w:r>
            <w:r>
              <w:t>Sphere, etc.) and file systems (Linux, Unix, windows, etc.)</w:t>
            </w:r>
          </w:p>
          <w:p w14:paraId="461BAA72" w14:textId="77777777" w:rsidR="009A17CC" w:rsidRDefault="009A17CC" w:rsidP="00457154">
            <w:pPr>
              <w:jc w:val="both"/>
            </w:pPr>
          </w:p>
          <w:p w14:paraId="06318B71" w14:textId="62BDD9E8" w:rsidR="009A17CC" w:rsidRDefault="009A17CC" w:rsidP="00457154">
            <w:pPr>
              <w:jc w:val="both"/>
            </w:pPr>
          </w:p>
        </w:tc>
      </w:tr>
      <w:tr w:rsidR="001D0BF1" w:rsidRPr="00CF1A49" w14:paraId="40039DAB" w14:textId="77777777" w:rsidTr="00D230DD">
        <w:trPr>
          <w:trHeight w:val="3120"/>
        </w:trPr>
        <w:tc>
          <w:tcPr>
            <w:tcW w:w="9290" w:type="dxa"/>
          </w:tcPr>
          <w:p w14:paraId="6D867292" w14:textId="77777777" w:rsidR="00380A82" w:rsidRPr="00CF1A49" w:rsidRDefault="00380A82" w:rsidP="00457154">
            <w:pPr>
              <w:pStyle w:val="Heading3"/>
              <w:contextualSpacing w:val="0"/>
              <w:jc w:val="both"/>
            </w:pPr>
            <w:r>
              <w:lastRenderedPageBreak/>
              <w:t>october 2017</w:t>
            </w:r>
            <w:r w:rsidRPr="00CF1A49">
              <w:t xml:space="preserve"> – </w:t>
            </w:r>
            <w:r>
              <w:t>NOVEMBER 2018</w:t>
            </w:r>
          </w:p>
          <w:p w14:paraId="59E6324A" w14:textId="77777777" w:rsidR="00380A82" w:rsidRPr="00CF1A49" w:rsidRDefault="00380A82" w:rsidP="00457154">
            <w:pPr>
              <w:pStyle w:val="Heading2"/>
              <w:contextualSpacing w:val="0"/>
              <w:jc w:val="both"/>
            </w:pPr>
            <w:r>
              <w:t>customer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microfocus</w:t>
            </w:r>
          </w:p>
          <w:p w14:paraId="6F242668" w14:textId="173EAE9A" w:rsidR="00380A82" w:rsidRDefault="00380A82" w:rsidP="00457154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5ABCF4E1" w14:textId="1E0B38A7" w:rsidR="003D2617" w:rsidRDefault="003D2617" w:rsidP="00457154">
            <w:pPr>
              <w:jc w:val="both"/>
            </w:pPr>
          </w:p>
          <w:p w14:paraId="2FDD6A6F" w14:textId="78CC6F79" w:rsidR="00FB7093" w:rsidRPr="00221CCF" w:rsidRDefault="003D2617" w:rsidP="00221CCF">
            <w:pPr>
              <w:jc w:val="both"/>
              <w:rPr>
                <w:rStyle w:val="Hyperlink"/>
                <w:color w:val="595959" w:themeColor="text1" w:themeTint="A6"/>
                <w:u w:val="none"/>
              </w:rPr>
            </w:pPr>
            <w:r>
              <w:t>This platform also uses Perl scripts to configure a backup. The application that can be backed up using this tool: databases (MySQL, SQL Server, Sybase, Oracle, etc.), applications (SharePoint, Outlook, Hyper-V, VM Sphere, etc.) and file systems (Linux, Unix, windows, etc.)</w:t>
            </w:r>
          </w:p>
          <w:p w14:paraId="742C46E1" w14:textId="77777777" w:rsidR="00FB7093" w:rsidRDefault="00FB7093" w:rsidP="00457154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39D1471A" w14:textId="77777777" w:rsidR="00380A82" w:rsidRPr="00CF1A49" w:rsidRDefault="00380A82" w:rsidP="00457154">
            <w:pPr>
              <w:pStyle w:val="Heading3"/>
              <w:contextualSpacing w:val="0"/>
              <w:jc w:val="both"/>
            </w:pPr>
            <w:r>
              <w:t>january 2014</w:t>
            </w:r>
            <w:r w:rsidRPr="00CF1A49">
              <w:t xml:space="preserve"> – </w:t>
            </w:r>
            <w:r>
              <w:t>APRIL 2017</w:t>
            </w:r>
          </w:p>
          <w:p w14:paraId="2CA17874" w14:textId="6619204F" w:rsidR="00380A82" w:rsidRPr="00CF1A49" w:rsidRDefault="00B96558" w:rsidP="00457154">
            <w:pPr>
              <w:pStyle w:val="Heading2"/>
              <w:contextualSpacing w:val="0"/>
              <w:jc w:val="both"/>
            </w:pPr>
            <w:r>
              <w:t xml:space="preserve">Software </w:t>
            </w:r>
            <w:r w:rsidR="00380A82">
              <w:t>developer engineer</w:t>
            </w:r>
            <w:r w:rsidR="00380A82" w:rsidRPr="00CF1A49">
              <w:t xml:space="preserve">, </w:t>
            </w:r>
            <w:r w:rsidR="00380A82">
              <w:rPr>
                <w:rStyle w:val="SubtleReference"/>
              </w:rPr>
              <w:t>ERicsson</w:t>
            </w:r>
          </w:p>
          <w:p w14:paraId="7714CC8F" w14:textId="6864799B" w:rsidR="000750F1" w:rsidRDefault="00380A82" w:rsidP="00457154">
            <w:pPr>
              <w:jc w:val="both"/>
            </w:pPr>
            <w:r w:rsidRPr="00186885">
              <w:t>Dashboards Developments using digital forms</w:t>
            </w:r>
            <w:r w:rsidR="00810634">
              <w:t xml:space="preserve"> (forms created using an application called Doforms) and synchronize this data with a MySQL database as a raw data and then be processed and present on a web site built using symfony3 framework</w:t>
            </w:r>
            <w:r>
              <w:t xml:space="preserve">. </w:t>
            </w:r>
          </w:p>
          <w:p w14:paraId="12778F8E" w14:textId="77777777" w:rsidR="000750F1" w:rsidRDefault="000750F1" w:rsidP="00457154">
            <w:pPr>
              <w:jc w:val="both"/>
            </w:pPr>
          </w:p>
          <w:p w14:paraId="1F660810" w14:textId="072D7E78" w:rsidR="000750F1" w:rsidRDefault="00380A82" w:rsidP="00457154">
            <w:pPr>
              <w:jc w:val="both"/>
            </w:pPr>
            <w:r>
              <w:t xml:space="preserve">Administrator of Linux servers, </w:t>
            </w:r>
            <w:r w:rsidR="002C06E0">
              <w:t>LAN’s,</w:t>
            </w:r>
            <w:r>
              <w:t xml:space="preserve"> and Juniper Firewalls. </w:t>
            </w:r>
          </w:p>
          <w:p w14:paraId="75CB5C9D" w14:textId="77777777" w:rsidR="000750F1" w:rsidRDefault="000750F1" w:rsidP="00457154">
            <w:pPr>
              <w:jc w:val="both"/>
            </w:pPr>
          </w:p>
          <w:p w14:paraId="5FE39AF8" w14:textId="046AC237" w:rsidR="00282D20" w:rsidRPr="002C06E0" w:rsidRDefault="00380A82" w:rsidP="002C06E0">
            <w:pPr>
              <w:jc w:val="both"/>
              <w:rPr>
                <w:rStyle w:val="Hyperlink"/>
                <w:color w:val="595959" w:themeColor="text1" w:themeTint="A6"/>
                <w:u w:val="none"/>
              </w:rPr>
            </w:pPr>
            <w:r>
              <w:t xml:space="preserve">Taking new request, </w:t>
            </w:r>
            <w:r w:rsidR="002C06E0">
              <w:t>upgrading,</w:t>
            </w:r>
            <w:r>
              <w:t xml:space="preserve"> and developing web sites </w:t>
            </w:r>
            <w:r w:rsidR="000750F1">
              <w:t xml:space="preserve">(inventory internal site) </w:t>
            </w:r>
            <w:r>
              <w:t>using Symfony2, PHP programming and Symfony3 framework.</w:t>
            </w:r>
            <w:r w:rsidR="000750F1">
              <w:t xml:space="preserve"> Mainly as a Front-End Developer.</w:t>
            </w:r>
          </w:p>
          <w:p w14:paraId="262FEA14" w14:textId="77777777" w:rsidR="00282D20" w:rsidRDefault="00282D20" w:rsidP="00457154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3E379178" w14:textId="77777777" w:rsidR="00380A82" w:rsidRPr="00CF1A49" w:rsidRDefault="00380A82" w:rsidP="00457154">
            <w:pPr>
              <w:pStyle w:val="Heading3"/>
              <w:contextualSpacing w:val="0"/>
              <w:jc w:val="both"/>
            </w:pPr>
            <w:r>
              <w:t>april 2011</w:t>
            </w:r>
            <w:r w:rsidRPr="00CF1A49">
              <w:t xml:space="preserve"> – </w:t>
            </w:r>
            <w:r>
              <w:t>april 2017</w:t>
            </w:r>
          </w:p>
          <w:p w14:paraId="000F8F78" w14:textId="4336A798" w:rsidR="00620489" w:rsidRPr="00620489" w:rsidRDefault="00380A82" w:rsidP="00457154">
            <w:pPr>
              <w:pStyle w:val="Heading2"/>
              <w:contextualSpacing w:val="0"/>
              <w:jc w:val="both"/>
              <w:rPr>
                <w:b w:val="0"/>
                <w:smallCaps/>
                <w:color w:val="595959" w:themeColor="text1" w:themeTint="A6"/>
              </w:rPr>
            </w:pPr>
            <w:r>
              <w:t>managed services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145273E4" w14:textId="77777777" w:rsidR="00380A82" w:rsidRDefault="00380A82" w:rsidP="00457154">
            <w:pPr>
              <w:contextualSpacing w:val="0"/>
              <w:jc w:val="both"/>
            </w:pPr>
            <w:r>
              <w:lastRenderedPageBreak/>
              <w:t>I was moved to</w:t>
            </w:r>
            <w:r w:rsidRPr="0088603B">
              <w:t xml:space="preserve"> Managed Services Department as Service Layer Engineer </w:t>
            </w:r>
            <w:r>
              <w:t>for</w:t>
            </w:r>
            <w:r w:rsidRPr="0088603B">
              <w:t xml:space="preserve"> O&amp;M Ericsson (</w:t>
            </w:r>
            <w:r>
              <w:t>full time</w:t>
            </w:r>
            <w:r w:rsidRPr="0088603B">
              <w:t xml:space="preserve">). Managed Platforms: EMM (Ericsson Multi Mediation), Watchdog </w:t>
            </w:r>
            <w:r>
              <w:t>and</w:t>
            </w:r>
            <w:r w:rsidRPr="0088603B">
              <w:t xml:space="preserve"> MPS (Mobil Positioning Server).</w:t>
            </w:r>
            <w:r>
              <w:t xml:space="preserve"> During this time scripts in shell, Perl and PHP was developed to do automatic maintenance and checking some states of Windows/Unix/Linux servers and statistics to prevent future failures. </w:t>
            </w:r>
          </w:p>
          <w:p w14:paraId="3A34B723" w14:textId="77777777" w:rsidR="00380A82" w:rsidRDefault="00380A82" w:rsidP="00457154">
            <w:pPr>
              <w:contextualSpacing w:val="0"/>
              <w:jc w:val="both"/>
            </w:pPr>
          </w:p>
          <w:p w14:paraId="5765872F" w14:textId="76065A59" w:rsidR="00A14053" w:rsidRPr="00622E90" w:rsidRDefault="00622E90" w:rsidP="00622E90">
            <w:pPr>
              <w:jc w:val="both"/>
              <w:rPr>
                <w:b/>
                <w:bCs/>
              </w:rPr>
            </w:pPr>
            <w:r w:rsidRPr="00622E90">
              <w:rPr>
                <w:b/>
                <w:bCs/>
              </w:rPr>
              <w:t>From 201</w:t>
            </w:r>
            <w:r>
              <w:rPr>
                <w:b/>
                <w:bCs/>
              </w:rPr>
              <w:t>1</w:t>
            </w:r>
            <w:r w:rsidRPr="00622E90">
              <w:rPr>
                <w:b/>
                <w:bCs/>
              </w:rPr>
              <w:t xml:space="preserve"> to 2012</w:t>
            </w:r>
          </w:p>
          <w:p w14:paraId="1295F663" w14:textId="42BFE94A" w:rsidR="00380A82" w:rsidRDefault="00380A82" w:rsidP="00457154">
            <w:pPr>
              <w:pStyle w:val="BodyText"/>
              <w:widowControl w:val="0"/>
              <w:spacing w:after="0"/>
              <w:jc w:val="both"/>
            </w:pPr>
            <w:r w:rsidRPr="00854326">
              <w:t>Project in Tran</w:t>
            </w:r>
            <w:r>
              <w:t>s</w:t>
            </w:r>
            <w:r w:rsidRPr="00854326">
              <w:t>fer Knowledge Project to ICE Kolbi</w:t>
            </w:r>
            <w:r>
              <w:t xml:space="preserve"> a Telecom Company</w:t>
            </w:r>
            <w:r w:rsidRPr="00854326">
              <w:t xml:space="preserve">. </w:t>
            </w:r>
            <w:r>
              <w:t xml:space="preserve">Doing some trainings in sever nodes of a Mobile Network called </w:t>
            </w:r>
            <w:r w:rsidRPr="00854326">
              <w:t>OTA</w:t>
            </w:r>
            <w:r>
              <w:t xml:space="preserve"> (Over the Air)</w:t>
            </w:r>
            <w:r w:rsidRPr="00854326">
              <w:t>, DM</w:t>
            </w:r>
            <w:r>
              <w:t xml:space="preserve"> (device manager)</w:t>
            </w:r>
            <w:r w:rsidRPr="00854326">
              <w:t>, ADD</w:t>
            </w:r>
            <w:r>
              <w:t xml:space="preserve"> (automatic device detection)</w:t>
            </w:r>
            <w:r w:rsidRPr="00854326">
              <w:t>, EMA</w:t>
            </w:r>
            <w:r>
              <w:t xml:space="preserve"> (Ericsson Multi Activation) and</w:t>
            </w:r>
            <w:r w:rsidRPr="00854326">
              <w:t xml:space="preserve"> MIEP.</w:t>
            </w:r>
            <w:r>
              <w:t xml:space="preserve"> </w:t>
            </w:r>
            <w:r w:rsidRPr="00854326">
              <w:t xml:space="preserve">Solving problems </w:t>
            </w:r>
            <w:r>
              <w:t xml:space="preserve">as first line support </w:t>
            </w:r>
            <w:r w:rsidRPr="00854326">
              <w:t>in the following systems: CGSN Cisco, DNS Cisco y SBC Acme.</w:t>
            </w:r>
          </w:p>
          <w:p w14:paraId="59C38E51" w14:textId="4CD79281" w:rsidR="00380A82" w:rsidRDefault="00380A82" w:rsidP="00457154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5786123E" w14:textId="44684131" w:rsidR="00622E90" w:rsidRPr="00622E90" w:rsidRDefault="00622E90" w:rsidP="00622E90">
            <w:pPr>
              <w:jc w:val="both"/>
              <w:rPr>
                <w:b/>
                <w:bCs/>
              </w:rPr>
            </w:pPr>
            <w:r w:rsidRPr="00622E90">
              <w:rPr>
                <w:b/>
                <w:bCs/>
              </w:rPr>
              <w:t>From 201</w:t>
            </w:r>
            <w:r w:rsidR="005F4101">
              <w:rPr>
                <w:b/>
                <w:bCs/>
              </w:rPr>
              <w:t>3</w:t>
            </w:r>
            <w:r w:rsidRPr="00622E90">
              <w:rPr>
                <w:b/>
                <w:bCs/>
              </w:rPr>
              <w:t xml:space="preserve"> to 201</w:t>
            </w:r>
            <w:r w:rsidR="005F4101">
              <w:rPr>
                <w:b/>
                <w:bCs/>
              </w:rPr>
              <w:t>4</w:t>
            </w:r>
          </w:p>
          <w:p w14:paraId="78379264" w14:textId="69114B63" w:rsidR="00622E90" w:rsidRPr="0088603B" w:rsidRDefault="00622E90" w:rsidP="00622E90">
            <w:pPr>
              <w:jc w:val="both"/>
            </w:pPr>
            <w:r w:rsidRPr="00854326">
              <w:t>Platforms at</w:t>
            </w:r>
            <w:r>
              <w:t>t</w:t>
            </w:r>
            <w:r w:rsidRPr="00854326">
              <w:t>ended in Ericsson for Project Claro CGSN Cisco, STP Tekelec, DNS Cisco and SBC Acme.</w:t>
            </w:r>
            <w:r>
              <w:t xml:space="preserve"> During this time scripts in shell, PERL and PHP was developed to do automatic maintenance and checking some states of Windows/Unix/Linux servers and statistics to prevent future failures.</w:t>
            </w:r>
          </w:p>
          <w:p w14:paraId="4468815C" w14:textId="77777777" w:rsidR="00622E90" w:rsidRDefault="00622E90" w:rsidP="00457154">
            <w:pPr>
              <w:pStyle w:val="Heading3"/>
              <w:contextualSpacing w:val="0"/>
              <w:jc w:val="both"/>
            </w:pPr>
          </w:p>
          <w:p w14:paraId="252B74E9" w14:textId="2F9BDC8E" w:rsidR="00380A82" w:rsidRPr="00CF1A49" w:rsidRDefault="003119DC" w:rsidP="00457154">
            <w:pPr>
              <w:pStyle w:val="Heading3"/>
              <w:contextualSpacing w:val="0"/>
              <w:jc w:val="both"/>
            </w:pPr>
            <w:r>
              <w:t>April</w:t>
            </w:r>
            <w:r w:rsidR="00380A82">
              <w:t xml:space="preserve"> 2010</w:t>
            </w:r>
            <w:r w:rsidR="00380A82" w:rsidRPr="00CF1A49">
              <w:t xml:space="preserve"> – </w:t>
            </w:r>
            <w:r w:rsidR="00380A82">
              <w:t>March 2011</w:t>
            </w:r>
          </w:p>
          <w:p w14:paraId="0F30E14B" w14:textId="0968FD3E" w:rsidR="00380A82" w:rsidRDefault="00380A82" w:rsidP="00457154">
            <w:pPr>
              <w:pStyle w:val="Heading2"/>
              <w:contextualSpacing w:val="0"/>
              <w:jc w:val="both"/>
              <w:rPr>
                <w:rStyle w:val="SubtleReference"/>
              </w:rPr>
            </w:pPr>
            <w:r>
              <w:t>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613FBB22" w14:textId="23704EFE" w:rsidR="00380A82" w:rsidRDefault="003119DC" w:rsidP="00457154">
            <w:pPr>
              <w:contextualSpacing w:val="0"/>
              <w:jc w:val="both"/>
            </w:pPr>
            <w:r>
              <w:t xml:space="preserve">I started as an </w:t>
            </w:r>
            <w:r w:rsidR="00B532F0">
              <w:t>internship, and</w:t>
            </w:r>
            <w:r>
              <w:t xml:space="preserve"> after six months </w:t>
            </w:r>
            <w:r w:rsidR="00B532F0">
              <w:t>getting</w:t>
            </w:r>
            <w:r w:rsidR="00B532F0" w:rsidRPr="008620E2">
              <w:t xml:space="preserve"> formal</w:t>
            </w:r>
            <w:r w:rsidR="00380A82" w:rsidRPr="008620E2">
              <w:t xml:space="preserve"> contract with Front Office in Ericsson Costa Rica. </w:t>
            </w:r>
            <w:r w:rsidR="00380A82" w:rsidRPr="002C04A7">
              <w:t>Wo</w:t>
            </w:r>
            <w:r w:rsidR="00380A82">
              <w:t>r</w:t>
            </w:r>
            <w:r w:rsidR="00380A82" w:rsidRPr="002C04A7">
              <w:t xml:space="preserve">king on Front Office department Ericsson Costa Rica, San José, Tibás. </w:t>
            </w:r>
            <w:r w:rsidR="00380A82" w:rsidRPr="0088603B">
              <w:t>Attending technical calls of ICE customer for GSM.</w:t>
            </w:r>
          </w:p>
          <w:p w14:paraId="2B358A33" w14:textId="42DB295F" w:rsidR="00E43BF2" w:rsidRPr="00CF1A49" w:rsidRDefault="00E43BF2" w:rsidP="00457154">
            <w:pPr>
              <w:jc w:val="both"/>
            </w:pPr>
          </w:p>
        </w:tc>
      </w:tr>
      <w:tr w:rsidR="00F61DF9" w:rsidRPr="00CF1A49" w14:paraId="74F1C427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526DFC71" w14:textId="77777777" w:rsidR="00F61DF9" w:rsidRDefault="00F61DF9" w:rsidP="00E43BF2"/>
          <w:p w14:paraId="0A478624" w14:textId="53CF4A9B" w:rsidR="00FE2686" w:rsidRDefault="00FE2686" w:rsidP="00E43BF2"/>
        </w:tc>
      </w:tr>
    </w:tbl>
    <w:sdt>
      <w:sdtPr>
        <w:alias w:val="Education:"/>
        <w:tag w:val="Education:"/>
        <w:id w:val="-1908763273"/>
        <w:placeholder>
          <w:docPart w:val="133CF7471C6B4C8A93F8DA612FD49276"/>
        </w:placeholder>
        <w:temporary/>
        <w:showingPlcHdr/>
        <w15:appearance w15:val="hidden"/>
      </w:sdtPr>
      <w:sdtContent>
        <w:p w14:paraId="79FF0B6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99BBBC2" w14:textId="77777777" w:rsidTr="009B17F5">
        <w:tc>
          <w:tcPr>
            <w:tcW w:w="9290" w:type="dxa"/>
          </w:tcPr>
          <w:p w14:paraId="63421A95" w14:textId="5FF8786A" w:rsidR="00A461D8" w:rsidRDefault="00A461D8" w:rsidP="00B90A6B">
            <w:pPr>
              <w:pStyle w:val="Heading3"/>
              <w:jc w:val="both"/>
            </w:pPr>
            <w:r w:rsidRPr="00F2142E">
              <w:t>C</w:t>
            </w:r>
            <w:r w:rsidRPr="00FE5940">
              <w:t>urrently</w:t>
            </w:r>
          </w:p>
          <w:p w14:paraId="3F70A54D" w14:textId="2F76DC63" w:rsidR="000D648A" w:rsidRDefault="000D648A" w:rsidP="000D648A">
            <w:pPr>
              <w:pStyle w:val="Heading2"/>
              <w:contextualSpacing w:val="0"/>
              <w:jc w:val="both"/>
            </w:pPr>
            <w:r>
              <w:t>Associated degree IN SYSTEMS</w:t>
            </w:r>
            <w:r w:rsidR="004E5AEB">
              <w:t xml:space="preserve"> ENGINEER</w:t>
            </w:r>
            <w:r w:rsidR="00850883">
              <w:t>ING</w:t>
            </w:r>
            <w:r w:rsidRPr="00CF1A49">
              <w:t xml:space="preserve">, </w:t>
            </w:r>
            <w:r>
              <w:rPr>
                <w:rStyle w:val="SubtleReference"/>
              </w:rPr>
              <w:t>UNED</w:t>
            </w:r>
          </w:p>
          <w:p w14:paraId="11B2F7B5" w14:textId="154CC92A" w:rsidR="00FC31D5" w:rsidRDefault="00FC31D5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48C4E3CD" w14:textId="77777777" w:rsidR="00753513" w:rsidRDefault="00753513" w:rsidP="00753513">
            <w:pPr>
              <w:jc w:val="both"/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Web Developer</w:t>
            </w: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CERTIFICATION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, NEXTU</w:t>
            </w:r>
          </w:p>
          <w:p w14:paraId="44641899" w14:textId="77777777" w:rsidR="00753513" w:rsidRPr="00B76A05" w:rsidRDefault="00753513" w:rsidP="00753513">
            <w:pPr>
              <w:jc w:val="both"/>
              <w:rPr>
                <w:rStyle w:val="ng-binding"/>
                <w:bCs/>
              </w:rPr>
            </w:pPr>
            <w:r w:rsidRPr="00B76A05">
              <w:rPr>
                <w:rStyle w:val="ng-binding"/>
                <w:bCs/>
              </w:rPr>
              <w:t xml:space="preserve">Project modules are available on my personal GitHub. </w:t>
            </w:r>
            <w:r>
              <w:rPr>
                <w:rStyle w:val="ng-binding"/>
                <w:bCs/>
              </w:rPr>
              <w:t>Each module has his own Final Project. Pending last project in the last Module.</w:t>
            </w:r>
          </w:p>
          <w:p w14:paraId="4F10795A" w14:textId="25BECA2B" w:rsidR="00753513" w:rsidRDefault="00753513" w:rsidP="00753513">
            <w:pPr>
              <w:jc w:val="both"/>
              <w:rPr>
                <w:rStyle w:val="Hyperlink"/>
                <w:b/>
                <w:smallCaps/>
              </w:rPr>
            </w:pPr>
            <w:hyperlink r:id="rId9" w:history="1">
              <w:r w:rsidRPr="006B7FF6">
                <w:rPr>
                  <w:rStyle w:val="Hyperlink"/>
                  <w:b/>
                  <w:smallCaps/>
                </w:rPr>
                <w:t>Final Projects</w:t>
              </w:r>
            </w:hyperlink>
            <w:r>
              <w:rPr>
                <w:rStyle w:val="Hyperlink"/>
                <w:b/>
                <w:smallCaps/>
              </w:rPr>
              <w:t xml:space="preserve"> Link</w:t>
            </w:r>
          </w:p>
          <w:p w14:paraId="235EAB5D" w14:textId="01E0DD2A" w:rsidR="00753513" w:rsidRDefault="00753513" w:rsidP="00753513">
            <w:pPr>
              <w:jc w:val="both"/>
              <w:rPr>
                <w:rStyle w:val="Hyperlink"/>
              </w:rPr>
            </w:pPr>
          </w:p>
          <w:p w14:paraId="2274093B" w14:textId="77777777" w:rsidR="00753513" w:rsidRPr="00AF6717" w:rsidRDefault="00753513" w:rsidP="00753513">
            <w:pPr>
              <w:pStyle w:val="Heading3"/>
              <w:contextualSpacing w:val="0"/>
              <w:jc w:val="both"/>
            </w:pPr>
            <w:r>
              <w:t>December</w:t>
            </w:r>
            <w:r w:rsidRPr="00CF1A49">
              <w:t xml:space="preserve"> </w:t>
            </w:r>
            <w:r>
              <w:t>2022</w:t>
            </w:r>
          </w:p>
          <w:p w14:paraId="5892EEB4" w14:textId="77777777" w:rsidR="00753513" w:rsidRPr="008030AD" w:rsidRDefault="00753513" w:rsidP="00753513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D33E91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Linux+</w:t>
            </w: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Certification</w:t>
            </w:r>
            <w:r w:rsidRPr="008030AD">
              <w:rPr>
                <w:rStyle w:val="SubtleReference"/>
              </w:rPr>
              <w:t>,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</w:t>
            </w:r>
            <w:r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C</w:t>
            </w:r>
            <w:r>
              <w:rPr>
                <w:rStyle w:val="SubtleReference"/>
                <w:caps/>
              </w:rPr>
              <w:t>ompTIA</w:t>
            </w:r>
          </w:p>
          <w:p w14:paraId="17DC5A2B" w14:textId="77777777" w:rsidR="00753513" w:rsidRPr="00FC31D5" w:rsidRDefault="00753513" w:rsidP="00753513">
            <w:pPr>
              <w:jc w:val="both"/>
              <w:rPr>
                <w:rStyle w:val="ng-binding"/>
                <w:bCs/>
              </w:rPr>
            </w:pPr>
            <w:r>
              <w:rPr>
                <w:rStyle w:val="ng-binding"/>
                <w:bCs/>
              </w:rPr>
              <w:t>Certified CE</w:t>
            </w:r>
          </w:p>
          <w:p w14:paraId="7B7BD0E0" w14:textId="77777777" w:rsidR="00753513" w:rsidRPr="00D33E91" w:rsidRDefault="00753513" w:rsidP="00753513">
            <w:pPr>
              <w:jc w:val="both"/>
              <w:rPr>
                <w:rStyle w:val="Hyperlink"/>
                <w:b/>
                <w:smallCaps/>
              </w:rPr>
            </w:pPr>
            <w:r>
              <w:rPr>
                <w:rStyle w:val="Hyperlink"/>
                <w:b/>
                <w:smallCaps/>
              </w:rPr>
              <w:fldChar w:fldCharType="begin"/>
            </w:r>
            <w:r>
              <w:rPr>
                <w:rStyle w:val="Hyperlink"/>
                <w:b/>
                <w:smallCaps/>
              </w:rPr>
              <w:instrText xml:space="preserve"> HYPERLINK "https://github.com/daniel2483/documentation/blob/master/certificates/Dani_CompTIA%20Linux+_ce_certificate.pdf" </w:instrText>
            </w:r>
            <w:r>
              <w:rPr>
                <w:rStyle w:val="Hyperlink"/>
                <w:b/>
                <w:smallCaps/>
              </w:rPr>
            </w:r>
            <w:r>
              <w:rPr>
                <w:rStyle w:val="Hyperlink"/>
                <w:b/>
                <w:smallCaps/>
              </w:rPr>
              <w:fldChar w:fldCharType="separate"/>
            </w:r>
            <w:r w:rsidRPr="00D33E91">
              <w:rPr>
                <w:rStyle w:val="Hyperlink"/>
                <w:b/>
                <w:smallCaps/>
              </w:rPr>
              <w:t>Completion certification</w:t>
            </w:r>
          </w:p>
          <w:p w14:paraId="5809167D" w14:textId="77777777" w:rsidR="00753513" w:rsidRDefault="00753513" w:rsidP="00753513">
            <w:pPr>
              <w:pStyle w:val="Heading3"/>
              <w:jc w:val="both"/>
              <w:rPr>
                <w:rStyle w:val="Hyperlink"/>
                <w:rFonts w:eastAsiaTheme="minorHAnsi" w:cstheme="minorBidi"/>
                <w:caps w:val="0"/>
                <w:smallCaps/>
                <w:szCs w:val="22"/>
              </w:rPr>
            </w:pPr>
            <w:r>
              <w:rPr>
                <w:rStyle w:val="Hyperlink"/>
                <w:rFonts w:eastAsiaTheme="minorHAnsi" w:cstheme="minorBidi"/>
                <w:caps w:val="0"/>
                <w:smallCaps/>
                <w:szCs w:val="22"/>
              </w:rPr>
              <w:fldChar w:fldCharType="end"/>
            </w:r>
          </w:p>
          <w:p w14:paraId="6FB08FA6" w14:textId="77777777" w:rsidR="00753513" w:rsidRPr="00AF6717" w:rsidRDefault="00753513" w:rsidP="00753513">
            <w:pPr>
              <w:pStyle w:val="Heading3"/>
              <w:contextualSpacing w:val="0"/>
              <w:jc w:val="both"/>
            </w:pPr>
            <w:r>
              <w:t>july</w:t>
            </w:r>
            <w:r w:rsidRPr="00CF1A49">
              <w:t xml:space="preserve"> </w:t>
            </w:r>
            <w:r>
              <w:t>2021</w:t>
            </w:r>
          </w:p>
          <w:p w14:paraId="6383D621" w14:textId="77777777" w:rsidR="00753513" w:rsidRPr="008030AD" w:rsidRDefault="00753513" w:rsidP="00753513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DATABASE Certification</w:t>
            </w:r>
            <w:r w:rsidRPr="008030AD">
              <w:rPr>
                <w:rStyle w:val="SubtleReference"/>
              </w:rPr>
              <w:t>,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NextU</w:t>
            </w:r>
          </w:p>
          <w:p w14:paraId="53BA8F85" w14:textId="77777777" w:rsidR="00753513" w:rsidRPr="00FC31D5" w:rsidRDefault="00753513" w:rsidP="00753513">
            <w:pPr>
              <w:jc w:val="both"/>
              <w:rPr>
                <w:rStyle w:val="ng-binding"/>
                <w:bCs/>
              </w:rPr>
            </w:pPr>
            <w:r>
              <w:rPr>
                <w:rStyle w:val="ng-binding"/>
                <w:bCs/>
              </w:rPr>
              <w:t>M</w:t>
            </w:r>
            <w:r w:rsidRPr="00FC31D5">
              <w:rPr>
                <w:rStyle w:val="ng-binding"/>
                <w:bCs/>
              </w:rPr>
              <w:t>y</w:t>
            </w:r>
            <w:r>
              <w:rPr>
                <w:rStyle w:val="ng-binding"/>
                <w:bCs/>
              </w:rPr>
              <w:t>SQL</w:t>
            </w:r>
            <w:r w:rsidRPr="00FC31D5">
              <w:rPr>
                <w:rStyle w:val="ng-binding"/>
                <w:bCs/>
              </w:rPr>
              <w:t xml:space="preserve">, PostgreSQL, and Mongo </w:t>
            </w:r>
          </w:p>
          <w:p w14:paraId="2A914796" w14:textId="011FB806" w:rsidR="00753513" w:rsidRPr="006B7FF6" w:rsidRDefault="00753513" w:rsidP="00753513">
            <w:pPr>
              <w:jc w:val="both"/>
              <w:rPr>
                <w:rStyle w:val="Hyperlink"/>
                <w:b/>
                <w:smallCaps/>
              </w:rPr>
            </w:pPr>
            <w:hyperlink r:id="rId10" w:history="1">
              <w:r w:rsidRPr="00D33E91">
                <w:rPr>
                  <w:rStyle w:val="Hyperlink"/>
                  <w:b/>
                  <w:smallCaps/>
                </w:rPr>
                <w:t>Completion certification</w:t>
              </w:r>
            </w:hyperlink>
          </w:p>
          <w:p w14:paraId="23387A9F" w14:textId="77777777" w:rsidR="00753513" w:rsidRDefault="00753513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1A1A71F6" w14:textId="77777777" w:rsidR="00BC0508" w:rsidRDefault="00BC0508" w:rsidP="00BC0508">
            <w:pPr>
              <w:pStyle w:val="Heading3"/>
              <w:jc w:val="both"/>
            </w:pPr>
            <w:r>
              <w:t>September 2020</w:t>
            </w:r>
          </w:p>
          <w:p w14:paraId="0392AAE2" w14:textId="77777777" w:rsidR="00BC0508" w:rsidRDefault="00BC0508" w:rsidP="00BC0508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PYTHON CERTIFICATION</w:t>
            </w:r>
            <w:r>
              <w:t xml:space="preserve">, </w:t>
            </w:r>
            <w:r w:rsidRPr="003910C6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NETXU</w:t>
            </w:r>
          </w:p>
          <w:p w14:paraId="200FD2E6" w14:textId="460C4E62" w:rsidR="00BC0508" w:rsidRPr="00A461D8" w:rsidRDefault="00BC0508" w:rsidP="00B90A6B">
            <w:pPr>
              <w:jc w:val="both"/>
              <w:rPr>
                <w:rStyle w:val="ng-binding"/>
                <w:b/>
                <w:smallCaps/>
              </w:rPr>
            </w:pPr>
            <w:hyperlink r:id="rId11" w:history="1">
              <w:r>
                <w:rPr>
                  <w:rStyle w:val="Hyperlink"/>
                  <w:b/>
                  <w:smallCaps/>
                </w:rPr>
                <w:t xml:space="preserve">Final </w:t>
              </w:r>
              <w:r w:rsidR="00414A25">
                <w:rPr>
                  <w:rStyle w:val="Hyperlink"/>
                  <w:b/>
                  <w:smallCaps/>
                </w:rPr>
                <w:t>Project</w:t>
              </w:r>
            </w:hyperlink>
          </w:p>
          <w:p w14:paraId="347A67C3" w14:textId="56EB743D" w:rsidR="009925C8" w:rsidRDefault="009925C8" w:rsidP="00B90A6B">
            <w:pPr>
              <w:jc w:val="both"/>
            </w:pPr>
          </w:p>
          <w:p w14:paraId="54AD9244" w14:textId="77777777" w:rsidR="009925C8" w:rsidRPr="00CF1A49" w:rsidRDefault="009925C8" w:rsidP="00B90A6B">
            <w:pPr>
              <w:pStyle w:val="Heading3"/>
              <w:contextualSpacing w:val="0"/>
              <w:jc w:val="both"/>
            </w:pPr>
            <w:r>
              <w:t>july</w:t>
            </w:r>
            <w:r w:rsidRPr="00CF1A49">
              <w:t xml:space="preserve"> </w:t>
            </w:r>
            <w:r>
              <w:t>2011</w:t>
            </w:r>
          </w:p>
          <w:p w14:paraId="21D12674" w14:textId="037BD21C" w:rsidR="009925C8" w:rsidRPr="00CF1A49" w:rsidRDefault="00D125D1" w:rsidP="00B90A6B">
            <w:pPr>
              <w:pStyle w:val="Heading2"/>
              <w:contextualSpacing w:val="0"/>
              <w:jc w:val="both"/>
            </w:pPr>
            <w:r>
              <w:t>Solaris 10</w:t>
            </w:r>
            <w:r w:rsidR="006E2563">
              <w:t xml:space="preserve"> OS</w:t>
            </w:r>
            <w:r w:rsidR="009925C8" w:rsidRPr="00CF1A49">
              <w:t xml:space="preserve">, </w:t>
            </w:r>
            <w:r w:rsidR="009925C8">
              <w:rPr>
                <w:rStyle w:val="SubtleReference"/>
              </w:rPr>
              <w:t>solaris academy</w:t>
            </w:r>
          </w:p>
          <w:p w14:paraId="6FBCEB42" w14:textId="77777777" w:rsidR="009925C8" w:rsidRDefault="009925C8" w:rsidP="00B90A6B">
            <w:pPr>
              <w:pStyle w:val="ListBullet"/>
              <w:contextualSpacing w:val="0"/>
              <w:jc w:val="both"/>
            </w:pPr>
            <w:r>
              <w:t>Course</w:t>
            </w:r>
            <w:r w:rsidRPr="003B0322">
              <w:t xml:space="preserve"> Solaris 10 Operating</w:t>
            </w:r>
            <w:r>
              <w:t xml:space="preserve"> System Essentials.</w:t>
            </w:r>
          </w:p>
          <w:p w14:paraId="45BE22C8" w14:textId="2E0D29AA" w:rsidR="009925C8" w:rsidRPr="00A16A02" w:rsidRDefault="009925C8" w:rsidP="00B90A6B">
            <w:pPr>
              <w:pStyle w:val="ListBullet"/>
              <w:contextualSpacing w:val="0"/>
              <w:jc w:val="both"/>
              <w:rPr>
                <w:rStyle w:val="Hyperlink"/>
                <w:color w:val="595959" w:themeColor="text1" w:themeTint="A6"/>
                <w:u w:val="none"/>
              </w:rPr>
            </w:pPr>
            <w:r w:rsidRPr="006520E8">
              <w:t xml:space="preserve">Course Solaris 10 Operating System Administration Part 1. </w:t>
            </w:r>
          </w:p>
          <w:p w14:paraId="01BF9404" w14:textId="77777777" w:rsidR="00996386" w:rsidRDefault="00996386" w:rsidP="00B90A6B">
            <w:pPr>
              <w:pStyle w:val="Heading3"/>
              <w:contextualSpacing w:val="0"/>
              <w:jc w:val="both"/>
            </w:pPr>
          </w:p>
          <w:p w14:paraId="53EB8186" w14:textId="5A9ADA8F" w:rsidR="009925C8" w:rsidRPr="00CF1A49" w:rsidRDefault="009925C8" w:rsidP="00B90A6B">
            <w:pPr>
              <w:pStyle w:val="Heading3"/>
              <w:contextualSpacing w:val="0"/>
              <w:jc w:val="both"/>
            </w:pPr>
            <w:r>
              <w:t>january</w:t>
            </w:r>
            <w:r w:rsidRPr="00CF1A49">
              <w:t xml:space="preserve"> </w:t>
            </w:r>
            <w:r>
              <w:t>2010</w:t>
            </w:r>
          </w:p>
          <w:p w14:paraId="0CD4CA2C" w14:textId="77777777" w:rsidR="009925C8" w:rsidRPr="00CF1A49" w:rsidRDefault="009925C8" w:rsidP="00B90A6B">
            <w:pPr>
              <w:pStyle w:val="Heading2"/>
              <w:contextualSpacing w:val="0"/>
              <w:jc w:val="both"/>
            </w:pPr>
            <w:r>
              <w:t>electronic engineer BACHELOR’S degree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5A5CC151" w14:textId="47CB46D5" w:rsidR="009925C8" w:rsidRDefault="009925C8" w:rsidP="00B90A6B">
            <w:pPr>
              <w:jc w:val="both"/>
            </w:pPr>
            <w:r>
              <w:t xml:space="preserve">All the courses </w:t>
            </w:r>
            <w:r w:rsidR="008C1779">
              <w:t>were</w:t>
            </w:r>
            <w:r>
              <w:t xml:space="preserve"> finished</w:t>
            </w:r>
            <w:r w:rsidR="008C1779">
              <w:t xml:space="preserve"> </w:t>
            </w:r>
            <w:r w:rsidR="009B4CB9">
              <w:t>i</w:t>
            </w:r>
            <w:r w:rsidR="008C1779">
              <w:t xml:space="preserve">n the </w:t>
            </w:r>
            <w:r w:rsidR="00C01E31">
              <w:t>degree, but</w:t>
            </w:r>
            <w:r>
              <w:t xml:space="preserve"> </w:t>
            </w:r>
            <w:r w:rsidR="00481C0D">
              <w:t>final</w:t>
            </w:r>
            <w:r>
              <w:t xml:space="preserve"> project is still pending.</w:t>
            </w:r>
          </w:p>
          <w:p w14:paraId="4190326E" w14:textId="060756D2" w:rsidR="009925C8" w:rsidRDefault="009925C8" w:rsidP="00B90A6B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5A98C1B3" w14:textId="77777777" w:rsidR="009925C8" w:rsidRPr="00CF1A49" w:rsidRDefault="009925C8" w:rsidP="00B90A6B">
            <w:pPr>
              <w:pStyle w:val="Heading3"/>
              <w:contextualSpacing w:val="0"/>
              <w:jc w:val="both"/>
            </w:pPr>
            <w:r>
              <w:t>july</w:t>
            </w:r>
            <w:r w:rsidRPr="00CF1A49">
              <w:t xml:space="preserve"> </w:t>
            </w:r>
            <w:r>
              <w:t>2005</w:t>
            </w:r>
          </w:p>
          <w:p w14:paraId="314BD2B6" w14:textId="77777777" w:rsidR="009925C8" w:rsidRPr="00CF1A49" w:rsidRDefault="009925C8" w:rsidP="00B90A6B">
            <w:pPr>
              <w:pStyle w:val="Heading2"/>
              <w:contextualSpacing w:val="0"/>
              <w:jc w:val="both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44DF4C0F" w14:textId="77777777" w:rsidR="009925C8" w:rsidRDefault="009925C8" w:rsidP="00B90A6B">
            <w:pPr>
              <w:jc w:val="both"/>
            </w:pPr>
            <w:r>
              <w:t xml:space="preserve">Verilog trainings. </w:t>
            </w:r>
          </w:p>
          <w:p w14:paraId="629A7574" w14:textId="3DDE7335" w:rsidR="009925C8" w:rsidRDefault="009925C8" w:rsidP="00B90A6B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20BD3202" w14:textId="77777777" w:rsidR="009925C8" w:rsidRPr="00CF1A49" w:rsidRDefault="009925C8" w:rsidP="00B90A6B">
            <w:pPr>
              <w:pStyle w:val="Heading3"/>
              <w:contextualSpacing w:val="0"/>
              <w:jc w:val="both"/>
            </w:pPr>
            <w:r>
              <w:t>september</w:t>
            </w:r>
            <w:r w:rsidRPr="00CF1A49">
              <w:t xml:space="preserve"> </w:t>
            </w:r>
            <w:r>
              <w:t>2003</w:t>
            </w:r>
          </w:p>
          <w:p w14:paraId="153440C2" w14:textId="5BA58917" w:rsidR="009925C8" w:rsidRDefault="009925C8" w:rsidP="00B90A6B">
            <w:pPr>
              <w:pStyle w:val="Heading2"/>
              <w:contextualSpacing w:val="0"/>
              <w:jc w:val="both"/>
            </w:pPr>
            <w:r>
              <w:t>Associated degree</w:t>
            </w:r>
            <w:r w:rsidR="000D648A">
              <w:t xml:space="preserve"> IN ELECTRONICS</w:t>
            </w:r>
            <w:r w:rsidRPr="00CF1A49">
              <w:t xml:space="preserve">, </w:t>
            </w:r>
            <w:r>
              <w:rPr>
                <w:rStyle w:val="SubtleReference"/>
              </w:rPr>
              <w:t>fundatec, itcr</w:t>
            </w:r>
          </w:p>
          <w:p w14:paraId="19F680F0" w14:textId="7BFB9693" w:rsidR="009925C8" w:rsidRDefault="009925C8" w:rsidP="00B90A6B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7DCC927D" w14:textId="77777777" w:rsidR="00727C65" w:rsidRDefault="00727C65" w:rsidP="00B90A6B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48650C04" w14:textId="60789526" w:rsidR="001D0BF1" w:rsidRPr="00CF1A49" w:rsidRDefault="00B5287D" w:rsidP="00B90A6B">
            <w:pPr>
              <w:pStyle w:val="Heading3"/>
              <w:contextualSpacing w:val="0"/>
              <w:jc w:val="both"/>
            </w:pPr>
            <w:r>
              <w:t>december</w:t>
            </w:r>
            <w:r w:rsidR="001D0BF1" w:rsidRPr="00CF1A49">
              <w:t xml:space="preserve"> </w:t>
            </w:r>
            <w:r>
              <w:t>2000</w:t>
            </w:r>
          </w:p>
          <w:p w14:paraId="678AC5B3" w14:textId="3A4C2A83" w:rsidR="001D0BF1" w:rsidRPr="00CF1A49" w:rsidRDefault="00B5287D" w:rsidP="00B90A6B">
            <w:pPr>
              <w:pStyle w:val="Heading2"/>
              <w:contextualSpacing w:val="0"/>
              <w:jc w:val="both"/>
            </w:pPr>
            <w:r>
              <w:t>highschool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bilingual high school san ramon</w:t>
            </w:r>
          </w:p>
          <w:p w14:paraId="51CF5279" w14:textId="085AD21B" w:rsidR="00B5287D" w:rsidRPr="00CF1A49" w:rsidRDefault="00B5287D" w:rsidP="00B90A6B">
            <w:pPr>
              <w:contextualSpacing w:val="0"/>
              <w:jc w:val="both"/>
            </w:pPr>
          </w:p>
        </w:tc>
      </w:tr>
      <w:tr w:rsidR="00F61DF9" w:rsidRPr="00CF1A49" w14:paraId="1E1D61E4" w14:textId="77777777" w:rsidTr="006553D0">
        <w:trPr>
          <w:trHeight w:val="14"/>
        </w:trPr>
        <w:tc>
          <w:tcPr>
            <w:tcW w:w="9290" w:type="dxa"/>
            <w:tcMar>
              <w:top w:w="216" w:type="dxa"/>
            </w:tcMar>
          </w:tcPr>
          <w:p w14:paraId="3B4340E5" w14:textId="35753F74" w:rsidR="00A253B7" w:rsidRPr="00FE5940" w:rsidRDefault="00A253B7" w:rsidP="00B90A6B">
            <w:pPr>
              <w:jc w:val="both"/>
              <w:rPr>
                <w:rFonts w:eastAsiaTheme="majorEastAsia" w:cstheme="majorBidi"/>
                <w:bCs/>
                <w:caps/>
                <w:smallCaps/>
                <w:sz w:val="26"/>
                <w:szCs w:val="26"/>
              </w:rPr>
            </w:pPr>
          </w:p>
        </w:tc>
      </w:tr>
    </w:tbl>
    <w:p w14:paraId="6841335B" w14:textId="116A7B7C" w:rsidR="009B17F5" w:rsidRDefault="0069722A" w:rsidP="00B90A6B">
      <w:pPr>
        <w:pStyle w:val="Heading1"/>
        <w:jc w:val="both"/>
      </w:pPr>
      <w:r>
        <w:t>Knowledge</w:t>
      </w:r>
    </w:p>
    <w:p w14:paraId="79B4FEDE" w14:textId="0A175A8C" w:rsidR="00B27A3C" w:rsidRDefault="009B17F5" w:rsidP="00B27A3C">
      <w:pPr>
        <w:pStyle w:val="BodyText"/>
        <w:widowControl w:val="0"/>
        <w:spacing w:after="0"/>
        <w:jc w:val="both"/>
      </w:pPr>
      <w:r w:rsidRPr="007F21F3">
        <w:t xml:space="preserve">C, C++, Assembler, Java, Verilog, </w:t>
      </w:r>
      <w:r w:rsidR="00505CB4" w:rsidRPr="007F21F3">
        <w:t>MATLAB</w:t>
      </w:r>
      <w:r w:rsidRPr="007F21F3">
        <w:t>, Perl,</w:t>
      </w:r>
      <w:r w:rsidR="000F25EC">
        <w:t xml:space="preserve"> Python,</w:t>
      </w:r>
      <w:r w:rsidRPr="007F21F3">
        <w:t xml:space="preserve"> PHP, HTML, XML, KML, KMZ, </w:t>
      </w:r>
      <w:r w:rsidR="00505CB4" w:rsidRPr="007F21F3">
        <w:t>JavaScript</w:t>
      </w:r>
      <w:r w:rsidRPr="007F21F3">
        <w:t xml:space="preserve">, </w:t>
      </w:r>
      <w:r w:rsidR="00505CB4" w:rsidRPr="007F21F3">
        <w:t>jQuery</w:t>
      </w:r>
      <w:r w:rsidRPr="007F21F3">
        <w:t xml:space="preserve"> (packages j</w:t>
      </w:r>
      <w:r w:rsidR="00673DD6">
        <w:t>QG</w:t>
      </w:r>
      <w:r w:rsidRPr="007F21F3">
        <w:t>rid, j</w:t>
      </w:r>
      <w:r w:rsidR="00673DD6">
        <w:t>QP</w:t>
      </w:r>
      <w:r w:rsidRPr="007F21F3">
        <w:t xml:space="preserve">lot, bootstrap, </w:t>
      </w:r>
      <w:r w:rsidR="00505CB4" w:rsidRPr="007F21F3">
        <w:t>high</w:t>
      </w:r>
      <w:r w:rsidR="008F4E1E">
        <w:t>C</w:t>
      </w:r>
      <w:r w:rsidR="00505CB4" w:rsidRPr="007F21F3">
        <w:t>hart</w:t>
      </w:r>
      <w:r w:rsidRPr="007F21F3">
        <w:t xml:space="preserve">), </w:t>
      </w:r>
      <w:r w:rsidR="00505CB4" w:rsidRPr="007F21F3">
        <w:t>Google Map</w:t>
      </w:r>
      <w:r w:rsidR="0025656C">
        <w:t xml:space="preserve"> API</w:t>
      </w:r>
      <w:r w:rsidR="00505CB4">
        <w:t xml:space="preserve">, </w:t>
      </w:r>
      <w:r w:rsidRPr="007F21F3">
        <w:t>Shell Scripting (Bash</w:t>
      </w:r>
      <w:r w:rsidR="00850623">
        <w:t xml:space="preserve"> and</w:t>
      </w:r>
      <w:r w:rsidRPr="007F21F3">
        <w:t xml:space="preserve"> </w:t>
      </w:r>
      <w:proofErr w:type="spellStart"/>
      <w:r w:rsidRPr="007F21F3">
        <w:t>ksh</w:t>
      </w:r>
      <w:proofErr w:type="spellEnd"/>
      <w:r w:rsidRPr="007F21F3">
        <w:t xml:space="preserve"> ), VBA Mic</w:t>
      </w:r>
      <w:r w:rsidR="00505CB4">
        <w:t>r</w:t>
      </w:r>
      <w:r w:rsidRPr="007F21F3">
        <w:t xml:space="preserve">osoft Excel, Ruby on Rails, Twig, annotation, </w:t>
      </w:r>
      <w:r w:rsidR="00505CB4" w:rsidRPr="007F21F3">
        <w:t>MySQL</w:t>
      </w:r>
      <w:r w:rsidRPr="007F21F3">
        <w:t>, Oracle, Sybase, Git versi</w:t>
      </w:r>
      <w:r>
        <w:t>oning</w:t>
      </w:r>
      <w:r w:rsidR="003910C6">
        <w:t xml:space="preserve"> (</w:t>
      </w:r>
      <w:r w:rsidR="008E6CFF">
        <w:t>GitHub</w:t>
      </w:r>
      <w:r w:rsidR="003910C6">
        <w:t xml:space="preserve">, </w:t>
      </w:r>
      <w:r w:rsidR="008E6CFF">
        <w:t>GitHub</w:t>
      </w:r>
      <w:r w:rsidR="003910C6">
        <w:t xml:space="preserve"> Desktop, Git)</w:t>
      </w:r>
      <w:r w:rsidRPr="007F21F3">
        <w:t>, MySQL, SQL Server</w:t>
      </w:r>
      <w:r w:rsidR="00DF3A21">
        <w:t>, Markdown files</w:t>
      </w:r>
      <w:r w:rsidR="00A916C6">
        <w:t xml:space="preserve"> for documentation</w:t>
      </w:r>
      <w:r w:rsidR="00DF3A21">
        <w:t xml:space="preserve"> (using Typora, </w:t>
      </w:r>
      <w:r w:rsidR="008E6CFF">
        <w:t>GitHub</w:t>
      </w:r>
      <w:r w:rsidR="00DF3A21">
        <w:t>, etc.)</w:t>
      </w:r>
      <w:r w:rsidR="00040AE4">
        <w:t>, Athena DB from AWS, Redshift DB AWS, PostgreSQL</w:t>
      </w:r>
      <w:r w:rsidR="00AE135A">
        <w:t xml:space="preserve">, Google Sheet, </w:t>
      </w:r>
      <w:proofErr w:type="spellStart"/>
      <w:r w:rsidR="00AE135A">
        <w:t>BigQuery</w:t>
      </w:r>
      <w:proofErr w:type="spellEnd"/>
      <w:r w:rsidR="00AE135A">
        <w:t>, Postman</w:t>
      </w:r>
      <w:r w:rsidR="00FA058F">
        <w:t>, Insomnia</w:t>
      </w:r>
      <w:r w:rsidR="00AE135A">
        <w:t xml:space="preserve">, </w:t>
      </w:r>
      <w:proofErr w:type="spellStart"/>
      <w:r w:rsidR="00AE135A">
        <w:t>cURL</w:t>
      </w:r>
      <w:proofErr w:type="spellEnd"/>
      <w:r w:rsidR="007137BA">
        <w:t>, MongoDB</w:t>
      </w:r>
      <w:r w:rsidR="00B27A3C">
        <w:t>.</w:t>
      </w:r>
    </w:p>
    <w:p w14:paraId="3CF97431" w14:textId="77777777" w:rsidR="00B27A3C" w:rsidRDefault="00B27A3C" w:rsidP="00B27A3C">
      <w:pPr>
        <w:pStyle w:val="BodyText"/>
        <w:widowControl w:val="0"/>
        <w:spacing w:after="0"/>
        <w:jc w:val="both"/>
      </w:pPr>
    </w:p>
    <w:p w14:paraId="3A59C241" w14:textId="0758EE27" w:rsidR="008E6CFF" w:rsidRDefault="009B17F5" w:rsidP="00B27A3C">
      <w:pPr>
        <w:pStyle w:val="BodyText"/>
        <w:widowControl w:val="0"/>
        <w:spacing w:after="0"/>
        <w:jc w:val="both"/>
      </w:pPr>
      <w:r w:rsidRPr="001451AF">
        <w:t>Microsoft Office, CPAN Perl, Ruby on rails, Symphony, Eclipse, Sim Card Explorer</w:t>
      </w:r>
      <w:r w:rsidR="001451AF" w:rsidRPr="001451AF">
        <w:t xml:space="preserve">, </w:t>
      </w:r>
      <w:r w:rsidRPr="001451AF">
        <w:t>Putty, SecureCRT</w:t>
      </w:r>
      <w:r w:rsidR="001451AF" w:rsidRPr="001451AF">
        <w:t>,</w:t>
      </w:r>
      <w:r w:rsidRPr="001451AF">
        <w:t xml:space="preserve"> TeamViewer, Remote Desktop Connection, VNC</w:t>
      </w:r>
      <w:r w:rsidR="007137BA">
        <w:t xml:space="preserve"> (Server and Client)</w:t>
      </w:r>
      <w:r w:rsidRPr="001451AF">
        <w:t>, FileZilla</w:t>
      </w:r>
      <w:r w:rsidR="001451AF">
        <w:t xml:space="preserve">, </w:t>
      </w:r>
      <w:r w:rsidR="00AD5AE3" w:rsidRPr="00300D84">
        <w:t>MySQ</w:t>
      </w:r>
      <w:r w:rsidR="00AD5AE3">
        <w:t>L</w:t>
      </w:r>
      <w:r w:rsidRPr="00300D84">
        <w:t xml:space="preserve">, </w:t>
      </w:r>
      <w:r w:rsidR="00AD5AE3" w:rsidRPr="00300D84">
        <w:t>dB Visualizer</w:t>
      </w:r>
      <w:r w:rsidR="007137BA">
        <w:t xml:space="preserve">, </w:t>
      </w:r>
      <w:proofErr w:type="spellStart"/>
      <w:r w:rsidR="007137BA">
        <w:t>DBeaver</w:t>
      </w:r>
      <w:proofErr w:type="spellEnd"/>
      <w:r w:rsidRPr="00300D84">
        <w:t xml:space="preserve">, </w:t>
      </w:r>
      <w:proofErr w:type="spellStart"/>
      <w:r w:rsidRPr="00300D84">
        <w:t>Navicat</w:t>
      </w:r>
      <w:proofErr w:type="spellEnd"/>
      <w:r w:rsidR="001451AF">
        <w:t xml:space="preserve">, </w:t>
      </w:r>
      <w:r w:rsidR="00AD5AE3" w:rsidRPr="001451AF">
        <w:t>NetBeans</w:t>
      </w:r>
      <w:r w:rsidR="001451AF">
        <w:t xml:space="preserve">, </w:t>
      </w:r>
      <w:r w:rsidRPr="00014FD5">
        <w:t xml:space="preserve">VMWare, Cisco VPN, </w:t>
      </w:r>
      <w:r w:rsidR="00505CB4" w:rsidRPr="00014FD5">
        <w:t>Wireshark</w:t>
      </w:r>
      <w:r w:rsidRPr="00014FD5">
        <w:t xml:space="preserve">, GIMP, </w:t>
      </w:r>
      <w:r>
        <w:t>Tortoise Git</w:t>
      </w:r>
      <w:r w:rsidR="001451AF">
        <w:t xml:space="preserve">, </w:t>
      </w:r>
      <w:r w:rsidR="00505CB4">
        <w:t>GitHub</w:t>
      </w:r>
      <w:r>
        <w:t xml:space="preserve"> Platform</w:t>
      </w:r>
      <w:r w:rsidR="001451AF">
        <w:t xml:space="preserve">, </w:t>
      </w:r>
      <w:r>
        <w:t>Jira Platform</w:t>
      </w:r>
      <w:r w:rsidR="003910C6">
        <w:t>, Angular9, React</w:t>
      </w:r>
      <w:r w:rsidR="007137BA">
        <w:t>.</w:t>
      </w:r>
    </w:p>
    <w:p w14:paraId="33233FF6" w14:textId="3502B283" w:rsidR="00C01E31" w:rsidRPr="00CF1A49" w:rsidRDefault="00C01E31" w:rsidP="00B90A6B">
      <w:pPr>
        <w:pStyle w:val="Heading1"/>
        <w:jc w:val="both"/>
      </w:pPr>
      <w:r>
        <w:t>Languages</w:t>
      </w:r>
    </w:p>
    <w:p w14:paraId="09DD8F3A" w14:textId="362E9A12" w:rsidR="00C01E31" w:rsidRDefault="00C01E31" w:rsidP="00B90A6B">
      <w:pPr>
        <w:pStyle w:val="ListBullet"/>
        <w:jc w:val="both"/>
      </w:pPr>
      <w:r>
        <w:t xml:space="preserve">English – </w:t>
      </w:r>
      <w:r w:rsidR="004262E9">
        <w:t>Advanced</w:t>
      </w:r>
    </w:p>
    <w:p w14:paraId="1FAF7371" w14:textId="5D859310" w:rsidR="00C01E31" w:rsidRDefault="00C01E31" w:rsidP="00B90A6B">
      <w:pPr>
        <w:pStyle w:val="ListBullet"/>
        <w:jc w:val="both"/>
      </w:pPr>
      <w:r>
        <w:t>French – Basic</w:t>
      </w:r>
    </w:p>
    <w:p w14:paraId="614D0587" w14:textId="1BA8ABF3" w:rsidR="00C01E31" w:rsidRDefault="00C01E31" w:rsidP="00B90A6B">
      <w:pPr>
        <w:pStyle w:val="ListBullet"/>
        <w:jc w:val="both"/>
      </w:pPr>
      <w:r>
        <w:t xml:space="preserve">Portuguese – Basic </w:t>
      </w:r>
    </w:p>
    <w:sectPr w:rsidR="00C01E31" w:rsidSect="009A17CC">
      <w:footerReference w:type="default" r:id="rId12"/>
      <w:headerReference w:type="first" r:id="rId13"/>
      <w:pgSz w:w="12240" w:h="15840" w:code="1"/>
      <w:pgMar w:top="950" w:right="1440" w:bottom="113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51291" w14:textId="77777777" w:rsidR="00AC36B5" w:rsidRDefault="00AC36B5" w:rsidP="0068194B">
      <w:r>
        <w:separator/>
      </w:r>
    </w:p>
    <w:p w14:paraId="4E8638AA" w14:textId="77777777" w:rsidR="00AC36B5" w:rsidRDefault="00AC36B5"/>
    <w:p w14:paraId="0E38B27E" w14:textId="77777777" w:rsidR="00AC36B5" w:rsidRDefault="00AC36B5"/>
  </w:endnote>
  <w:endnote w:type="continuationSeparator" w:id="0">
    <w:p w14:paraId="7C784AF1" w14:textId="77777777" w:rsidR="00AC36B5" w:rsidRDefault="00AC36B5" w:rsidP="0068194B">
      <w:r>
        <w:continuationSeparator/>
      </w:r>
    </w:p>
    <w:p w14:paraId="2DDFF03F" w14:textId="77777777" w:rsidR="00AC36B5" w:rsidRDefault="00AC36B5"/>
    <w:p w14:paraId="03105B8F" w14:textId="77777777" w:rsidR="00AC36B5" w:rsidRDefault="00AC3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AA4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888D7" w14:textId="77777777" w:rsidR="00AC36B5" w:rsidRDefault="00AC36B5" w:rsidP="0068194B">
      <w:r>
        <w:separator/>
      </w:r>
    </w:p>
    <w:p w14:paraId="2CE68389" w14:textId="77777777" w:rsidR="00AC36B5" w:rsidRDefault="00AC36B5"/>
    <w:p w14:paraId="2250FA1C" w14:textId="77777777" w:rsidR="00AC36B5" w:rsidRDefault="00AC36B5"/>
  </w:footnote>
  <w:footnote w:type="continuationSeparator" w:id="0">
    <w:p w14:paraId="34D7312C" w14:textId="77777777" w:rsidR="00AC36B5" w:rsidRDefault="00AC36B5" w:rsidP="0068194B">
      <w:r>
        <w:continuationSeparator/>
      </w:r>
    </w:p>
    <w:p w14:paraId="3E863AB4" w14:textId="77777777" w:rsidR="00AC36B5" w:rsidRDefault="00AC36B5"/>
    <w:p w14:paraId="3E86DD70" w14:textId="77777777" w:rsidR="00AC36B5" w:rsidRDefault="00AC36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C2B1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7B80A" wp14:editId="3CFC12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8A3D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64187"/>
    <w:multiLevelType w:val="hybridMultilevel"/>
    <w:tmpl w:val="2DCC65B4"/>
    <w:lvl w:ilvl="0" w:tplc="C8E0D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18D280D"/>
    <w:multiLevelType w:val="hybridMultilevel"/>
    <w:tmpl w:val="2A846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 w16cid:durableId="496270941">
    <w:abstractNumId w:val="9"/>
  </w:num>
  <w:num w:numId="2" w16cid:durableId="492263341">
    <w:abstractNumId w:val="8"/>
  </w:num>
  <w:num w:numId="3" w16cid:durableId="739836852">
    <w:abstractNumId w:val="7"/>
  </w:num>
  <w:num w:numId="4" w16cid:durableId="1466117587">
    <w:abstractNumId w:val="6"/>
  </w:num>
  <w:num w:numId="5" w16cid:durableId="1201433305">
    <w:abstractNumId w:val="10"/>
  </w:num>
  <w:num w:numId="6" w16cid:durableId="967125198">
    <w:abstractNumId w:val="3"/>
  </w:num>
  <w:num w:numId="7" w16cid:durableId="1067268521">
    <w:abstractNumId w:val="14"/>
  </w:num>
  <w:num w:numId="8" w16cid:durableId="875195820">
    <w:abstractNumId w:val="2"/>
  </w:num>
  <w:num w:numId="9" w16cid:durableId="2102950458">
    <w:abstractNumId w:val="15"/>
  </w:num>
  <w:num w:numId="10" w16cid:durableId="814377466">
    <w:abstractNumId w:val="5"/>
  </w:num>
  <w:num w:numId="11" w16cid:durableId="1072777340">
    <w:abstractNumId w:val="4"/>
  </w:num>
  <w:num w:numId="12" w16cid:durableId="318076523">
    <w:abstractNumId w:val="1"/>
  </w:num>
  <w:num w:numId="13" w16cid:durableId="1041713708">
    <w:abstractNumId w:val="0"/>
  </w:num>
  <w:num w:numId="14" w16cid:durableId="599601653">
    <w:abstractNumId w:val="11"/>
  </w:num>
  <w:num w:numId="15" w16cid:durableId="56245790">
    <w:abstractNumId w:val="16"/>
  </w:num>
  <w:num w:numId="16" w16cid:durableId="325741209">
    <w:abstractNumId w:val="13"/>
  </w:num>
  <w:num w:numId="17" w16cid:durableId="1394426603">
    <w:abstractNumId w:val="17"/>
  </w:num>
  <w:num w:numId="18" w16cid:durableId="1760902402">
    <w:abstractNumId w:val="10"/>
  </w:num>
  <w:num w:numId="19" w16cid:durableId="7652725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8"/>
    <w:rsid w:val="000001EF"/>
    <w:rsid w:val="00007322"/>
    <w:rsid w:val="00007728"/>
    <w:rsid w:val="00012638"/>
    <w:rsid w:val="00014F24"/>
    <w:rsid w:val="00024584"/>
    <w:rsid w:val="00024730"/>
    <w:rsid w:val="00024AD2"/>
    <w:rsid w:val="00026A30"/>
    <w:rsid w:val="0002783E"/>
    <w:rsid w:val="00036621"/>
    <w:rsid w:val="00040AE4"/>
    <w:rsid w:val="000419B9"/>
    <w:rsid w:val="00055E95"/>
    <w:rsid w:val="0006132E"/>
    <w:rsid w:val="0007021F"/>
    <w:rsid w:val="000750F1"/>
    <w:rsid w:val="00093EA2"/>
    <w:rsid w:val="000B2BA5"/>
    <w:rsid w:val="000D1B22"/>
    <w:rsid w:val="000D648A"/>
    <w:rsid w:val="000F25EC"/>
    <w:rsid w:val="000F2F8C"/>
    <w:rsid w:val="0010006E"/>
    <w:rsid w:val="001045A8"/>
    <w:rsid w:val="00114A91"/>
    <w:rsid w:val="00117ABB"/>
    <w:rsid w:val="001427E1"/>
    <w:rsid w:val="001451AF"/>
    <w:rsid w:val="00163668"/>
    <w:rsid w:val="00171566"/>
    <w:rsid w:val="00174676"/>
    <w:rsid w:val="001755A8"/>
    <w:rsid w:val="00184014"/>
    <w:rsid w:val="00186E3B"/>
    <w:rsid w:val="00192008"/>
    <w:rsid w:val="001C0E68"/>
    <w:rsid w:val="001C1F88"/>
    <w:rsid w:val="001C4B6F"/>
    <w:rsid w:val="001D0BF1"/>
    <w:rsid w:val="001D2C7B"/>
    <w:rsid w:val="001E3120"/>
    <w:rsid w:val="001E7E0C"/>
    <w:rsid w:val="001F0B98"/>
    <w:rsid w:val="001F0BB0"/>
    <w:rsid w:val="001F4E6D"/>
    <w:rsid w:val="001F6140"/>
    <w:rsid w:val="00203573"/>
    <w:rsid w:val="00203A60"/>
    <w:rsid w:val="00204460"/>
    <w:rsid w:val="0020597D"/>
    <w:rsid w:val="00212455"/>
    <w:rsid w:val="002124A4"/>
    <w:rsid w:val="00213B4C"/>
    <w:rsid w:val="00221CCF"/>
    <w:rsid w:val="002253B0"/>
    <w:rsid w:val="00230454"/>
    <w:rsid w:val="00236D54"/>
    <w:rsid w:val="0024101C"/>
    <w:rsid w:val="00241D8C"/>
    <w:rsid w:val="00241FDB"/>
    <w:rsid w:val="0024720C"/>
    <w:rsid w:val="0025656C"/>
    <w:rsid w:val="002617AE"/>
    <w:rsid w:val="002638D0"/>
    <w:rsid w:val="00263B62"/>
    <w:rsid w:val="002647D3"/>
    <w:rsid w:val="00275EAE"/>
    <w:rsid w:val="00282D20"/>
    <w:rsid w:val="00294998"/>
    <w:rsid w:val="00297F18"/>
    <w:rsid w:val="002A1945"/>
    <w:rsid w:val="002B2958"/>
    <w:rsid w:val="002B3FC8"/>
    <w:rsid w:val="002C06E0"/>
    <w:rsid w:val="002C3B78"/>
    <w:rsid w:val="002D23C5"/>
    <w:rsid w:val="002D6137"/>
    <w:rsid w:val="002D7EB6"/>
    <w:rsid w:val="002E79DC"/>
    <w:rsid w:val="002E7E61"/>
    <w:rsid w:val="002F05E5"/>
    <w:rsid w:val="002F254D"/>
    <w:rsid w:val="002F30E4"/>
    <w:rsid w:val="00305283"/>
    <w:rsid w:val="00307140"/>
    <w:rsid w:val="003119DC"/>
    <w:rsid w:val="003134D5"/>
    <w:rsid w:val="00316DFF"/>
    <w:rsid w:val="00322AAB"/>
    <w:rsid w:val="00325B57"/>
    <w:rsid w:val="00336056"/>
    <w:rsid w:val="00345958"/>
    <w:rsid w:val="003544E1"/>
    <w:rsid w:val="00366398"/>
    <w:rsid w:val="00366D15"/>
    <w:rsid w:val="00373D5E"/>
    <w:rsid w:val="00380A82"/>
    <w:rsid w:val="003910C6"/>
    <w:rsid w:val="003A0632"/>
    <w:rsid w:val="003A30E5"/>
    <w:rsid w:val="003A6ADF"/>
    <w:rsid w:val="003B5928"/>
    <w:rsid w:val="003D2617"/>
    <w:rsid w:val="003D3449"/>
    <w:rsid w:val="003D380F"/>
    <w:rsid w:val="003E160D"/>
    <w:rsid w:val="003F1D5F"/>
    <w:rsid w:val="003F702F"/>
    <w:rsid w:val="00405128"/>
    <w:rsid w:val="00406CFF"/>
    <w:rsid w:val="00407E73"/>
    <w:rsid w:val="00414A25"/>
    <w:rsid w:val="00416B25"/>
    <w:rsid w:val="00420592"/>
    <w:rsid w:val="00422BCC"/>
    <w:rsid w:val="004262E9"/>
    <w:rsid w:val="00427BF2"/>
    <w:rsid w:val="004319E0"/>
    <w:rsid w:val="00434E4D"/>
    <w:rsid w:val="00437E8C"/>
    <w:rsid w:val="00440225"/>
    <w:rsid w:val="00457154"/>
    <w:rsid w:val="004726BC"/>
    <w:rsid w:val="00474105"/>
    <w:rsid w:val="00480E6E"/>
    <w:rsid w:val="00481C0D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3183"/>
    <w:rsid w:val="004E5AEB"/>
    <w:rsid w:val="00505CB4"/>
    <w:rsid w:val="00510392"/>
    <w:rsid w:val="00512C8C"/>
    <w:rsid w:val="00513E2A"/>
    <w:rsid w:val="00514D72"/>
    <w:rsid w:val="005247E3"/>
    <w:rsid w:val="005327AF"/>
    <w:rsid w:val="005574DE"/>
    <w:rsid w:val="00566A35"/>
    <w:rsid w:val="0056701E"/>
    <w:rsid w:val="005740D7"/>
    <w:rsid w:val="00575AB1"/>
    <w:rsid w:val="00580DCD"/>
    <w:rsid w:val="005816E8"/>
    <w:rsid w:val="0058513C"/>
    <w:rsid w:val="005A0F26"/>
    <w:rsid w:val="005A1B10"/>
    <w:rsid w:val="005A407A"/>
    <w:rsid w:val="005A635A"/>
    <w:rsid w:val="005A6850"/>
    <w:rsid w:val="005B1B1B"/>
    <w:rsid w:val="005C5932"/>
    <w:rsid w:val="005D3CA7"/>
    <w:rsid w:val="005D4CC1"/>
    <w:rsid w:val="005E11D6"/>
    <w:rsid w:val="005E3877"/>
    <w:rsid w:val="005F4101"/>
    <w:rsid w:val="005F4B91"/>
    <w:rsid w:val="005F55D2"/>
    <w:rsid w:val="00610E08"/>
    <w:rsid w:val="00620489"/>
    <w:rsid w:val="00622E90"/>
    <w:rsid w:val="0062312F"/>
    <w:rsid w:val="00625F2C"/>
    <w:rsid w:val="0064356F"/>
    <w:rsid w:val="006520E8"/>
    <w:rsid w:val="006553D0"/>
    <w:rsid w:val="006618E9"/>
    <w:rsid w:val="0066275F"/>
    <w:rsid w:val="00673DD6"/>
    <w:rsid w:val="0068194B"/>
    <w:rsid w:val="00692660"/>
    <w:rsid w:val="00692703"/>
    <w:rsid w:val="0069722A"/>
    <w:rsid w:val="006A1962"/>
    <w:rsid w:val="006B5D48"/>
    <w:rsid w:val="006B7D7B"/>
    <w:rsid w:val="006B7FF6"/>
    <w:rsid w:val="006C1A5E"/>
    <w:rsid w:val="006E0CCD"/>
    <w:rsid w:val="006E1507"/>
    <w:rsid w:val="006E2563"/>
    <w:rsid w:val="006F5BF8"/>
    <w:rsid w:val="006F712A"/>
    <w:rsid w:val="00712D8B"/>
    <w:rsid w:val="007137BA"/>
    <w:rsid w:val="00717CC0"/>
    <w:rsid w:val="007273B7"/>
    <w:rsid w:val="00727C65"/>
    <w:rsid w:val="00733E0A"/>
    <w:rsid w:val="00733F68"/>
    <w:rsid w:val="0074403D"/>
    <w:rsid w:val="00746D44"/>
    <w:rsid w:val="00753513"/>
    <w:rsid w:val="007538DC"/>
    <w:rsid w:val="00757803"/>
    <w:rsid w:val="00774610"/>
    <w:rsid w:val="0079206B"/>
    <w:rsid w:val="00796076"/>
    <w:rsid w:val="007C0566"/>
    <w:rsid w:val="007C606B"/>
    <w:rsid w:val="007D1986"/>
    <w:rsid w:val="007E1D7D"/>
    <w:rsid w:val="007E334C"/>
    <w:rsid w:val="007E6A61"/>
    <w:rsid w:val="00801140"/>
    <w:rsid w:val="008030AD"/>
    <w:rsid w:val="00803404"/>
    <w:rsid w:val="00810634"/>
    <w:rsid w:val="00817920"/>
    <w:rsid w:val="00834955"/>
    <w:rsid w:val="00850623"/>
    <w:rsid w:val="00850883"/>
    <w:rsid w:val="00855B59"/>
    <w:rsid w:val="0085641D"/>
    <w:rsid w:val="00860461"/>
    <w:rsid w:val="0086104F"/>
    <w:rsid w:val="00861870"/>
    <w:rsid w:val="00862DC2"/>
    <w:rsid w:val="0086487C"/>
    <w:rsid w:val="00865BE3"/>
    <w:rsid w:val="00870B20"/>
    <w:rsid w:val="00873237"/>
    <w:rsid w:val="008829F8"/>
    <w:rsid w:val="00885897"/>
    <w:rsid w:val="008A6538"/>
    <w:rsid w:val="008C01F1"/>
    <w:rsid w:val="008C1779"/>
    <w:rsid w:val="008C7056"/>
    <w:rsid w:val="008C7838"/>
    <w:rsid w:val="008D1F7D"/>
    <w:rsid w:val="008E6CFF"/>
    <w:rsid w:val="008F3B14"/>
    <w:rsid w:val="008F4E1E"/>
    <w:rsid w:val="00901899"/>
    <w:rsid w:val="0090344B"/>
    <w:rsid w:val="00905715"/>
    <w:rsid w:val="0091321E"/>
    <w:rsid w:val="00913946"/>
    <w:rsid w:val="0092726B"/>
    <w:rsid w:val="00931678"/>
    <w:rsid w:val="009361BA"/>
    <w:rsid w:val="00943702"/>
    <w:rsid w:val="00944F78"/>
    <w:rsid w:val="00947756"/>
    <w:rsid w:val="009510E7"/>
    <w:rsid w:val="0095124F"/>
    <w:rsid w:val="00952C89"/>
    <w:rsid w:val="009534AE"/>
    <w:rsid w:val="009571D8"/>
    <w:rsid w:val="009650EA"/>
    <w:rsid w:val="0097790C"/>
    <w:rsid w:val="0098506E"/>
    <w:rsid w:val="009925C8"/>
    <w:rsid w:val="00996386"/>
    <w:rsid w:val="009A17CC"/>
    <w:rsid w:val="009A44CE"/>
    <w:rsid w:val="009A476F"/>
    <w:rsid w:val="009A6A93"/>
    <w:rsid w:val="009B17F5"/>
    <w:rsid w:val="009B4CB9"/>
    <w:rsid w:val="009B7B43"/>
    <w:rsid w:val="009C4DFC"/>
    <w:rsid w:val="009D255D"/>
    <w:rsid w:val="009D44F8"/>
    <w:rsid w:val="009E3160"/>
    <w:rsid w:val="009E5688"/>
    <w:rsid w:val="009F00E0"/>
    <w:rsid w:val="009F220C"/>
    <w:rsid w:val="009F3B05"/>
    <w:rsid w:val="009F4931"/>
    <w:rsid w:val="009F6928"/>
    <w:rsid w:val="009F7EC7"/>
    <w:rsid w:val="00A03EA5"/>
    <w:rsid w:val="00A06BE4"/>
    <w:rsid w:val="00A11993"/>
    <w:rsid w:val="00A14053"/>
    <w:rsid w:val="00A14534"/>
    <w:rsid w:val="00A16A02"/>
    <w:rsid w:val="00A16DAA"/>
    <w:rsid w:val="00A24162"/>
    <w:rsid w:val="00A25023"/>
    <w:rsid w:val="00A253B7"/>
    <w:rsid w:val="00A270EA"/>
    <w:rsid w:val="00A34BA2"/>
    <w:rsid w:val="00A36F27"/>
    <w:rsid w:val="00A42E32"/>
    <w:rsid w:val="00A461D8"/>
    <w:rsid w:val="00A46E63"/>
    <w:rsid w:val="00A5003B"/>
    <w:rsid w:val="00A51DC5"/>
    <w:rsid w:val="00A53DE1"/>
    <w:rsid w:val="00A615E1"/>
    <w:rsid w:val="00A755E8"/>
    <w:rsid w:val="00A768BB"/>
    <w:rsid w:val="00A85D21"/>
    <w:rsid w:val="00A916C6"/>
    <w:rsid w:val="00A93A5D"/>
    <w:rsid w:val="00AB32F8"/>
    <w:rsid w:val="00AB610B"/>
    <w:rsid w:val="00AC36B5"/>
    <w:rsid w:val="00AC6A8F"/>
    <w:rsid w:val="00AD360E"/>
    <w:rsid w:val="00AD40FB"/>
    <w:rsid w:val="00AD5AE3"/>
    <w:rsid w:val="00AD72DB"/>
    <w:rsid w:val="00AD782D"/>
    <w:rsid w:val="00AE135A"/>
    <w:rsid w:val="00AE7650"/>
    <w:rsid w:val="00AF4A66"/>
    <w:rsid w:val="00AF65AB"/>
    <w:rsid w:val="00AF6717"/>
    <w:rsid w:val="00B10EBE"/>
    <w:rsid w:val="00B1642A"/>
    <w:rsid w:val="00B236F1"/>
    <w:rsid w:val="00B27A3C"/>
    <w:rsid w:val="00B50F99"/>
    <w:rsid w:val="00B51D1B"/>
    <w:rsid w:val="00B5287D"/>
    <w:rsid w:val="00B532F0"/>
    <w:rsid w:val="00B540F4"/>
    <w:rsid w:val="00B56C53"/>
    <w:rsid w:val="00B60FD0"/>
    <w:rsid w:val="00B622DF"/>
    <w:rsid w:val="00B6332A"/>
    <w:rsid w:val="00B67704"/>
    <w:rsid w:val="00B71789"/>
    <w:rsid w:val="00B76A05"/>
    <w:rsid w:val="00B81539"/>
    <w:rsid w:val="00B81760"/>
    <w:rsid w:val="00B8494C"/>
    <w:rsid w:val="00B90A6B"/>
    <w:rsid w:val="00B93B78"/>
    <w:rsid w:val="00B96558"/>
    <w:rsid w:val="00BA1546"/>
    <w:rsid w:val="00BA4B3B"/>
    <w:rsid w:val="00BB11F4"/>
    <w:rsid w:val="00BB4E51"/>
    <w:rsid w:val="00BC0508"/>
    <w:rsid w:val="00BD1A28"/>
    <w:rsid w:val="00BD431F"/>
    <w:rsid w:val="00BE25D6"/>
    <w:rsid w:val="00BE38BB"/>
    <w:rsid w:val="00BE423E"/>
    <w:rsid w:val="00BF61AC"/>
    <w:rsid w:val="00BF7982"/>
    <w:rsid w:val="00C01E31"/>
    <w:rsid w:val="00C261EB"/>
    <w:rsid w:val="00C266BF"/>
    <w:rsid w:val="00C37121"/>
    <w:rsid w:val="00C47FA6"/>
    <w:rsid w:val="00C556D4"/>
    <w:rsid w:val="00C57FC6"/>
    <w:rsid w:val="00C66A7D"/>
    <w:rsid w:val="00C74F07"/>
    <w:rsid w:val="00C779DA"/>
    <w:rsid w:val="00C8027E"/>
    <w:rsid w:val="00C814F7"/>
    <w:rsid w:val="00CA076B"/>
    <w:rsid w:val="00CA4B4D"/>
    <w:rsid w:val="00CB0784"/>
    <w:rsid w:val="00CB35C3"/>
    <w:rsid w:val="00CC48B9"/>
    <w:rsid w:val="00CD323D"/>
    <w:rsid w:val="00CD6F56"/>
    <w:rsid w:val="00CD7C39"/>
    <w:rsid w:val="00CE4030"/>
    <w:rsid w:val="00CE64B3"/>
    <w:rsid w:val="00CF1A49"/>
    <w:rsid w:val="00CF5FA7"/>
    <w:rsid w:val="00D03C59"/>
    <w:rsid w:val="00D0630C"/>
    <w:rsid w:val="00D06DB1"/>
    <w:rsid w:val="00D125D1"/>
    <w:rsid w:val="00D17099"/>
    <w:rsid w:val="00D2267F"/>
    <w:rsid w:val="00D230DD"/>
    <w:rsid w:val="00D243A9"/>
    <w:rsid w:val="00D305E5"/>
    <w:rsid w:val="00D33E91"/>
    <w:rsid w:val="00D37CD3"/>
    <w:rsid w:val="00D45AAF"/>
    <w:rsid w:val="00D55E38"/>
    <w:rsid w:val="00D64302"/>
    <w:rsid w:val="00D65141"/>
    <w:rsid w:val="00D66A52"/>
    <w:rsid w:val="00D66EFA"/>
    <w:rsid w:val="00D71361"/>
    <w:rsid w:val="00D72A2D"/>
    <w:rsid w:val="00D83205"/>
    <w:rsid w:val="00D9521A"/>
    <w:rsid w:val="00DA3914"/>
    <w:rsid w:val="00DA59AA"/>
    <w:rsid w:val="00DB6915"/>
    <w:rsid w:val="00DB7E1E"/>
    <w:rsid w:val="00DC1B78"/>
    <w:rsid w:val="00DC2148"/>
    <w:rsid w:val="00DC2A2F"/>
    <w:rsid w:val="00DC600B"/>
    <w:rsid w:val="00DE0FAA"/>
    <w:rsid w:val="00DE136D"/>
    <w:rsid w:val="00DE3847"/>
    <w:rsid w:val="00DE6534"/>
    <w:rsid w:val="00DF3A21"/>
    <w:rsid w:val="00DF4D6C"/>
    <w:rsid w:val="00E01923"/>
    <w:rsid w:val="00E0741A"/>
    <w:rsid w:val="00E12EA2"/>
    <w:rsid w:val="00E14498"/>
    <w:rsid w:val="00E17A99"/>
    <w:rsid w:val="00E2397A"/>
    <w:rsid w:val="00E254DB"/>
    <w:rsid w:val="00E300FC"/>
    <w:rsid w:val="00E362DB"/>
    <w:rsid w:val="00E406BE"/>
    <w:rsid w:val="00E43BF2"/>
    <w:rsid w:val="00E5632B"/>
    <w:rsid w:val="00E70240"/>
    <w:rsid w:val="00E713BC"/>
    <w:rsid w:val="00E71E6B"/>
    <w:rsid w:val="00E81CC5"/>
    <w:rsid w:val="00E85A87"/>
    <w:rsid w:val="00E85B4A"/>
    <w:rsid w:val="00E901C1"/>
    <w:rsid w:val="00E9528E"/>
    <w:rsid w:val="00EA5099"/>
    <w:rsid w:val="00EC1351"/>
    <w:rsid w:val="00EC4CBF"/>
    <w:rsid w:val="00ED47DF"/>
    <w:rsid w:val="00EE2CA8"/>
    <w:rsid w:val="00EF17E8"/>
    <w:rsid w:val="00EF4B85"/>
    <w:rsid w:val="00EF51D9"/>
    <w:rsid w:val="00F117E1"/>
    <w:rsid w:val="00F130DD"/>
    <w:rsid w:val="00F2142E"/>
    <w:rsid w:val="00F24884"/>
    <w:rsid w:val="00F476C4"/>
    <w:rsid w:val="00F5228B"/>
    <w:rsid w:val="00F54BD1"/>
    <w:rsid w:val="00F61DF9"/>
    <w:rsid w:val="00F81960"/>
    <w:rsid w:val="00F8509A"/>
    <w:rsid w:val="00F8769D"/>
    <w:rsid w:val="00F9350C"/>
    <w:rsid w:val="00F94EB5"/>
    <w:rsid w:val="00F9624D"/>
    <w:rsid w:val="00FA058F"/>
    <w:rsid w:val="00FB31C1"/>
    <w:rsid w:val="00FB58F2"/>
    <w:rsid w:val="00FB7093"/>
    <w:rsid w:val="00FC31D5"/>
    <w:rsid w:val="00FC6AEA"/>
    <w:rsid w:val="00FD1731"/>
    <w:rsid w:val="00FD1ADD"/>
    <w:rsid w:val="00FD3D13"/>
    <w:rsid w:val="00FE2686"/>
    <w:rsid w:val="00FE55A2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38A75C"/>
  <w15:chartTrackingRefBased/>
  <w15:docId w15:val="{81ED9A2D-D428-475F-A284-86F552BE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C1F88"/>
    <w:rPr>
      <w:color w:val="605E5C"/>
      <w:shd w:val="clear" w:color="auto" w:fill="E1DFDD"/>
    </w:rPr>
  </w:style>
  <w:style w:type="paragraph" w:customStyle="1" w:styleId="Logro">
    <w:name w:val="Logro"/>
    <w:basedOn w:val="BodyText"/>
    <w:uiPriority w:val="99"/>
    <w:rsid w:val="00E0741A"/>
    <w:pPr>
      <w:numPr>
        <w:numId w:val="17"/>
      </w:numPr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  <w:sz w:val="20"/>
      <w:szCs w:val="20"/>
      <w:lang w:val="es-ES"/>
    </w:rPr>
  </w:style>
  <w:style w:type="character" w:customStyle="1" w:styleId="ng-binding">
    <w:name w:val="ng-binding"/>
    <w:basedOn w:val="DefaultParagraphFont"/>
    <w:rsid w:val="00FE5940"/>
  </w:style>
  <w:style w:type="character" w:customStyle="1" w:styleId="css-truncate">
    <w:name w:val="css-truncate"/>
    <w:basedOn w:val="DefaultParagraphFont"/>
    <w:rsid w:val="00FE5940"/>
  </w:style>
  <w:style w:type="character" w:styleId="Strong">
    <w:name w:val="Strong"/>
    <w:basedOn w:val="DefaultParagraphFont"/>
    <w:uiPriority w:val="22"/>
    <w:qFormat/>
    <w:rsid w:val="00FE5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248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rodriguez198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el2483/NextUExercises/tree/master/FundamentosDeProgramacionPython/Modulo6-Proyecto%20Python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aniel2483/NextUExercises/blob/master/BaseDeDatos/Next_U_certificado_Base_de_Dato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2483/NextUExercises/edit/master/DesarrolloWeb/README.md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drigue25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4E20896D3F4ABD8ECE654E2D51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7609-6F7F-4575-89B3-0E1CA9E99515}"/>
      </w:docPartPr>
      <w:docPartBody>
        <w:p w:rsidR="00576C17" w:rsidRDefault="00992728">
          <w:pPr>
            <w:pStyle w:val="FC4E20896D3F4ABD8ECE654E2D51EB8A"/>
          </w:pPr>
          <w:r w:rsidRPr="00CF1A49">
            <w:t>·</w:t>
          </w:r>
        </w:p>
      </w:docPartBody>
    </w:docPart>
    <w:docPart>
      <w:docPartPr>
        <w:name w:val="4C78FCD074AA401CB3231F4D4504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13E7-76F2-4A25-8A71-4652E3855194}"/>
      </w:docPartPr>
      <w:docPartBody>
        <w:p w:rsidR="00576C17" w:rsidRDefault="00992728">
          <w:pPr>
            <w:pStyle w:val="4C78FCD074AA401CB3231F4D45044349"/>
          </w:pPr>
          <w:r w:rsidRPr="00CF1A49">
            <w:t>·</w:t>
          </w:r>
        </w:p>
      </w:docPartBody>
    </w:docPart>
    <w:docPart>
      <w:docPartPr>
        <w:name w:val="5A7DE7DFCA6A4E2AB51B084B10D9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BC85-5D4D-4EA9-B195-A75F1B76DAB8}"/>
      </w:docPartPr>
      <w:docPartBody>
        <w:p w:rsidR="00576C17" w:rsidRDefault="00992728">
          <w:pPr>
            <w:pStyle w:val="5A7DE7DFCA6A4E2AB51B084B10D919FE"/>
          </w:pPr>
          <w:r w:rsidRPr="00CF1A49">
            <w:t>·</w:t>
          </w:r>
        </w:p>
      </w:docPartBody>
    </w:docPart>
    <w:docPart>
      <w:docPartPr>
        <w:name w:val="8A9B0DB119CD43EC9B938F8CC4AB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0C1F-034D-4CFC-A4BD-6A2AF8061210}"/>
      </w:docPartPr>
      <w:docPartBody>
        <w:p w:rsidR="00576C17" w:rsidRDefault="00992728">
          <w:pPr>
            <w:pStyle w:val="8A9B0DB119CD43EC9B938F8CC4ABB928"/>
          </w:pPr>
          <w:r w:rsidRPr="00CF1A49">
            <w:t>Experience</w:t>
          </w:r>
        </w:p>
      </w:docPartBody>
    </w:docPart>
    <w:docPart>
      <w:docPartPr>
        <w:name w:val="133CF7471C6B4C8A93F8DA612FD4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C78A-2C1D-4A65-873C-9BC89F0C3750}"/>
      </w:docPartPr>
      <w:docPartBody>
        <w:p w:rsidR="00576C17" w:rsidRDefault="00992728">
          <w:pPr>
            <w:pStyle w:val="133CF7471C6B4C8A93F8DA612FD49276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E"/>
    <w:rsid w:val="00097261"/>
    <w:rsid w:val="00145714"/>
    <w:rsid w:val="002401F9"/>
    <w:rsid w:val="003A414E"/>
    <w:rsid w:val="003A7EFC"/>
    <w:rsid w:val="003B7309"/>
    <w:rsid w:val="003D33CE"/>
    <w:rsid w:val="00467718"/>
    <w:rsid w:val="00495A9D"/>
    <w:rsid w:val="00576C17"/>
    <w:rsid w:val="005A407A"/>
    <w:rsid w:val="00636774"/>
    <w:rsid w:val="006773CC"/>
    <w:rsid w:val="007859D9"/>
    <w:rsid w:val="008B1EE7"/>
    <w:rsid w:val="00985EDD"/>
    <w:rsid w:val="00992728"/>
    <w:rsid w:val="009A2C2D"/>
    <w:rsid w:val="009C579E"/>
    <w:rsid w:val="00B77287"/>
    <w:rsid w:val="00B948AC"/>
    <w:rsid w:val="00BE0B6D"/>
    <w:rsid w:val="00D50512"/>
    <w:rsid w:val="00D518E3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C4E20896D3F4ABD8ECE654E2D51EB8A">
    <w:name w:val="FC4E20896D3F4ABD8ECE654E2D51EB8A"/>
  </w:style>
  <w:style w:type="paragraph" w:customStyle="1" w:styleId="4C78FCD074AA401CB3231F4D45044349">
    <w:name w:val="4C78FCD074AA401CB3231F4D45044349"/>
  </w:style>
  <w:style w:type="paragraph" w:customStyle="1" w:styleId="5A7DE7DFCA6A4E2AB51B084B10D919FE">
    <w:name w:val="5A7DE7DFCA6A4E2AB51B084B10D919FE"/>
  </w:style>
  <w:style w:type="paragraph" w:customStyle="1" w:styleId="8A9B0DB119CD43EC9B938F8CC4ABB928">
    <w:name w:val="8A9B0DB119CD43EC9B938F8CC4ABB928"/>
  </w:style>
  <w:style w:type="character" w:styleId="SubtleReference">
    <w:name w:val="Subtle Reference"/>
    <w:basedOn w:val="DefaultParagraphFont"/>
    <w:uiPriority w:val="10"/>
    <w:qFormat/>
    <w:rsid w:val="003A414E"/>
    <w:rPr>
      <w:b/>
      <w:caps w:val="0"/>
      <w:smallCaps/>
      <w:color w:val="595959" w:themeColor="text1" w:themeTint="A6"/>
    </w:rPr>
  </w:style>
  <w:style w:type="paragraph" w:customStyle="1" w:styleId="133CF7471C6B4C8A93F8DA612FD49276">
    <w:name w:val="133CF7471C6B4C8A93F8DA612FD49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C:\Users\jrodrigue253\AppData\Roaming\Microsoft\Templates\Modern chronological resume.dotx</Template>
  <TotalTime>4</TotalTime>
  <Pages>4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Daniel Rodriguez Sanchez</cp:lastModifiedBy>
  <cp:revision>3</cp:revision>
  <cp:lastPrinted>2021-09-23T22:15:00Z</cp:lastPrinted>
  <dcterms:created xsi:type="dcterms:W3CDTF">2025-03-18T18:47:00Z</dcterms:created>
  <dcterms:modified xsi:type="dcterms:W3CDTF">2025-03-18T18:48:00Z</dcterms:modified>
  <cp:category/>
</cp:coreProperties>
</file>