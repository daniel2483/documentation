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A02F0D" w14:paraId="7CA75756" w14:textId="77777777" w:rsidTr="00873237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A02F0D">
            <w:pPr>
              <w:pStyle w:val="Ttulo"/>
              <w:rPr>
                <w:lang w:val="es-CR"/>
              </w:rPr>
            </w:pPr>
            <w:r w:rsidRPr="005E3877">
              <w:rPr>
                <w:lang w:val="es-CR"/>
              </w:rPr>
              <w:t>Jose D</w:t>
            </w:r>
            <w:r w:rsidR="00E43BF2" w:rsidRPr="005E3877">
              <w:rPr>
                <w:lang w:val="es-CR"/>
              </w:rPr>
              <w:t>aniel</w:t>
            </w:r>
            <w:r w:rsidRPr="005E3877">
              <w:rPr>
                <w:lang w:val="es-CR"/>
              </w:rPr>
              <w:t xml:space="preserve"> Rodríguez S</w:t>
            </w:r>
            <w:r w:rsidR="00E43BF2" w:rsidRPr="005E3877">
              <w:rPr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</w:sdtPr>
              <w:sdtEndPr/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9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3ACC1DB7" w:rsidR="001755A8" w:rsidRPr="00CF1A49" w:rsidRDefault="00E12EA2" w:rsidP="00913946">
            <w:r>
              <w:t xml:space="preserve">My </w:t>
            </w:r>
            <w:r w:rsidR="00C74F07">
              <w:t xml:space="preserve">personal </w:t>
            </w:r>
            <w:r>
              <w:t xml:space="preserve">goal is to </w:t>
            </w:r>
            <w:r w:rsidR="002D7EB6">
              <w:t>con</w:t>
            </w:r>
            <w:r w:rsidR="002D7EB6" w:rsidRPr="000B3CBF">
              <w:t>tribute</w:t>
            </w:r>
            <w:r w:rsidRPr="000B3CBF">
              <w:t xml:space="preserve"> to the development of the company, </w:t>
            </w:r>
            <w:r w:rsidR="00012638">
              <w:t>in</w:t>
            </w:r>
            <w:r w:rsidRPr="000B3CBF">
              <w:t xml:space="preserve"> a professional level, as well as having a good coexistence with the work team to forge an excellent working environment.</w:t>
            </w:r>
          </w:p>
        </w:tc>
      </w:tr>
    </w:tbl>
    <w:p w14:paraId="32DD16D1" w14:textId="77777777" w:rsidR="004E01EB" w:rsidRPr="00CF1A49" w:rsidRDefault="00C41E45" w:rsidP="004E01EB">
      <w:pPr>
        <w:pStyle w:val="Ttulo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3987146A" w14:textId="77777777" w:rsidR="00A461D8" w:rsidRPr="00CF1A49" w:rsidRDefault="00A461D8" w:rsidP="00B90A6B">
            <w:pPr>
              <w:pStyle w:val="Ttulo3"/>
              <w:contextualSpacing w:val="0"/>
              <w:jc w:val="both"/>
              <w:outlineLvl w:val="2"/>
            </w:pPr>
            <w:r>
              <w:t>august 2019</w:t>
            </w:r>
            <w:r w:rsidRPr="00CF1A49">
              <w:t xml:space="preserve"> – </w:t>
            </w:r>
            <w:r>
              <w:t>until now</w:t>
            </w:r>
          </w:p>
          <w:p w14:paraId="0E26EBD2" w14:textId="77777777" w:rsidR="00A461D8" w:rsidRPr="00CF1A49" w:rsidRDefault="00A461D8" w:rsidP="00B90A6B">
            <w:pPr>
              <w:pStyle w:val="Ttulo2"/>
              <w:contextualSpacing w:val="0"/>
              <w:jc w:val="both"/>
              <w:outlineLvl w:val="1"/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Referenciasutil"/>
              </w:rPr>
              <w:t>dxc</w:t>
            </w:r>
          </w:p>
          <w:p w14:paraId="1CA3670B" w14:textId="5B5D9BF4" w:rsidR="00B67704" w:rsidRDefault="00B67704" w:rsidP="00B67704">
            <w:pPr>
              <w:jc w:val="both"/>
            </w:pPr>
            <w:r>
              <w:t>Until the end of 2020</w:t>
            </w:r>
            <w:r w:rsidR="00212455">
              <w:t>, w</w:t>
            </w:r>
            <w:r w:rsidR="00A461D8">
              <w:t xml:space="preserve">orking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 Operations Center Platform</w:t>
            </w:r>
            <w:r w:rsidR="009B7B43">
              <w:t xml:space="preserve"> Legacy, </w:t>
            </w:r>
            <w:r w:rsidR="00212455">
              <w:t>then known as Insight Portal</w:t>
            </w:r>
            <w:r w:rsidR="00A461D8">
              <w:t>.</w:t>
            </w:r>
            <w:r>
              <w:t xml:space="preserve"> </w:t>
            </w:r>
            <w:r w:rsidRPr="00D83205">
              <w:t>Mainly as Back-</w:t>
            </w:r>
            <w:r>
              <w:t>E</w:t>
            </w:r>
            <w:r w:rsidRPr="00D83205">
              <w:t>nd developer</w:t>
            </w:r>
            <w:r>
              <w:t xml:space="preserve">. </w:t>
            </w:r>
          </w:p>
          <w:p w14:paraId="06318B71" w14:textId="43B4DC60" w:rsidR="00A461D8" w:rsidRDefault="00A461D8" w:rsidP="00B90A6B">
            <w:pPr>
              <w:jc w:val="both"/>
            </w:pPr>
          </w:p>
        </w:tc>
      </w:tr>
      <w:tr w:rsidR="001D0BF1" w:rsidRPr="00CF1A49" w14:paraId="40039DAB" w14:textId="77777777" w:rsidTr="00F2142E">
        <w:trPr>
          <w:trHeight w:val="7231"/>
        </w:trPr>
        <w:tc>
          <w:tcPr>
            <w:tcW w:w="9290" w:type="dxa"/>
          </w:tcPr>
          <w:p w14:paraId="798BBE69" w14:textId="54A1B14A" w:rsidR="00B81539" w:rsidRPr="00A02F0D" w:rsidRDefault="00B81539" w:rsidP="00B90A6B">
            <w:pPr>
              <w:jc w:val="both"/>
              <w:rPr>
                <w:u w:val="single"/>
              </w:rPr>
            </w:pPr>
            <w:r>
              <w:t>In 2021, I was assigned as a Software Developer in Service Now Partner</w:t>
            </w:r>
            <w:r w:rsidR="00E17A99">
              <w:t xml:space="preserve"> Platform</w:t>
            </w:r>
            <w:r>
              <w:t>.</w:t>
            </w:r>
            <w:r w:rsidR="00A02F0D">
              <w:t xml:space="preserve"> Catalog Items, and workflows. </w:t>
            </w:r>
            <w:bookmarkStart w:id="0" w:name="_GoBack"/>
            <w:bookmarkEnd w:id="0"/>
          </w:p>
          <w:p w14:paraId="0A016CBB" w14:textId="77777777" w:rsidR="00D83205" w:rsidRDefault="00D83205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67C7940F" w14:textId="77777777" w:rsidR="00380A82" w:rsidRPr="00CF1A49" w:rsidRDefault="00380A82" w:rsidP="00B90A6B">
            <w:pPr>
              <w:pStyle w:val="Ttulo3"/>
              <w:contextualSpacing w:val="0"/>
              <w:jc w:val="both"/>
              <w:outlineLvl w:val="2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6E87E142" w14:textId="77777777" w:rsidR="00380A82" w:rsidRPr="00CF1A49" w:rsidRDefault="00380A82" w:rsidP="00B90A6B">
            <w:pPr>
              <w:pStyle w:val="Ttulo2"/>
              <w:contextualSpacing w:val="0"/>
              <w:jc w:val="both"/>
              <w:outlineLvl w:val="1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Referenciasutil"/>
              </w:rPr>
              <w:t>as a freelancer</w:t>
            </w:r>
          </w:p>
          <w:p w14:paraId="353906D3" w14:textId="4DAADA41" w:rsidR="00380A82" w:rsidRDefault="00380A82" w:rsidP="00B90A6B">
            <w:pPr>
              <w:jc w:val="both"/>
            </w:pPr>
            <w:r>
              <w:t xml:space="preserve">Developed a web site to a car painting workshop called Eco Painted Parts a company from USA, using Symfony3, PHP, </w:t>
            </w:r>
            <w:proofErr w:type="gramStart"/>
            <w:r>
              <w:t>twig</w:t>
            </w:r>
            <w:proofErr w:type="gramEnd"/>
            <w:r>
              <w:t>, HTML and jQuery languages. Database in MySQL.</w:t>
            </w:r>
          </w:p>
          <w:p w14:paraId="2E83D8BD" w14:textId="74684C3B" w:rsidR="00380A82" w:rsidRDefault="00380A82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4A378360" w14:textId="77777777" w:rsidR="00380A82" w:rsidRPr="00CF1A49" w:rsidRDefault="00380A82" w:rsidP="00B90A6B">
            <w:pPr>
              <w:pStyle w:val="Ttulo3"/>
              <w:contextualSpacing w:val="0"/>
              <w:jc w:val="both"/>
              <w:outlineLvl w:val="2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EB7D48A" w14:textId="77777777" w:rsidR="00380A82" w:rsidRPr="00CF1A49" w:rsidRDefault="00380A82" w:rsidP="00B90A6B">
            <w:pPr>
              <w:pStyle w:val="Ttulo2"/>
              <w:contextualSpacing w:val="0"/>
              <w:jc w:val="both"/>
              <w:outlineLvl w:val="1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Referenciasutil"/>
              </w:rPr>
              <w:t>tek experts</w:t>
            </w:r>
          </w:p>
          <w:p w14:paraId="7D6183BA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60417522" w14:textId="21076F5B" w:rsidR="00380A82" w:rsidRDefault="00380A82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6D867292" w14:textId="77777777" w:rsidR="00380A82" w:rsidRPr="00CF1A49" w:rsidRDefault="00380A82" w:rsidP="00B90A6B">
            <w:pPr>
              <w:pStyle w:val="Ttulo3"/>
              <w:contextualSpacing w:val="0"/>
              <w:jc w:val="both"/>
              <w:outlineLvl w:val="2"/>
            </w:pPr>
            <w:r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B90A6B">
            <w:pPr>
              <w:pStyle w:val="Ttulo2"/>
              <w:contextualSpacing w:val="0"/>
              <w:jc w:val="both"/>
              <w:outlineLvl w:val="1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Referenciasutil"/>
              </w:rPr>
              <w:t>microfocus</w:t>
            </w:r>
          </w:p>
          <w:p w14:paraId="6F242668" w14:textId="77777777" w:rsidR="00380A82" w:rsidRDefault="00380A82" w:rsidP="00B90A6B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3547C868" w14:textId="55BEA014" w:rsidR="00380A82" w:rsidRDefault="00380A82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39D1471A" w14:textId="77777777" w:rsidR="00380A82" w:rsidRPr="00CF1A49" w:rsidRDefault="00380A82" w:rsidP="00B90A6B">
            <w:pPr>
              <w:pStyle w:val="Ttulo3"/>
              <w:contextualSpacing w:val="0"/>
              <w:jc w:val="both"/>
              <w:outlineLvl w:val="2"/>
            </w:pPr>
            <w:r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77777777" w:rsidR="00380A82" w:rsidRPr="00CF1A49" w:rsidRDefault="00380A82" w:rsidP="00B90A6B">
            <w:pPr>
              <w:pStyle w:val="Ttulo2"/>
              <w:contextualSpacing w:val="0"/>
              <w:jc w:val="both"/>
              <w:outlineLvl w:val="1"/>
            </w:pPr>
            <w:r>
              <w:t>developer engineer</w:t>
            </w:r>
            <w:r w:rsidRPr="00CF1A49">
              <w:t xml:space="preserve">, </w:t>
            </w:r>
            <w:r>
              <w:rPr>
                <w:rStyle w:val="Referenciasutil"/>
              </w:rPr>
              <w:t>ERicsson</w:t>
            </w:r>
          </w:p>
          <w:p w14:paraId="7714CC8F" w14:textId="05A47DB7" w:rsidR="000750F1" w:rsidRDefault="00380A82" w:rsidP="00B90A6B">
            <w:pPr>
              <w:jc w:val="both"/>
            </w:pPr>
            <w:r w:rsidRPr="00186885">
              <w:t>Dashboards Developments using digital forms c</w:t>
            </w:r>
            <w:r>
              <w:t xml:space="preserve">onnecting with some Databases used to take general view on how the progress is in several projects. </w:t>
            </w:r>
          </w:p>
          <w:p w14:paraId="12778F8E" w14:textId="77777777" w:rsidR="000750F1" w:rsidRDefault="000750F1" w:rsidP="00B90A6B">
            <w:pPr>
              <w:jc w:val="both"/>
            </w:pPr>
          </w:p>
          <w:p w14:paraId="1F660810" w14:textId="0FCAE54C" w:rsidR="000750F1" w:rsidRDefault="00380A82" w:rsidP="00B90A6B">
            <w:pPr>
              <w:jc w:val="both"/>
            </w:pPr>
            <w:r>
              <w:t xml:space="preserve">Administrator of Linux servers, LAN’s and Juniper Firewalls. </w:t>
            </w:r>
          </w:p>
          <w:p w14:paraId="75CB5C9D" w14:textId="77777777" w:rsidR="000750F1" w:rsidRDefault="000750F1" w:rsidP="00B90A6B">
            <w:pPr>
              <w:jc w:val="both"/>
            </w:pPr>
          </w:p>
          <w:p w14:paraId="4996C2F8" w14:textId="2390D0BC" w:rsidR="00380A82" w:rsidRDefault="00380A82" w:rsidP="00B90A6B">
            <w:pPr>
              <w:jc w:val="both"/>
            </w:pPr>
            <w:r>
              <w:t xml:space="preserve">Taking new request, upgrading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0D0FFFB4" w14:textId="6A02B1EF" w:rsidR="00380A82" w:rsidRDefault="00380A82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04710D52" w14:textId="0018C10F" w:rsidR="00282D20" w:rsidRDefault="00282D20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6A0715C3" w14:textId="2CDAC5D1" w:rsidR="00282D20" w:rsidRDefault="00282D20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5FE39AF8" w14:textId="39BD1734" w:rsidR="00282D20" w:rsidRDefault="00282D20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262FEA14" w14:textId="77777777" w:rsidR="00282D20" w:rsidRDefault="00282D20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3E379178" w14:textId="77777777" w:rsidR="00380A82" w:rsidRPr="00CF1A49" w:rsidRDefault="00380A82" w:rsidP="00B90A6B">
            <w:pPr>
              <w:pStyle w:val="Ttulo3"/>
              <w:contextualSpacing w:val="0"/>
              <w:jc w:val="both"/>
              <w:outlineLvl w:val="2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74D46C7A" w14:textId="744E7A96" w:rsidR="00380A82" w:rsidRPr="00CF1A49" w:rsidRDefault="00380A82" w:rsidP="00B90A6B">
            <w:pPr>
              <w:pStyle w:val="Ttulo2"/>
              <w:contextualSpacing w:val="0"/>
              <w:jc w:val="both"/>
              <w:outlineLvl w:val="1"/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Referenciasutil"/>
              </w:rPr>
              <w:t>ERicsson</w:t>
            </w:r>
          </w:p>
          <w:p w14:paraId="145273E4" w14:textId="77777777" w:rsidR="00380A82" w:rsidRDefault="00380A82" w:rsidP="00B90A6B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B90A6B">
            <w:pPr>
              <w:contextualSpacing w:val="0"/>
              <w:jc w:val="both"/>
            </w:pPr>
          </w:p>
          <w:p w14:paraId="1362943B" w14:textId="77777777" w:rsidR="00380A82" w:rsidRPr="0088603B" w:rsidRDefault="00380A82" w:rsidP="00B90A6B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 xml:space="preserve">ended in Ericsson for Project Claro CGSN Cisco, STP </w:t>
            </w:r>
            <w:proofErr w:type="spellStart"/>
            <w:r w:rsidRPr="00854326">
              <w:t>Tekelec</w:t>
            </w:r>
            <w:proofErr w:type="spellEnd"/>
            <w:r w:rsidRPr="00854326">
              <w:t>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7DD5F18" w14:textId="77777777" w:rsidR="00380A82" w:rsidRDefault="00380A82" w:rsidP="00B90A6B">
            <w:pPr>
              <w:contextualSpacing w:val="0"/>
              <w:jc w:val="both"/>
            </w:pPr>
          </w:p>
          <w:p w14:paraId="1295F663" w14:textId="77777777" w:rsidR="00380A82" w:rsidRDefault="00380A82" w:rsidP="00B90A6B">
            <w:pPr>
              <w:pStyle w:val="Textoindependiente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 xml:space="preserve">fer Knowledge Project to ICE </w:t>
            </w:r>
            <w:proofErr w:type="spellStart"/>
            <w:r w:rsidRPr="00854326">
              <w:t>Kolbi</w:t>
            </w:r>
            <w:proofErr w:type="spellEnd"/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252B74E9" w14:textId="77777777" w:rsidR="00380A82" w:rsidRPr="00CF1A49" w:rsidRDefault="00380A82" w:rsidP="00B90A6B">
            <w:pPr>
              <w:pStyle w:val="Ttulo3"/>
              <w:contextualSpacing w:val="0"/>
              <w:jc w:val="both"/>
              <w:outlineLvl w:val="2"/>
            </w:pPr>
            <w:r>
              <w:t>November 2010</w:t>
            </w:r>
            <w:r w:rsidRPr="00CF1A49">
              <w:t xml:space="preserve"> – </w:t>
            </w:r>
            <w:r>
              <w:t>March 2011</w:t>
            </w:r>
          </w:p>
          <w:p w14:paraId="0F30E14B" w14:textId="77777777" w:rsidR="00380A82" w:rsidRPr="00CF1A49" w:rsidRDefault="00380A82" w:rsidP="00B90A6B">
            <w:pPr>
              <w:pStyle w:val="Ttulo2"/>
              <w:contextualSpacing w:val="0"/>
              <w:jc w:val="both"/>
              <w:outlineLvl w:val="1"/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Referenciasutil"/>
              </w:rPr>
              <w:t>ERicsson</w:t>
            </w:r>
          </w:p>
          <w:p w14:paraId="613FBB22" w14:textId="77777777" w:rsidR="00380A82" w:rsidRDefault="00380A82" w:rsidP="00B90A6B">
            <w:pPr>
              <w:contextualSpacing w:val="0"/>
              <w:jc w:val="both"/>
            </w:pPr>
            <w:r w:rsidRPr="008620E2">
              <w:t xml:space="preserve">I started formal contract with Front Office in Ericsson Costa Rica. </w:t>
            </w:r>
            <w:r w:rsidRPr="002C04A7">
              <w:t>Wo</w:t>
            </w:r>
            <w:r>
              <w:t>r</w:t>
            </w:r>
            <w:r w:rsidRPr="002C04A7">
              <w:t xml:space="preserve">king on Front Office department Ericsson Costa Rica, San José, </w:t>
            </w:r>
            <w:proofErr w:type="spellStart"/>
            <w:proofErr w:type="gramStart"/>
            <w:r w:rsidRPr="002C04A7">
              <w:t>Tibás</w:t>
            </w:r>
            <w:proofErr w:type="spellEnd"/>
            <w:proofErr w:type="gramEnd"/>
            <w:r w:rsidRPr="002C04A7">
              <w:t xml:space="preserve">. </w:t>
            </w:r>
            <w:r w:rsidRPr="0088603B">
              <w:t>Attending technical calls of ICE customer for GSM.</w:t>
            </w:r>
          </w:p>
          <w:p w14:paraId="051C2E5E" w14:textId="324D28C9" w:rsidR="00380A82" w:rsidRDefault="00380A82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66C120D9" w14:textId="35694FD6" w:rsidR="001C1F88" w:rsidRPr="00CF1A49" w:rsidRDefault="00E406BE" w:rsidP="00B90A6B">
            <w:pPr>
              <w:pStyle w:val="Ttulo3"/>
              <w:contextualSpacing w:val="0"/>
              <w:jc w:val="both"/>
              <w:outlineLvl w:val="2"/>
            </w:pPr>
            <w:r>
              <w:t>April 2010</w:t>
            </w:r>
            <w:r w:rsidR="001C1F88" w:rsidRPr="00CF1A49">
              <w:t xml:space="preserve"> – </w:t>
            </w:r>
            <w:r>
              <w:t>October 2010</w:t>
            </w:r>
          </w:p>
          <w:p w14:paraId="1A160544" w14:textId="77777777" w:rsidR="001C1F88" w:rsidRPr="00CF1A49" w:rsidRDefault="001C1F88" w:rsidP="00B90A6B">
            <w:pPr>
              <w:pStyle w:val="Ttulo2"/>
              <w:contextualSpacing w:val="0"/>
              <w:jc w:val="both"/>
              <w:outlineLvl w:val="1"/>
            </w:pPr>
            <w:r>
              <w:t>Intership</w:t>
            </w:r>
            <w:r w:rsidRPr="00CF1A49">
              <w:t xml:space="preserve">, </w:t>
            </w:r>
            <w:r>
              <w:rPr>
                <w:rStyle w:val="Referenciasutil"/>
              </w:rPr>
              <w:t>ERicsson</w:t>
            </w:r>
          </w:p>
          <w:p w14:paraId="59D4D2C6" w14:textId="60329A33" w:rsidR="001C1F88" w:rsidRDefault="001C1F88" w:rsidP="00B90A6B">
            <w:pPr>
              <w:jc w:val="both"/>
            </w:pPr>
            <w:r w:rsidRPr="002C04A7">
              <w:t>Working in several projects in Ericsson.</w:t>
            </w:r>
            <w:r>
              <w:t xml:space="preserve"> Creating web site with a map (using </w:t>
            </w:r>
            <w:r w:rsidR="00F54BD1">
              <w:t>google maps</w:t>
            </w:r>
            <w:r>
              <w:t xml:space="preserve"> API) where 2G Sites status could be seen using </w:t>
            </w:r>
            <w:r w:rsidR="00F54BD1">
              <w:t>Perl</w:t>
            </w:r>
            <w:r>
              <w:t xml:space="preserve"> language and </w:t>
            </w:r>
            <w:r w:rsidR="00F54BD1">
              <w:t>MySQL</w:t>
            </w:r>
            <w:r>
              <w:t xml:space="preserve"> database.</w:t>
            </w:r>
          </w:p>
          <w:p w14:paraId="54A6E44C" w14:textId="77777777" w:rsidR="00E406BE" w:rsidRDefault="00E406BE" w:rsidP="00B90A6B">
            <w:pPr>
              <w:jc w:val="both"/>
            </w:pPr>
          </w:p>
          <w:p w14:paraId="065ABD85" w14:textId="77777777" w:rsidR="00380A82" w:rsidRPr="00CF1A49" w:rsidRDefault="00380A82" w:rsidP="00B90A6B">
            <w:pPr>
              <w:pStyle w:val="Ttulo3"/>
              <w:contextualSpacing w:val="0"/>
              <w:jc w:val="both"/>
              <w:outlineLvl w:val="2"/>
            </w:pPr>
            <w:r>
              <w:t>During October 2010</w:t>
            </w:r>
            <w:r w:rsidRPr="00CF1A49">
              <w:t xml:space="preserve"> </w:t>
            </w:r>
          </w:p>
          <w:p w14:paraId="62253955" w14:textId="77777777" w:rsidR="00380A82" w:rsidRPr="0069722A" w:rsidRDefault="00380A82" w:rsidP="00B90A6B">
            <w:pPr>
              <w:pStyle w:val="Ttulo2"/>
              <w:contextualSpacing w:val="0"/>
              <w:jc w:val="both"/>
              <w:outlineLvl w:val="1"/>
            </w:pPr>
            <w:r w:rsidRPr="0069722A">
              <w:t xml:space="preserve">Database documentation, </w:t>
            </w:r>
            <w:r w:rsidRPr="0069722A">
              <w:rPr>
                <w:rStyle w:val="Referenciasutil"/>
              </w:rPr>
              <w:t>Consultores informáticos ygs</w:t>
            </w:r>
          </w:p>
          <w:p w14:paraId="49155D8D" w14:textId="77777777" w:rsidR="00380A82" w:rsidRDefault="00380A82" w:rsidP="00B90A6B">
            <w:pPr>
              <w:jc w:val="both"/>
            </w:pPr>
            <w:r>
              <w:t>Work for a</w:t>
            </w:r>
            <w:r w:rsidRPr="0088603B">
              <w:t xml:space="preserve"> documentation of a Database in SQL Server 2003, a system used to an internal University in a National Bank</w:t>
            </w:r>
            <w:r>
              <w:t xml:space="preserve"> of Costa Rica (BCR – Banco de Costa Rica).</w:t>
            </w:r>
          </w:p>
          <w:p w14:paraId="2B358A33" w14:textId="53345ED3" w:rsidR="00E43BF2" w:rsidRPr="00CF1A49" w:rsidRDefault="00E43BF2" w:rsidP="00B90A6B">
            <w:pPr>
              <w:jc w:val="both"/>
            </w:pPr>
          </w:p>
        </w:tc>
      </w:tr>
      <w:tr w:rsidR="00F61DF9" w:rsidRPr="00CF1A49" w14:paraId="74F1C427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0A478624" w14:textId="29B5ABA8" w:rsidR="00F61DF9" w:rsidRDefault="00F61DF9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</w:sdtPr>
      <w:sdtEndPr/>
      <w:sdtContent>
        <w:p w14:paraId="79FF0B65" w14:textId="77777777" w:rsidR="00DA59AA" w:rsidRPr="00CF1A49" w:rsidRDefault="00DA59AA" w:rsidP="0097790C">
          <w:pPr>
            <w:pStyle w:val="Ttulo1"/>
          </w:pPr>
          <w:r w:rsidRPr="00CF1A49">
            <w:t>Education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5FF8786A" w:rsidR="00A461D8" w:rsidRDefault="00A461D8" w:rsidP="00B90A6B">
            <w:pPr>
              <w:pStyle w:val="Ttulo3"/>
              <w:jc w:val="both"/>
              <w:outlineLvl w:val="2"/>
            </w:pPr>
            <w:r w:rsidRPr="00F2142E">
              <w:t>C</w:t>
            </w:r>
            <w:r w:rsidRPr="00FE5940">
              <w:t>urrently</w:t>
            </w:r>
          </w:p>
          <w:p w14:paraId="3F70A54D" w14:textId="2F76DC63" w:rsidR="000D648A" w:rsidRDefault="000D648A" w:rsidP="000D648A">
            <w:pPr>
              <w:pStyle w:val="Ttulo2"/>
              <w:contextualSpacing w:val="0"/>
              <w:jc w:val="both"/>
              <w:outlineLvl w:val="1"/>
            </w:pPr>
            <w:r>
              <w:t>Associated degree IN SYSTEMS</w:t>
            </w:r>
            <w:r w:rsidR="004E5AEB">
              <w:t xml:space="preserve"> ENGINEER</w:t>
            </w:r>
            <w:r w:rsidR="00850883">
              <w:t>ING</w:t>
            </w:r>
            <w:r w:rsidRPr="00CF1A49">
              <w:t xml:space="preserve">, </w:t>
            </w:r>
            <w:r>
              <w:rPr>
                <w:rStyle w:val="Referenciasutil"/>
              </w:rPr>
              <w:t>UNED</w:t>
            </w:r>
          </w:p>
          <w:p w14:paraId="3D23DCFB" w14:textId="77777777" w:rsidR="000D648A" w:rsidRPr="00FE5940" w:rsidRDefault="000D648A" w:rsidP="00B90A6B">
            <w:pPr>
              <w:pStyle w:val="Ttulo3"/>
              <w:jc w:val="both"/>
              <w:outlineLvl w:val="2"/>
              <w:rPr>
                <w:b w:val="0"/>
                <w:smallCaps/>
              </w:rPr>
            </w:pPr>
          </w:p>
          <w:p w14:paraId="7A02AB47" w14:textId="398DE250" w:rsidR="00A461D8" w:rsidRPr="008030AD" w:rsidRDefault="00A461D8" w:rsidP="00B90A6B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Referenciasutil"/>
              </w:rPr>
              <w:t>,</w:t>
            </w:r>
            <w:r w:rsidRPr="008030AD">
              <w:rPr>
                <w:rStyle w:val="Referenciasutil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71CB3D" w14:textId="742194E8" w:rsidR="00A461D8" w:rsidRPr="00FC31D5" w:rsidRDefault="00943702" w:rsidP="00B90A6B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M</w:t>
            </w:r>
            <w:r w:rsidR="00A461D8" w:rsidRPr="00FC31D5">
              <w:rPr>
                <w:rStyle w:val="ng-binding"/>
                <w:bCs/>
              </w:rPr>
              <w:t>y</w:t>
            </w:r>
            <w:r>
              <w:rPr>
                <w:rStyle w:val="ng-binding"/>
                <w:bCs/>
              </w:rPr>
              <w:t>SQL</w:t>
            </w:r>
            <w:r w:rsidR="00A461D8" w:rsidRPr="00FC31D5">
              <w:rPr>
                <w:rStyle w:val="ng-binding"/>
                <w:bCs/>
              </w:rPr>
              <w:t xml:space="preserve">, PostgreSQL and </w:t>
            </w:r>
            <w:r w:rsidRPr="00FC31D5">
              <w:rPr>
                <w:rStyle w:val="ng-binding"/>
                <w:bCs/>
              </w:rPr>
              <w:t>Mongo dB</w:t>
            </w:r>
          </w:p>
          <w:p w14:paraId="4F8EB428" w14:textId="773286C5" w:rsidR="00A461D8" w:rsidRPr="00D125D1" w:rsidRDefault="00C41E45" w:rsidP="00B90A6B">
            <w:pPr>
              <w:jc w:val="both"/>
              <w:rPr>
                <w:rStyle w:val="Hipervnculo"/>
                <w:b/>
                <w:smallCaps/>
              </w:rPr>
            </w:pPr>
            <w:hyperlink r:id="rId10" w:history="1">
              <w:r w:rsidR="00A461D8" w:rsidRPr="00A461D8">
                <w:rPr>
                  <w:rStyle w:val="Hipervnculo"/>
                  <w:b/>
                  <w:smallCaps/>
                </w:rPr>
                <w:t>Progress</w:t>
              </w:r>
            </w:hyperlink>
            <w:r w:rsidR="000419B9">
              <w:rPr>
                <w:rStyle w:val="Hipervnculo"/>
                <w:b/>
                <w:smallCaps/>
              </w:rPr>
              <w:t xml:space="preserve"> Link</w:t>
            </w:r>
          </w:p>
          <w:p w14:paraId="11B2F7B5" w14:textId="234B6FE1" w:rsidR="00FC31D5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1A1A71F6" w14:textId="77777777" w:rsidR="00BC0508" w:rsidRDefault="00BC0508" w:rsidP="00BC0508">
            <w:pPr>
              <w:pStyle w:val="Ttulo3"/>
              <w:jc w:val="both"/>
              <w:outlineLvl w:val="2"/>
            </w:pPr>
            <w:r>
              <w:t>September 2020</w:t>
            </w:r>
          </w:p>
          <w:p w14:paraId="0392AAE2" w14:textId="77777777" w:rsidR="00BC0508" w:rsidRDefault="00BC0508" w:rsidP="00BC0508">
            <w:pPr>
              <w:jc w:val="both"/>
              <w:rPr>
                <w:rStyle w:val="Referenciasutil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Referenciasutil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2CB262A4" w14:textId="77777777" w:rsidR="00BC0508" w:rsidRPr="00FE5940" w:rsidRDefault="00C41E45" w:rsidP="00BC0508">
            <w:pPr>
              <w:jc w:val="both"/>
              <w:rPr>
                <w:rStyle w:val="ng-binding"/>
                <w:b/>
                <w:smallCaps/>
              </w:rPr>
            </w:pPr>
            <w:hyperlink r:id="rId11" w:history="1">
              <w:r w:rsidR="00BC0508">
                <w:rPr>
                  <w:rStyle w:val="Hipervnculo"/>
                  <w:b/>
                  <w:smallCaps/>
                </w:rPr>
                <w:t xml:space="preserve">Final </w:t>
              </w:r>
              <w:proofErr w:type="spellStart"/>
              <w:r w:rsidR="00BC0508">
                <w:rPr>
                  <w:rStyle w:val="Hipervnculo"/>
                  <w:b/>
                  <w:smallCaps/>
                </w:rPr>
                <w:t>Poject</w:t>
              </w:r>
              <w:proofErr w:type="spellEnd"/>
            </w:hyperlink>
          </w:p>
          <w:p w14:paraId="200FD2E6" w14:textId="77777777" w:rsidR="00BC0508" w:rsidRPr="00A461D8" w:rsidRDefault="00BC0508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30A249EF" w14:textId="40946BE2" w:rsidR="00A461D8" w:rsidRDefault="008030AD" w:rsidP="00B90A6B">
            <w:pPr>
              <w:jc w:val="both"/>
              <w:rPr>
                <w:rStyle w:val="Referenciasutil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lastRenderedPageBreak/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 w:rsidR="00A461D8"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CERTIFICATION</w:t>
            </w:r>
            <w:r w:rsidRPr="008030AD">
              <w:rPr>
                <w:rStyle w:val="Referenciasutil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5CFB22C6" w14:textId="6CF8F4D8" w:rsidR="00A461D8" w:rsidRPr="00B76A05" w:rsidRDefault="00A461D8" w:rsidP="00B90A6B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</w:t>
            </w:r>
            <w:proofErr w:type="spellStart"/>
            <w:r w:rsidRPr="00B76A05">
              <w:rPr>
                <w:rStyle w:val="ng-binding"/>
                <w:bCs/>
              </w:rPr>
              <w:t>github</w:t>
            </w:r>
            <w:proofErr w:type="spellEnd"/>
            <w:r w:rsidRPr="00B76A05">
              <w:rPr>
                <w:rStyle w:val="ng-binding"/>
                <w:bCs/>
              </w:rPr>
              <w:t xml:space="preserve">. </w:t>
            </w:r>
            <w:r>
              <w:rPr>
                <w:rStyle w:val="ng-binding"/>
                <w:bCs/>
              </w:rPr>
              <w:t xml:space="preserve">Each module has </w:t>
            </w:r>
            <w:proofErr w:type="gramStart"/>
            <w:r>
              <w:rPr>
                <w:rStyle w:val="ng-binding"/>
                <w:bCs/>
              </w:rPr>
              <w:t>his own</w:t>
            </w:r>
            <w:proofErr w:type="gramEnd"/>
            <w:r>
              <w:rPr>
                <w:rStyle w:val="ng-binding"/>
                <w:bCs/>
              </w:rPr>
              <w:t xml:space="preserve"> Final Project</w:t>
            </w:r>
            <w:r w:rsidR="00F2142E">
              <w:rPr>
                <w:rStyle w:val="ng-binding"/>
                <w:bCs/>
              </w:rPr>
              <w:t>. Pending last project</w:t>
            </w:r>
            <w:r w:rsidR="00D17099">
              <w:rPr>
                <w:rStyle w:val="ng-binding"/>
                <w:bCs/>
              </w:rPr>
              <w:t xml:space="preserve"> in the last Module</w:t>
            </w:r>
            <w:r w:rsidR="00F2142E">
              <w:rPr>
                <w:rStyle w:val="ng-binding"/>
                <w:bCs/>
              </w:rPr>
              <w:t>.</w:t>
            </w:r>
          </w:p>
          <w:p w14:paraId="2971F4AD" w14:textId="16E3BB28" w:rsidR="00A461D8" w:rsidRPr="006B7FF6" w:rsidRDefault="00C41E45" w:rsidP="006B7FF6">
            <w:pPr>
              <w:jc w:val="both"/>
              <w:rPr>
                <w:rStyle w:val="Hipervnculo"/>
                <w:b/>
                <w:smallCaps/>
              </w:rPr>
            </w:pPr>
            <w:hyperlink r:id="rId12" w:history="1">
              <w:r w:rsidR="00A461D8" w:rsidRPr="006B7FF6">
                <w:rPr>
                  <w:rStyle w:val="Hipervnculo"/>
                  <w:b/>
                  <w:smallCaps/>
                </w:rPr>
                <w:t>Final Projects</w:t>
              </w:r>
            </w:hyperlink>
            <w:r w:rsidR="00D55E38">
              <w:rPr>
                <w:rStyle w:val="Hipervnculo"/>
                <w:b/>
                <w:smallCaps/>
              </w:rPr>
              <w:t xml:space="preserve"> Link</w:t>
            </w:r>
          </w:p>
          <w:p w14:paraId="1ADD45A6" w14:textId="77777777" w:rsidR="009925C8" w:rsidRDefault="009925C8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2A492980" w14:textId="7EF818A2" w:rsidR="009925C8" w:rsidRPr="00CF1A49" w:rsidRDefault="009925C8" w:rsidP="00B90A6B">
            <w:pPr>
              <w:pStyle w:val="Ttulo3"/>
              <w:contextualSpacing w:val="0"/>
              <w:jc w:val="both"/>
              <w:outlineLvl w:val="2"/>
            </w:pPr>
            <w:r>
              <w:t>during 2020</w:t>
            </w:r>
          </w:p>
          <w:p w14:paraId="53C9DAFB" w14:textId="77777777" w:rsidR="009925C8" w:rsidRPr="00CF1A49" w:rsidRDefault="009925C8" w:rsidP="00B90A6B">
            <w:pPr>
              <w:pStyle w:val="Ttulo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Referenciasutil"/>
              </w:rPr>
              <w:t>dxc university</w:t>
            </w:r>
          </w:p>
          <w:p w14:paraId="01E2B3F7" w14:textId="54008EFD" w:rsidR="009925C8" w:rsidRDefault="009925C8" w:rsidP="00B90A6B">
            <w:pPr>
              <w:jc w:val="both"/>
            </w:pPr>
            <w:r>
              <w:t>Several Git trainings in DXC Academy by Skillsoft, PERL trainings, JAVA trainings and Agile Methodology (SCRUM).</w:t>
            </w:r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Ttulo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Ttulo2"/>
              <w:contextualSpacing w:val="0"/>
              <w:jc w:val="both"/>
              <w:outlineLvl w:val="1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Referenciasutil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aconvietas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3D9A28E1" w14:textId="77777777" w:rsidR="009925C8" w:rsidRPr="006520E8" w:rsidRDefault="009925C8" w:rsidP="00B90A6B">
            <w:pPr>
              <w:pStyle w:val="Listaconvietas"/>
              <w:contextualSpacing w:val="0"/>
              <w:jc w:val="both"/>
            </w:pPr>
            <w:r w:rsidRPr="006520E8">
              <w:t xml:space="preserve">Course Solaris 10 Operating System Administration Part 1. </w:t>
            </w:r>
          </w:p>
          <w:p w14:paraId="45BE22C8" w14:textId="32855EBC" w:rsidR="009925C8" w:rsidRDefault="009925C8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53EB8186" w14:textId="77777777" w:rsidR="009925C8" w:rsidRPr="00CF1A49" w:rsidRDefault="009925C8" w:rsidP="00B90A6B">
            <w:pPr>
              <w:pStyle w:val="Ttulo3"/>
              <w:contextualSpacing w:val="0"/>
              <w:jc w:val="both"/>
              <w:outlineLvl w:val="2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Ttulo2"/>
              <w:contextualSpacing w:val="0"/>
              <w:jc w:val="both"/>
              <w:outlineLvl w:val="1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Referenciasutil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Ttulo3"/>
              <w:contextualSpacing w:val="0"/>
              <w:jc w:val="both"/>
              <w:outlineLvl w:val="2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Ttulo2"/>
              <w:contextualSpacing w:val="0"/>
              <w:jc w:val="both"/>
              <w:outlineLvl w:val="1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Referenciasutil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Ttulo3"/>
              <w:contextualSpacing w:val="0"/>
              <w:jc w:val="both"/>
              <w:outlineLvl w:val="2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5BA58917" w:rsidR="009925C8" w:rsidRDefault="009925C8" w:rsidP="00B90A6B">
            <w:pPr>
              <w:pStyle w:val="Ttulo2"/>
              <w:contextualSpacing w:val="0"/>
              <w:jc w:val="both"/>
              <w:outlineLvl w:val="1"/>
            </w:pPr>
            <w:r>
              <w:t>Associated degree</w:t>
            </w:r>
            <w:r w:rsidR="000D648A">
              <w:t xml:space="preserve"> IN ELECTRONICS</w:t>
            </w:r>
            <w:r w:rsidRPr="00CF1A49">
              <w:t xml:space="preserve">, </w:t>
            </w:r>
            <w:r>
              <w:rPr>
                <w:rStyle w:val="Referenciasutil"/>
              </w:rPr>
              <w:t>fundatec, itcr</w:t>
            </w:r>
          </w:p>
          <w:p w14:paraId="19F680F0" w14:textId="77777777" w:rsidR="009925C8" w:rsidRDefault="009925C8" w:rsidP="00B90A6B">
            <w:pPr>
              <w:pStyle w:val="Ttulo3"/>
              <w:contextualSpacing w:val="0"/>
              <w:jc w:val="both"/>
              <w:outlineLvl w:val="2"/>
              <w:rPr>
                <w:rStyle w:val="Hipervnculo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Ttulo3"/>
              <w:contextualSpacing w:val="0"/>
              <w:jc w:val="both"/>
              <w:outlineLvl w:val="2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Ttulo2"/>
              <w:contextualSpacing w:val="0"/>
              <w:jc w:val="both"/>
              <w:outlineLvl w:val="1"/>
            </w:pPr>
            <w:r>
              <w:t>highschool degree</w:t>
            </w:r>
            <w:r w:rsidR="001D0BF1" w:rsidRPr="00CF1A49">
              <w:t xml:space="preserve">, </w:t>
            </w:r>
            <w:r>
              <w:rPr>
                <w:rStyle w:val="Referenciasutil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3F96A764" w:rsidR="009B17F5" w:rsidRDefault="0069722A" w:rsidP="00B90A6B">
      <w:pPr>
        <w:pStyle w:val="Ttulo1"/>
        <w:jc w:val="both"/>
      </w:pPr>
      <w:r>
        <w:t xml:space="preserve">Knowledge IN </w:t>
      </w:r>
      <w:r w:rsidR="009B17F5">
        <w:t xml:space="preserve">programming languages and </w:t>
      </w:r>
      <w:r>
        <w:t>DB</w:t>
      </w:r>
    </w:p>
    <w:p w14:paraId="285C077F" w14:textId="04126F3A" w:rsidR="009B17F5" w:rsidRPr="007F21F3" w:rsidRDefault="009B17F5" w:rsidP="00B90A6B">
      <w:pPr>
        <w:pStyle w:val="Textoindependiente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proofErr w:type="spellStart"/>
      <w:r w:rsidR="00505CB4" w:rsidRPr="007F21F3">
        <w:t>jQuery</w:t>
      </w:r>
      <w:proofErr w:type="spellEnd"/>
      <w:r w:rsidRPr="007F21F3">
        <w:t xml:space="preserve"> (packages </w:t>
      </w:r>
      <w:proofErr w:type="spellStart"/>
      <w:r w:rsidRPr="007F21F3">
        <w:t>j</w:t>
      </w:r>
      <w:r w:rsidR="00673DD6">
        <w:t>QG</w:t>
      </w:r>
      <w:r w:rsidRPr="007F21F3">
        <w:t>rid</w:t>
      </w:r>
      <w:proofErr w:type="spellEnd"/>
      <w:r w:rsidRPr="007F21F3">
        <w:t xml:space="preserve">, </w:t>
      </w:r>
      <w:proofErr w:type="spellStart"/>
      <w:r w:rsidRPr="007F21F3">
        <w:t>j</w:t>
      </w:r>
      <w:r w:rsidR="00673DD6">
        <w:t>QP</w:t>
      </w:r>
      <w:r w:rsidRPr="007F21F3">
        <w:t>lot</w:t>
      </w:r>
      <w:proofErr w:type="spellEnd"/>
      <w:r w:rsidRPr="007F21F3">
        <w:t xml:space="preserve">, bootstrap, </w:t>
      </w:r>
      <w:proofErr w:type="spellStart"/>
      <w:r w:rsidR="00505CB4" w:rsidRPr="007F21F3">
        <w:t>high</w:t>
      </w:r>
      <w:r w:rsidR="008F4E1E">
        <w:t>C</w:t>
      </w:r>
      <w:r w:rsidR="00505CB4" w:rsidRPr="007F21F3">
        <w:t>hart</w:t>
      </w:r>
      <w:proofErr w:type="spellEnd"/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</w:t>
      </w:r>
      <w:proofErr w:type="spellStart"/>
      <w:r w:rsidRPr="007F21F3">
        <w:t>ksh</w:t>
      </w:r>
      <w:proofErr w:type="spellEnd"/>
      <w:r w:rsidRPr="007F21F3">
        <w:t xml:space="preserve">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 xml:space="preserve">, Oracle, Sybase, </w:t>
      </w:r>
      <w:proofErr w:type="spellStart"/>
      <w:r w:rsidRPr="007F21F3">
        <w:t>Git</w:t>
      </w:r>
      <w:proofErr w:type="spellEnd"/>
      <w:r w:rsidRPr="007F21F3">
        <w:t xml:space="preserve"> versi</w:t>
      </w:r>
      <w:r>
        <w:t>oning</w:t>
      </w:r>
      <w:r w:rsidR="003910C6">
        <w:t xml:space="preserve"> (</w:t>
      </w:r>
      <w:proofErr w:type="spellStart"/>
      <w:r w:rsidR="003910C6">
        <w:t>Github</w:t>
      </w:r>
      <w:proofErr w:type="spellEnd"/>
      <w:r w:rsidR="003910C6">
        <w:t xml:space="preserve">, </w:t>
      </w:r>
      <w:proofErr w:type="spellStart"/>
      <w:r w:rsidR="003910C6">
        <w:t>Github</w:t>
      </w:r>
      <w:proofErr w:type="spellEnd"/>
      <w:r w:rsidR="003910C6">
        <w:t xml:space="preserve"> Desktop, </w:t>
      </w:r>
      <w:proofErr w:type="spellStart"/>
      <w:r w:rsidR="003910C6">
        <w:t>Git</w:t>
      </w:r>
      <w:proofErr w:type="spellEnd"/>
      <w:r w:rsidR="003910C6">
        <w:t>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</w:t>
      </w:r>
      <w:proofErr w:type="spellStart"/>
      <w:r w:rsidR="00DF3A21">
        <w:t>Typora</w:t>
      </w:r>
      <w:proofErr w:type="spellEnd"/>
      <w:r w:rsidR="00DF3A21">
        <w:t xml:space="preserve">, </w:t>
      </w:r>
      <w:proofErr w:type="spellStart"/>
      <w:r w:rsidR="00DF3A21">
        <w:t>github</w:t>
      </w:r>
      <w:proofErr w:type="spellEnd"/>
      <w:r w:rsidR="00DF3A21">
        <w:t>, etc.)</w:t>
      </w:r>
      <w:r w:rsidR="00040AE4">
        <w:t>, Athena DB from AWS, Redshift DB AWS, PostgreSQL</w:t>
      </w:r>
    </w:p>
    <w:p w14:paraId="08C24537" w14:textId="0801720B" w:rsidR="009B17F5" w:rsidRDefault="009B17F5" w:rsidP="00B90A6B">
      <w:pPr>
        <w:pStyle w:val="Ttulo1"/>
        <w:jc w:val="both"/>
      </w:pPr>
      <w:r>
        <w:t>other knowledges</w:t>
      </w:r>
    </w:p>
    <w:p w14:paraId="1FE608E7" w14:textId="4A947B64" w:rsidR="009B17F5" w:rsidRDefault="009B17F5" w:rsidP="00B90A6B">
      <w:pPr>
        <w:pStyle w:val="Textoindependiente"/>
        <w:widowControl w:val="0"/>
        <w:spacing w:after="0" w:line="220" w:lineRule="atLeast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 xml:space="preserve">Putty, </w:t>
      </w:r>
      <w:proofErr w:type="spellStart"/>
      <w:r w:rsidRPr="001451AF">
        <w:t>SecureCRT</w:t>
      </w:r>
      <w:proofErr w:type="spellEnd"/>
      <w:r w:rsidR="001451AF" w:rsidRPr="001451AF">
        <w:t>,</w:t>
      </w:r>
      <w:r w:rsidRPr="001451AF">
        <w:t xml:space="preserve"> </w:t>
      </w:r>
      <w:proofErr w:type="spellStart"/>
      <w:r w:rsidRPr="001451AF">
        <w:t>TeamViewer</w:t>
      </w:r>
      <w:proofErr w:type="spellEnd"/>
      <w:r w:rsidRPr="001451AF">
        <w:t>, Remote Desktop Connection, VNC,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Pr="00300D84">
        <w:t xml:space="preserve">, </w:t>
      </w:r>
      <w:proofErr w:type="spellStart"/>
      <w:r w:rsidRPr="00300D84">
        <w:t>Navicat</w:t>
      </w:r>
      <w:proofErr w:type="spellEnd"/>
      <w:r w:rsidR="001451AF">
        <w:t>,</w:t>
      </w:r>
      <w:r w:rsidRPr="001451AF">
        <w:t xml:space="preserve"> Dreamweaver</w:t>
      </w:r>
      <w:r w:rsidR="001451AF">
        <w:t xml:space="preserve">, </w:t>
      </w:r>
      <w:proofErr w:type="spellStart"/>
      <w:r w:rsidR="00AD5AE3" w:rsidRPr="001451AF">
        <w:t>NetBeans</w:t>
      </w:r>
      <w:proofErr w:type="spellEnd"/>
      <w:r w:rsidR="001451AF">
        <w:t xml:space="preserve">, </w:t>
      </w:r>
      <w:proofErr w:type="spellStart"/>
      <w:r w:rsidRPr="00014FD5">
        <w:t>VMWare</w:t>
      </w:r>
      <w:proofErr w:type="spellEnd"/>
      <w:r w:rsidRPr="00014FD5">
        <w:t xml:space="preserve">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>, Angular9, React</w:t>
      </w:r>
      <w:r w:rsidR="00040AE4">
        <w:t>, MongoDB</w:t>
      </w:r>
    </w:p>
    <w:p w14:paraId="56F0490D" w14:textId="77777777" w:rsidR="0024101C" w:rsidRDefault="0024101C" w:rsidP="00B90A6B">
      <w:pPr>
        <w:pStyle w:val="Ttulo1"/>
        <w:jc w:val="both"/>
      </w:pPr>
      <w:r>
        <w:lastRenderedPageBreak/>
        <w:t>extra activities and other participations</w:t>
      </w:r>
    </w:p>
    <w:p w14:paraId="5B2F6E55" w14:textId="77777777" w:rsidR="0024101C" w:rsidRDefault="0024101C" w:rsidP="00B90A6B">
      <w:pPr>
        <w:pStyle w:val="Listaconvietas"/>
        <w:jc w:val="both"/>
      </w:pPr>
      <w:r w:rsidRPr="00186885">
        <w:t xml:space="preserve">Participation on XI y XII Mathematics Olympics in </w:t>
      </w:r>
      <w:r>
        <w:t>1999 and</w:t>
      </w:r>
      <w:r w:rsidRPr="00186885">
        <w:t xml:space="preserve"> 2000</w:t>
      </w:r>
      <w:r>
        <w:t xml:space="preserve"> First Eliminatory</w:t>
      </w:r>
      <w:r w:rsidRPr="00186885">
        <w:t>.</w:t>
      </w:r>
    </w:p>
    <w:p w14:paraId="45A8A153" w14:textId="77777777" w:rsidR="0024101C" w:rsidRDefault="0024101C" w:rsidP="00B90A6B">
      <w:pPr>
        <w:pStyle w:val="Listaconvietas"/>
        <w:jc w:val="both"/>
      </w:pPr>
      <w:r w:rsidRPr="00186885">
        <w:t xml:space="preserve">Participation on XI y XII </w:t>
      </w:r>
      <w:r>
        <w:t xml:space="preserve">Mathematics Olympics in </w:t>
      </w:r>
      <w:r w:rsidRPr="00186885">
        <w:t>2000 Third Eliminatory.</w:t>
      </w:r>
    </w:p>
    <w:p w14:paraId="7141BCF3" w14:textId="77777777" w:rsidR="0024101C" w:rsidRDefault="0024101C" w:rsidP="00B90A6B">
      <w:pPr>
        <w:pStyle w:val="Listaconvietas"/>
        <w:jc w:val="both"/>
      </w:pPr>
      <w:r w:rsidRPr="00186885">
        <w:t xml:space="preserve">Chess Tournament Assistant: II, III, IV </w:t>
      </w:r>
      <w:r>
        <w:t>and</w:t>
      </w:r>
      <w:r w:rsidRPr="00186885">
        <w:t xml:space="preserve"> V International Tournament in</w:t>
      </w:r>
      <w:r>
        <w:t xml:space="preserve"> Alajuela, Costa Rica: </w:t>
      </w:r>
      <w:r w:rsidRPr="00186885">
        <w:t>2006, 2007, 2008</w:t>
      </w:r>
      <w:r>
        <w:t xml:space="preserve"> and</w:t>
      </w:r>
      <w:r w:rsidRPr="00186885">
        <w:t xml:space="preserve"> 2014.</w:t>
      </w:r>
    </w:p>
    <w:p w14:paraId="01FAA147" w14:textId="77777777" w:rsidR="0024101C" w:rsidRDefault="0024101C" w:rsidP="00B90A6B">
      <w:pPr>
        <w:pStyle w:val="Listaconvietas"/>
        <w:jc w:val="both"/>
      </w:pPr>
      <w:r w:rsidRPr="00CD4DDB">
        <w:t>Attendance to motivation and leadership courses.</w:t>
      </w:r>
    </w:p>
    <w:p w14:paraId="0709E2F5" w14:textId="77777777" w:rsidR="0024101C" w:rsidRDefault="0024101C" w:rsidP="00B90A6B">
      <w:pPr>
        <w:pStyle w:val="Listaconvietas"/>
        <w:jc w:val="both"/>
      </w:pPr>
      <w:r w:rsidRPr="00114737">
        <w:t>Participation</w:t>
      </w:r>
      <w:r>
        <w:t xml:space="preserve"> in Dance </w:t>
      </w:r>
      <w:r w:rsidRPr="00186885">
        <w:t>Choreographic Group</w:t>
      </w:r>
      <w:r>
        <w:t xml:space="preserve"> called </w:t>
      </w:r>
      <w:proofErr w:type="spellStart"/>
      <w:r w:rsidRPr="00186885">
        <w:t>Bailarte</w:t>
      </w:r>
      <w:proofErr w:type="spellEnd"/>
      <w:r w:rsidRPr="00186885">
        <w:t>, San Ramón, 2009</w:t>
      </w:r>
      <w:r>
        <w:t xml:space="preserve"> and</w:t>
      </w:r>
      <w:r w:rsidRPr="00186885">
        <w:t xml:space="preserve"> 2010.</w:t>
      </w:r>
    </w:p>
    <w:p w14:paraId="21549365" w14:textId="77777777" w:rsidR="0024101C" w:rsidRDefault="0024101C" w:rsidP="00B90A6B">
      <w:pPr>
        <w:pStyle w:val="Listaconvietas"/>
        <w:jc w:val="both"/>
      </w:pPr>
      <w:r w:rsidRPr="00186885">
        <w:t>Partic</w:t>
      </w:r>
      <w:r>
        <w:t>ipation</w:t>
      </w:r>
      <w:r w:rsidRPr="00186885">
        <w:t xml:space="preserve"> </w:t>
      </w:r>
      <w:r>
        <w:t xml:space="preserve">in Dance </w:t>
      </w:r>
      <w:r w:rsidRPr="00186885">
        <w:t xml:space="preserve">Choreographic Group </w:t>
      </w:r>
      <w:r>
        <w:t xml:space="preserve">called </w:t>
      </w:r>
      <w:proofErr w:type="spellStart"/>
      <w:r>
        <w:t>Merecumbe</w:t>
      </w:r>
      <w:proofErr w:type="spellEnd"/>
      <w:r>
        <w:t xml:space="preserve"> Heredia, Heredia, Costa Rica in 2016, </w:t>
      </w:r>
      <w:r w:rsidRPr="00114737">
        <w:t>2017</w:t>
      </w:r>
      <w:r>
        <w:t xml:space="preserve"> and 2018</w:t>
      </w:r>
      <w:r w:rsidRPr="00186885">
        <w:t>.</w:t>
      </w:r>
    </w:p>
    <w:p w14:paraId="44A7519D" w14:textId="77777777" w:rsidR="0024101C" w:rsidRDefault="0024101C" w:rsidP="00B90A6B">
      <w:pPr>
        <w:pStyle w:val="Listaconvietas"/>
        <w:jc w:val="both"/>
      </w:pPr>
      <w:r w:rsidRPr="00186885">
        <w:t>Partic</w:t>
      </w:r>
      <w:r>
        <w:t xml:space="preserve">ipation in Dance </w:t>
      </w:r>
      <w:r w:rsidRPr="00186885">
        <w:t xml:space="preserve">Choreographic Group </w:t>
      </w:r>
      <w:r>
        <w:t xml:space="preserve">called </w:t>
      </w:r>
      <w:proofErr w:type="spellStart"/>
      <w:r>
        <w:t>Merecumbe</w:t>
      </w:r>
      <w:proofErr w:type="spellEnd"/>
      <w:r>
        <w:t xml:space="preserve"> San Ramon, Alajuela, Costa Rica in 2019</w:t>
      </w:r>
      <w:r w:rsidRPr="00186885">
        <w:t>.</w:t>
      </w:r>
    </w:p>
    <w:p w14:paraId="61F2CD03" w14:textId="1E92126A" w:rsidR="009B17F5" w:rsidRDefault="0024101C" w:rsidP="00B90A6B">
      <w:pPr>
        <w:pStyle w:val="Listaconvietas"/>
        <w:jc w:val="both"/>
      </w:pPr>
      <w:r>
        <w:t>Karate Yi Sin Mun, 2018-2020.</w:t>
      </w:r>
    </w:p>
    <w:p w14:paraId="1054C546" w14:textId="6E8393B8" w:rsidR="00A768BB" w:rsidRDefault="00A768BB" w:rsidP="00B90A6B">
      <w:pPr>
        <w:pStyle w:val="Listaconvietas"/>
        <w:jc w:val="both"/>
      </w:pPr>
      <w:r>
        <w:t>Karate Shotokan, 2021. Yellow belt</w:t>
      </w:r>
    </w:p>
    <w:p w14:paraId="3AAFCD7F" w14:textId="77777777" w:rsidR="00486277" w:rsidRPr="00CF1A49" w:rsidRDefault="009B17F5" w:rsidP="00B90A6B">
      <w:pPr>
        <w:pStyle w:val="Ttulo1"/>
        <w:jc w:val="both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A3D2B166A07A4DBD8CEEA708AAF5F775"/>
          </w:placeholder>
          <w:temporary/>
          <w:showingPlcHdr/>
        </w:sdtPr>
        <w:sdtEndPr/>
        <w:sdtContent>
          <w:r w:rsidR="00486277" w:rsidRPr="00CF1A49">
            <w:t>Skills</w:t>
          </w:r>
        </w:sdtContent>
      </w:sdt>
    </w:p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CB3C2F" w14:textId="77777777" w:rsidTr="00CF1A49">
        <w:tc>
          <w:tcPr>
            <w:tcW w:w="4675" w:type="dxa"/>
          </w:tcPr>
          <w:p w14:paraId="056B6013" w14:textId="77777777" w:rsidR="001E3120" w:rsidRPr="006E1507" w:rsidRDefault="00E43BF2" w:rsidP="00B90A6B">
            <w:pPr>
              <w:pStyle w:val="Listaconvietas"/>
              <w:contextualSpacing w:val="0"/>
              <w:jc w:val="both"/>
            </w:pPr>
            <w:r>
              <w:t>Teamwork</w:t>
            </w:r>
          </w:p>
          <w:p w14:paraId="035171B4" w14:textId="77777777" w:rsidR="001F4E6D" w:rsidRDefault="00E43BF2" w:rsidP="00B90A6B">
            <w:pPr>
              <w:pStyle w:val="Listaconvietas"/>
              <w:contextualSpacing w:val="0"/>
              <w:jc w:val="both"/>
            </w:pPr>
            <w:r>
              <w:t>Training skills</w:t>
            </w:r>
          </w:p>
          <w:p w14:paraId="6683ADBA" w14:textId="77777777" w:rsidR="00E43BF2" w:rsidRDefault="00E43BF2" w:rsidP="00B90A6B">
            <w:pPr>
              <w:pStyle w:val="Listaconvietas"/>
              <w:contextualSpacing w:val="0"/>
              <w:jc w:val="both"/>
            </w:pPr>
            <w:r>
              <w:t>Independent Learner</w:t>
            </w:r>
          </w:p>
          <w:p w14:paraId="0A80AEBF" w14:textId="77777777" w:rsidR="009B17F5" w:rsidRDefault="009B17F5" w:rsidP="00B90A6B">
            <w:pPr>
              <w:pStyle w:val="Listaconvietas"/>
              <w:contextualSpacing w:val="0"/>
              <w:jc w:val="both"/>
            </w:pPr>
            <w:r>
              <w:t xml:space="preserve">Proactive </w:t>
            </w:r>
          </w:p>
          <w:p w14:paraId="64ACA046" w14:textId="4C61A4B7" w:rsidR="00AF4A66" w:rsidRPr="006E1507" w:rsidRDefault="00AF4A66" w:rsidP="00B90A6B">
            <w:pPr>
              <w:pStyle w:val="Listaconvietas"/>
              <w:contextualSpacing w:val="0"/>
              <w:jc w:val="both"/>
            </w:pPr>
            <w:r>
              <w:t>Fast-Learning curve</w:t>
            </w:r>
          </w:p>
        </w:tc>
        <w:tc>
          <w:tcPr>
            <w:tcW w:w="4675" w:type="dxa"/>
            <w:tcMar>
              <w:left w:w="360" w:type="dxa"/>
            </w:tcMar>
          </w:tcPr>
          <w:p w14:paraId="4D8D76E5" w14:textId="77777777" w:rsidR="00E43BF2" w:rsidRDefault="00E43BF2" w:rsidP="00B90A6B">
            <w:pPr>
              <w:pStyle w:val="Listaconvietas"/>
              <w:contextualSpacing w:val="0"/>
              <w:jc w:val="both"/>
            </w:pPr>
            <w:r>
              <w:t>Committed</w:t>
            </w:r>
          </w:p>
          <w:p w14:paraId="47170463" w14:textId="77777777" w:rsidR="001E3120" w:rsidRPr="006E1507" w:rsidRDefault="00E43BF2" w:rsidP="00B90A6B">
            <w:pPr>
              <w:pStyle w:val="Listaconvietas"/>
              <w:contextualSpacing w:val="0"/>
              <w:jc w:val="both"/>
            </w:pPr>
            <w:r>
              <w:t>Responsible</w:t>
            </w:r>
          </w:p>
          <w:p w14:paraId="59101198" w14:textId="77777777" w:rsidR="001E3120" w:rsidRDefault="009B17F5" w:rsidP="00B90A6B">
            <w:pPr>
              <w:pStyle w:val="Listaconvietas"/>
              <w:contextualSpacing w:val="0"/>
              <w:jc w:val="both"/>
            </w:pPr>
            <w:r>
              <w:t>Positive</w:t>
            </w:r>
            <w:r w:rsidR="00E43BF2">
              <w:t xml:space="preserve"> attitude</w:t>
            </w:r>
          </w:p>
          <w:p w14:paraId="587FE6EF" w14:textId="77777777" w:rsidR="009B17F5" w:rsidRPr="006E1507" w:rsidRDefault="009B17F5" w:rsidP="00B90A6B">
            <w:pPr>
              <w:pStyle w:val="Listaconvietas"/>
              <w:contextualSpacing w:val="0"/>
              <w:jc w:val="both"/>
            </w:pPr>
            <w:r>
              <w:t>Willing to learn about new technologies</w:t>
            </w:r>
          </w:p>
        </w:tc>
      </w:tr>
    </w:tbl>
    <w:p w14:paraId="38D0BD5A" w14:textId="533A97C7" w:rsidR="009B17F5" w:rsidRDefault="009B17F5" w:rsidP="00B90A6B">
      <w:pPr>
        <w:jc w:val="both"/>
      </w:pPr>
    </w:p>
    <w:p w14:paraId="33233FF6" w14:textId="3502B283" w:rsidR="00C01E31" w:rsidRPr="00CF1A49" w:rsidRDefault="00C01E31" w:rsidP="00B90A6B">
      <w:pPr>
        <w:pStyle w:val="Ttulo1"/>
        <w:jc w:val="both"/>
      </w:pPr>
      <w:r>
        <w:t>Languages</w:t>
      </w:r>
    </w:p>
    <w:p w14:paraId="09DD8F3A" w14:textId="362E9A12" w:rsidR="00C01E31" w:rsidRDefault="00C01E31" w:rsidP="00B90A6B">
      <w:pPr>
        <w:pStyle w:val="Listaconvietas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aconvietas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aconvietas"/>
        <w:jc w:val="both"/>
      </w:pPr>
      <w:r>
        <w:t xml:space="preserve">Portuguese – Basic </w:t>
      </w:r>
    </w:p>
    <w:sectPr w:rsidR="00C01E31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BCB4D" w14:textId="77777777" w:rsidR="00C41E45" w:rsidRDefault="00C41E45" w:rsidP="0068194B">
      <w:r>
        <w:separator/>
      </w:r>
    </w:p>
    <w:p w14:paraId="73C3104D" w14:textId="77777777" w:rsidR="00C41E45" w:rsidRDefault="00C41E45"/>
    <w:p w14:paraId="1D55572E" w14:textId="77777777" w:rsidR="00C41E45" w:rsidRDefault="00C41E45"/>
  </w:endnote>
  <w:endnote w:type="continuationSeparator" w:id="0">
    <w:p w14:paraId="4F00E773" w14:textId="77777777" w:rsidR="00C41E45" w:rsidRDefault="00C41E45" w:rsidP="0068194B">
      <w:r>
        <w:continuationSeparator/>
      </w:r>
    </w:p>
    <w:p w14:paraId="70BC0842" w14:textId="77777777" w:rsidR="00C41E45" w:rsidRDefault="00C41E45"/>
    <w:p w14:paraId="7895B1E0" w14:textId="77777777" w:rsidR="00C41E45" w:rsidRDefault="00C41E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F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86C3C3" w14:textId="77777777" w:rsidR="00C41E45" w:rsidRDefault="00C41E45" w:rsidP="0068194B">
      <w:r>
        <w:separator/>
      </w:r>
    </w:p>
    <w:p w14:paraId="1410F5BF" w14:textId="77777777" w:rsidR="00C41E45" w:rsidRDefault="00C41E45"/>
    <w:p w14:paraId="69B0550F" w14:textId="77777777" w:rsidR="00C41E45" w:rsidRDefault="00C41E45"/>
  </w:footnote>
  <w:footnote w:type="continuationSeparator" w:id="0">
    <w:p w14:paraId="467A2CA5" w14:textId="77777777" w:rsidR="00C41E45" w:rsidRDefault="00C41E45" w:rsidP="0068194B">
      <w:r>
        <w:continuationSeparator/>
      </w:r>
    </w:p>
    <w:p w14:paraId="580F8A29" w14:textId="77777777" w:rsidR="00C41E45" w:rsidRDefault="00C41E45"/>
    <w:p w14:paraId="67342707" w14:textId="77777777" w:rsidR="00C41E45" w:rsidRDefault="00C41E4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C2B1D" w14:textId="77777777" w:rsidR="00236D54" w:rsidRPr="004E01EB" w:rsidRDefault="00F476C4" w:rsidP="005A1B10">
    <w:pPr>
      <w:pStyle w:val="Encabezado"/>
    </w:pPr>
    <w:r w:rsidRPr="004E01EB">
      <w:rPr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2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40AE4"/>
    <w:rsid w:val="000419B9"/>
    <w:rsid w:val="00055E95"/>
    <w:rsid w:val="0006132E"/>
    <w:rsid w:val="0007021F"/>
    <w:rsid w:val="000750F1"/>
    <w:rsid w:val="00093EA2"/>
    <w:rsid w:val="000B2BA5"/>
    <w:rsid w:val="000D648A"/>
    <w:rsid w:val="000F25EC"/>
    <w:rsid w:val="000F2F8C"/>
    <w:rsid w:val="0010006E"/>
    <w:rsid w:val="001045A8"/>
    <w:rsid w:val="00114A91"/>
    <w:rsid w:val="001427E1"/>
    <w:rsid w:val="001451AF"/>
    <w:rsid w:val="00163668"/>
    <w:rsid w:val="00171566"/>
    <w:rsid w:val="00174676"/>
    <w:rsid w:val="001755A8"/>
    <w:rsid w:val="00184014"/>
    <w:rsid w:val="00192008"/>
    <w:rsid w:val="001C0E68"/>
    <w:rsid w:val="001C1F88"/>
    <w:rsid w:val="001C4B6F"/>
    <w:rsid w:val="001D0BF1"/>
    <w:rsid w:val="001E3120"/>
    <w:rsid w:val="001E7E0C"/>
    <w:rsid w:val="001F0B98"/>
    <w:rsid w:val="001F0BB0"/>
    <w:rsid w:val="001F4E6D"/>
    <w:rsid w:val="001F6140"/>
    <w:rsid w:val="00203573"/>
    <w:rsid w:val="00204460"/>
    <w:rsid w:val="0020597D"/>
    <w:rsid w:val="00212455"/>
    <w:rsid w:val="002124A4"/>
    <w:rsid w:val="00213B4C"/>
    <w:rsid w:val="002253B0"/>
    <w:rsid w:val="00236D54"/>
    <w:rsid w:val="0024101C"/>
    <w:rsid w:val="00241D8C"/>
    <w:rsid w:val="00241FDB"/>
    <w:rsid w:val="0024720C"/>
    <w:rsid w:val="0025656C"/>
    <w:rsid w:val="002617AE"/>
    <w:rsid w:val="002638D0"/>
    <w:rsid w:val="002647D3"/>
    <w:rsid w:val="00275EAE"/>
    <w:rsid w:val="00282D20"/>
    <w:rsid w:val="00294998"/>
    <w:rsid w:val="00297F18"/>
    <w:rsid w:val="002A1945"/>
    <w:rsid w:val="002B2958"/>
    <w:rsid w:val="002B3FC8"/>
    <w:rsid w:val="002D23C5"/>
    <w:rsid w:val="002D6137"/>
    <w:rsid w:val="002D7EB6"/>
    <w:rsid w:val="002E7E61"/>
    <w:rsid w:val="002F05E5"/>
    <w:rsid w:val="002F254D"/>
    <w:rsid w:val="002F30E4"/>
    <w:rsid w:val="00307140"/>
    <w:rsid w:val="00316DFF"/>
    <w:rsid w:val="00322AAB"/>
    <w:rsid w:val="00325B57"/>
    <w:rsid w:val="00336056"/>
    <w:rsid w:val="003544E1"/>
    <w:rsid w:val="00366398"/>
    <w:rsid w:val="00380A82"/>
    <w:rsid w:val="003910C6"/>
    <w:rsid w:val="003A0632"/>
    <w:rsid w:val="003A30E5"/>
    <w:rsid w:val="003A6ADF"/>
    <w:rsid w:val="003B5928"/>
    <w:rsid w:val="003D380F"/>
    <w:rsid w:val="003E160D"/>
    <w:rsid w:val="003F1D5F"/>
    <w:rsid w:val="003F702F"/>
    <w:rsid w:val="00405128"/>
    <w:rsid w:val="00406CFF"/>
    <w:rsid w:val="00416B25"/>
    <w:rsid w:val="00420592"/>
    <w:rsid w:val="004262E9"/>
    <w:rsid w:val="004319E0"/>
    <w:rsid w:val="00437E8C"/>
    <w:rsid w:val="00440225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AEB"/>
    <w:rsid w:val="00505CB4"/>
    <w:rsid w:val="00510392"/>
    <w:rsid w:val="00513E2A"/>
    <w:rsid w:val="005327AF"/>
    <w:rsid w:val="00566A35"/>
    <w:rsid w:val="0056701E"/>
    <w:rsid w:val="005740D7"/>
    <w:rsid w:val="005816E8"/>
    <w:rsid w:val="005A0F26"/>
    <w:rsid w:val="005A1B10"/>
    <w:rsid w:val="005A6850"/>
    <w:rsid w:val="005B1B1B"/>
    <w:rsid w:val="005C5932"/>
    <w:rsid w:val="005D3CA7"/>
    <w:rsid w:val="005D4CC1"/>
    <w:rsid w:val="005E3877"/>
    <w:rsid w:val="005F4B91"/>
    <w:rsid w:val="005F55D2"/>
    <w:rsid w:val="0062312F"/>
    <w:rsid w:val="00625F2C"/>
    <w:rsid w:val="0064356F"/>
    <w:rsid w:val="006520E8"/>
    <w:rsid w:val="006618E9"/>
    <w:rsid w:val="0066275F"/>
    <w:rsid w:val="00673DD6"/>
    <w:rsid w:val="0068194B"/>
    <w:rsid w:val="00692703"/>
    <w:rsid w:val="0069722A"/>
    <w:rsid w:val="006A1962"/>
    <w:rsid w:val="006B5D48"/>
    <w:rsid w:val="006B7D7B"/>
    <w:rsid w:val="006B7FF6"/>
    <w:rsid w:val="006C1A5E"/>
    <w:rsid w:val="006E1507"/>
    <w:rsid w:val="006E2563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1D7D"/>
    <w:rsid w:val="007E6A61"/>
    <w:rsid w:val="00801140"/>
    <w:rsid w:val="008030AD"/>
    <w:rsid w:val="00803404"/>
    <w:rsid w:val="00834955"/>
    <w:rsid w:val="00850623"/>
    <w:rsid w:val="00850883"/>
    <w:rsid w:val="00855B59"/>
    <w:rsid w:val="00860461"/>
    <w:rsid w:val="0086104F"/>
    <w:rsid w:val="00861870"/>
    <w:rsid w:val="00862DC2"/>
    <w:rsid w:val="0086487C"/>
    <w:rsid w:val="00870B20"/>
    <w:rsid w:val="00873237"/>
    <w:rsid w:val="008829F8"/>
    <w:rsid w:val="00885897"/>
    <w:rsid w:val="008A6538"/>
    <w:rsid w:val="008C1779"/>
    <w:rsid w:val="008C7056"/>
    <w:rsid w:val="008C7838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3702"/>
    <w:rsid w:val="00944F78"/>
    <w:rsid w:val="00947756"/>
    <w:rsid w:val="009510E7"/>
    <w:rsid w:val="0095124F"/>
    <w:rsid w:val="00952C89"/>
    <w:rsid w:val="009571D8"/>
    <w:rsid w:val="009650EA"/>
    <w:rsid w:val="0097790C"/>
    <w:rsid w:val="0098506E"/>
    <w:rsid w:val="009925C8"/>
    <w:rsid w:val="009A44CE"/>
    <w:rsid w:val="009B17F5"/>
    <w:rsid w:val="009B4CB9"/>
    <w:rsid w:val="009B7B43"/>
    <w:rsid w:val="009C4DFC"/>
    <w:rsid w:val="009D255D"/>
    <w:rsid w:val="009D44F8"/>
    <w:rsid w:val="009E3160"/>
    <w:rsid w:val="009F220C"/>
    <w:rsid w:val="009F3B05"/>
    <w:rsid w:val="009F4931"/>
    <w:rsid w:val="009F7EC7"/>
    <w:rsid w:val="00A02F0D"/>
    <w:rsid w:val="00A03EA5"/>
    <w:rsid w:val="00A06BE4"/>
    <w:rsid w:val="00A14534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1DC5"/>
    <w:rsid w:val="00A53DE1"/>
    <w:rsid w:val="00A615E1"/>
    <w:rsid w:val="00A755E8"/>
    <w:rsid w:val="00A768BB"/>
    <w:rsid w:val="00A85D21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7650"/>
    <w:rsid w:val="00AF4A66"/>
    <w:rsid w:val="00B10EBE"/>
    <w:rsid w:val="00B1642A"/>
    <w:rsid w:val="00B236F1"/>
    <w:rsid w:val="00B50F99"/>
    <w:rsid w:val="00B51D1B"/>
    <w:rsid w:val="00B5287D"/>
    <w:rsid w:val="00B540F4"/>
    <w:rsid w:val="00B56C53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A1546"/>
    <w:rsid w:val="00BB4E51"/>
    <w:rsid w:val="00BC0508"/>
    <w:rsid w:val="00BD431F"/>
    <w:rsid w:val="00BE423E"/>
    <w:rsid w:val="00BF61AC"/>
    <w:rsid w:val="00BF7982"/>
    <w:rsid w:val="00C01E31"/>
    <w:rsid w:val="00C41E45"/>
    <w:rsid w:val="00C47FA6"/>
    <w:rsid w:val="00C57FC6"/>
    <w:rsid w:val="00C66A7D"/>
    <w:rsid w:val="00C74F07"/>
    <w:rsid w:val="00C779DA"/>
    <w:rsid w:val="00C814F7"/>
    <w:rsid w:val="00CA4B4D"/>
    <w:rsid w:val="00CB0784"/>
    <w:rsid w:val="00CB35C3"/>
    <w:rsid w:val="00CC48B9"/>
    <w:rsid w:val="00CD323D"/>
    <w:rsid w:val="00CE4030"/>
    <w:rsid w:val="00CE64B3"/>
    <w:rsid w:val="00CF1A49"/>
    <w:rsid w:val="00D0630C"/>
    <w:rsid w:val="00D125D1"/>
    <w:rsid w:val="00D17099"/>
    <w:rsid w:val="00D243A9"/>
    <w:rsid w:val="00D305E5"/>
    <w:rsid w:val="00D37CD3"/>
    <w:rsid w:val="00D45AAF"/>
    <w:rsid w:val="00D55E38"/>
    <w:rsid w:val="00D65141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17A99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30DD"/>
    <w:rsid w:val="00F2142E"/>
    <w:rsid w:val="00F24884"/>
    <w:rsid w:val="00F476C4"/>
    <w:rsid w:val="00F5228B"/>
    <w:rsid w:val="00F54BD1"/>
    <w:rsid w:val="00F61DF9"/>
    <w:rsid w:val="00F81960"/>
    <w:rsid w:val="00F8769D"/>
    <w:rsid w:val="00F9350C"/>
    <w:rsid w:val="00F94EB5"/>
    <w:rsid w:val="00F9624D"/>
    <w:rsid w:val="00FB31C1"/>
    <w:rsid w:val="00FB58F2"/>
    <w:rsid w:val="00FC31D5"/>
    <w:rsid w:val="00FC6AEA"/>
    <w:rsid w:val="00FD1731"/>
    <w:rsid w:val="00FD1ADD"/>
    <w:rsid w:val="00FD3D13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8A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customStyle="1" w:styleId="PlainTable1">
    <w:name w:val="Plain Table 1"/>
    <w:basedOn w:val="Tabla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Textoindependiente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Fuentedeprrafopredeter"/>
    <w:rsid w:val="00FE5940"/>
  </w:style>
  <w:style w:type="character" w:customStyle="1" w:styleId="css-truncate">
    <w:name w:val="css-truncate"/>
    <w:basedOn w:val="Fuentedeprrafopredeter"/>
    <w:rsid w:val="00FE5940"/>
  </w:style>
  <w:style w:type="character" w:styleId="Textoennegrita">
    <w:name w:val="Strong"/>
    <w:basedOn w:val="Fuentedeprrafopredeter"/>
    <w:uiPriority w:val="22"/>
    <w:qFormat/>
    <w:rsid w:val="00FE59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customStyle="1" w:styleId="PlainTable1">
    <w:name w:val="Plain Table 1"/>
    <w:basedOn w:val="Tabla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Textoindependiente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Fuentedeprrafopredeter"/>
    <w:rsid w:val="00FE5940"/>
  </w:style>
  <w:style w:type="character" w:customStyle="1" w:styleId="css-truncate">
    <w:name w:val="css-truncate"/>
    <w:basedOn w:val="Fuentedeprrafopredeter"/>
    <w:rsid w:val="00FE5940"/>
  </w:style>
  <w:style w:type="character" w:styleId="Textoennegrita">
    <w:name w:val="Strong"/>
    <w:basedOn w:val="Fuentedeprrafopredeter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niel-rodriguez1983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2483/NextUExercises/edit/master/DesarrolloWeb/README.m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2483/NextUExercises/tree/master/FundamentosDeProgramacionPython/Modulo6-Proyecto%20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el2483/NextUExercises/tree/master/BaseDeDa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2483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  <w:docPart>
      <w:docPartPr>
        <w:name w:val="A3D2B166A07A4DBD8CEEA708AAF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EA21-36A1-453F-8879-920DD19A5C82}"/>
      </w:docPartPr>
      <w:docPartBody>
        <w:p w:rsidR="00576C17" w:rsidRDefault="00992728">
          <w:pPr>
            <w:pStyle w:val="A3D2B166A07A4DBD8CEEA708AAF5F7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4E"/>
    <w:rsid w:val="00145714"/>
    <w:rsid w:val="002401F9"/>
    <w:rsid w:val="003A414E"/>
    <w:rsid w:val="003A7EFC"/>
    <w:rsid w:val="003D33CE"/>
    <w:rsid w:val="00495A9D"/>
    <w:rsid w:val="00576C17"/>
    <w:rsid w:val="00636774"/>
    <w:rsid w:val="006773CC"/>
    <w:rsid w:val="007859D9"/>
    <w:rsid w:val="00985EDD"/>
    <w:rsid w:val="00992728"/>
    <w:rsid w:val="009A2C2D"/>
    <w:rsid w:val="009C579E"/>
    <w:rsid w:val="00BE0B6D"/>
    <w:rsid w:val="00D518E3"/>
    <w:rsid w:val="00D524F6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83120C0ED844E6B78B1BF4F1BAA9E6">
    <w:name w:val="9483120C0ED844E6B78B1BF4F1BAA9E6"/>
  </w:style>
  <w:style w:type="character" w:styleId="nfasisintenso">
    <w:name w:val="Intense Emphasis"/>
    <w:basedOn w:val="Fuentedeprrafopredeter"/>
    <w:uiPriority w:val="2"/>
    <w:rPr>
      <w:b/>
      <w:iCs/>
      <w:color w:val="262626" w:themeColor="text1" w:themeTint="D9"/>
    </w:rPr>
  </w:style>
  <w:style w:type="paragraph" w:customStyle="1" w:styleId="0D669D625C9B4A5696DEADBA084EC6FB">
    <w:name w:val="0D669D625C9B4A5696DEADBA084EC6FB"/>
  </w:style>
  <w:style w:type="paragraph" w:customStyle="1" w:styleId="41214E3CC98648C0A8366FBFF96F2016">
    <w:name w:val="41214E3CC98648C0A8366FBFF96F2016"/>
  </w:style>
  <w:style w:type="paragraph" w:customStyle="1" w:styleId="FC4E20896D3F4ABD8ECE654E2D51EB8A">
    <w:name w:val="FC4E20896D3F4ABD8ECE654E2D51EB8A"/>
  </w:style>
  <w:style w:type="paragraph" w:customStyle="1" w:styleId="4700F6FFCA1344029B3AE5B6B825CA18">
    <w:name w:val="4700F6FFCA1344029B3AE5B6B825CA18"/>
  </w:style>
  <w:style w:type="paragraph" w:customStyle="1" w:styleId="DD7C5AD707DB49EDA82FD1EAD3A6A8AE">
    <w:name w:val="DD7C5AD707DB49EDA82FD1EAD3A6A8AE"/>
  </w:style>
  <w:style w:type="paragraph" w:customStyle="1" w:styleId="4C78FCD074AA401CB3231F4D45044349">
    <w:name w:val="4C78FCD074AA401CB3231F4D45044349"/>
  </w:style>
  <w:style w:type="paragraph" w:customStyle="1" w:styleId="4864D3B587AB40D591C9C9232FCB15B4">
    <w:name w:val="4864D3B587AB40D591C9C9232FCB15B4"/>
  </w:style>
  <w:style w:type="paragraph" w:customStyle="1" w:styleId="5A7DE7DFCA6A4E2AB51B084B10D919FE">
    <w:name w:val="5A7DE7DFCA6A4E2AB51B084B10D919FE"/>
  </w:style>
  <w:style w:type="paragraph" w:customStyle="1" w:styleId="D466B864F8A9405B9D78D202E4D67DD3">
    <w:name w:val="D466B864F8A9405B9D78D202E4D67DD3"/>
  </w:style>
  <w:style w:type="paragraph" w:customStyle="1" w:styleId="E69209F411FD40BE8268EF57C8DA909D">
    <w:name w:val="E69209F411FD40BE8268EF57C8DA909D"/>
  </w:style>
  <w:style w:type="paragraph" w:customStyle="1" w:styleId="8A9B0DB119CD43EC9B938F8CC4ABB928">
    <w:name w:val="8A9B0DB119CD43EC9B938F8CC4ABB928"/>
  </w:style>
  <w:style w:type="paragraph" w:customStyle="1" w:styleId="37B848816E3B4E31B53F17B70C83A1B5">
    <w:name w:val="37B848816E3B4E31B53F17B70C83A1B5"/>
  </w:style>
  <w:style w:type="paragraph" w:customStyle="1" w:styleId="A55E9EF8BF684876BF55DE5B2177DC7B">
    <w:name w:val="A55E9EF8BF684876BF55DE5B2177DC7B"/>
  </w:style>
  <w:style w:type="paragraph" w:customStyle="1" w:styleId="5C60262BD7E44C1D8D07AF1E0BD720F2">
    <w:name w:val="5C60262BD7E44C1D8D07AF1E0BD720F2"/>
  </w:style>
  <w:style w:type="character" w:styleId="Referenciasutil">
    <w:name w:val="Subtle Reference"/>
    <w:basedOn w:val="Fuentedeprrafopredeter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2403501B092F47D3B9359BF7AB22A004">
    <w:name w:val="2403501B092F47D3B9359BF7AB22A004"/>
  </w:style>
  <w:style w:type="paragraph" w:customStyle="1" w:styleId="4273DEB344044E6CBA25047627EF5607">
    <w:name w:val="4273DEB344044E6CBA25047627EF5607"/>
  </w:style>
  <w:style w:type="paragraph" w:customStyle="1" w:styleId="3AF56E58662648D5A31626D148D9F2C0">
    <w:name w:val="3AF56E58662648D5A31626D148D9F2C0"/>
  </w:style>
  <w:style w:type="paragraph" w:customStyle="1" w:styleId="E308757795894D388C52B583DBAF16E2">
    <w:name w:val="E308757795894D388C52B583DBAF16E2"/>
  </w:style>
  <w:style w:type="paragraph" w:customStyle="1" w:styleId="F48DDF0D68484305918CFE2E7E3B585C">
    <w:name w:val="F48DDF0D68484305918CFE2E7E3B585C"/>
  </w:style>
  <w:style w:type="paragraph" w:customStyle="1" w:styleId="30A62C0B4ED84897AF5973DD424420D0">
    <w:name w:val="30A62C0B4ED84897AF5973DD424420D0"/>
  </w:style>
  <w:style w:type="paragraph" w:customStyle="1" w:styleId="691EF37351F2492DB53ECCFFBA3A4078">
    <w:name w:val="691EF37351F2492DB53ECCFFBA3A4078"/>
  </w:style>
  <w:style w:type="paragraph" w:customStyle="1" w:styleId="133CF7471C6B4C8A93F8DA612FD49276">
    <w:name w:val="133CF7471C6B4C8A93F8DA612FD49276"/>
  </w:style>
  <w:style w:type="paragraph" w:customStyle="1" w:styleId="939B9BC9BF164FAA912A6C271C08C7A1">
    <w:name w:val="939B9BC9BF164FAA912A6C271C08C7A1"/>
  </w:style>
  <w:style w:type="paragraph" w:customStyle="1" w:styleId="003D632B77CE4F8BA190513D1D23FA9D">
    <w:name w:val="003D632B77CE4F8BA190513D1D23FA9D"/>
  </w:style>
  <w:style w:type="paragraph" w:customStyle="1" w:styleId="AD242210F42A4DB086736689AA83C354">
    <w:name w:val="AD242210F42A4DB086736689AA83C354"/>
  </w:style>
  <w:style w:type="paragraph" w:customStyle="1" w:styleId="E20ECFBAB07A4277A4D34EF5F8D15D8A">
    <w:name w:val="E20ECFBAB07A4277A4D34EF5F8D15D8A"/>
  </w:style>
  <w:style w:type="paragraph" w:customStyle="1" w:styleId="66EDBD253CB446179AA6F2C3DC8F35A5">
    <w:name w:val="66EDBD253CB446179AA6F2C3DC8F35A5"/>
  </w:style>
  <w:style w:type="paragraph" w:customStyle="1" w:styleId="CB91E066B6684CCDA9EEF5A9A1879DE4">
    <w:name w:val="CB91E066B6684CCDA9EEF5A9A1879DE4"/>
  </w:style>
  <w:style w:type="paragraph" w:customStyle="1" w:styleId="2E682E1A494846209DADD74840C5EC7C">
    <w:name w:val="2E682E1A494846209DADD74840C5EC7C"/>
  </w:style>
  <w:style w:type="paragraph" w:customStyle="1" w:styleId="EA6BE67AD98844E4A6D807D06EBEB8A4">
    <w:name w:val="EA6BE67AD98844E4A6D807D06EBEB8A4"/>
  </w:style>
  <w:style w:type="paragraph" w:customStyle="1" w:styleId="287C012DE0C14B7398814D098331545F">
    <w:name w:val="287C012DE0C14B7398814D098331545F"/>
  </w:style>
  <w:style w:type="paragraph" w:customStyle="1" w:styleId="B780234EE74E439BB25B3D66CFF7764E">
    <w:name w:val="B780234EE74E439BB25B3D66CFF7764E"/>
  </w:style>
  <w:style w:type="paragraph" w:customStyle="1" w:styleId="A3D2B166A07A4DBD8CEEA708AAF5F775">
    <w:name w:val="A3D2B166A07A4DBD8CEEA708AAF5F775"/>
  </w:style>
  <w:style w:type="paragraph" w:customStyle="1" w:styleId="D203E2749B8A410CB142BB6057917740">
    <w:name w:val="D203E2749B8A410CB142BB6057917740"/>
  </w:style>
  <w:style w:type="paragraph" w:customStyle="1" w:styleId="394DB5E221AE4FAFA44B2F8246CB9A2C">
    <w:name w:val="394DB5E221AE4FAFA44B2F8246CB9A2C"/>
  </w:style>
  <w:style w:type="paragraph" w:customStyle="1" w:styleId="3108A457FA9342F8B17E05034075B79F">
    <w:name w:val="3108A457FA9342F8B17E05034075B79F"/>
  </w:style>
  <w:style w:type="paragraph" w:customStyle="1" w:styleId="79B86FE67DCA4AD1B65E88B4428BD30D">
    <w:name w:val="79B86FE67DCA4AD1B65E88B4428BD30D"/>
  </w:style>
  <w:style w:type="paragraph" w:customStyle="1" w:styleId="BDCC769FFAD04019BA6945FC3C3A8A93">
    <w:name w:val="BDCC769FFAD04019BA6945FC3C3A8A93"/>
  </w:style>
  <w:style w:type="paragraph" w:customStyle="1" w:styleId="D6DDE47931E347EBB2919FB4FB50B040">
    <w:name w:val="D6DDE47931E347EBB2919FB4FB50B040"/>
  </w:style>
  <w:style w:type="paragraph" w:customStyle="1" w:styleId="4240F24F99014DBB9C18E27E0799818C">
    <w:name w:val="4240F24F99014DBB9C18E27E0799818C"/>
  </w:style>
  <w:style w:type="paragraph" w:customStyle="1" w:styleId="22033A6A888E472D9FDE7160FB59E7B9">
    <w:name w:val="22033A6A888E472D9FDE7160FB59E7B9"/>
    <w:rsid w:val="003A414E"/>
  </w:style>
  <w:style w:type="paragraph" w:customStyle="1" w:styleId="F88C2A4CAC304AAEBC28772ACB547BCD">
    <w:name w:val="F88C2A4CAC304AAEBC28772ACB547BCD"/>
    <w:rsid w:val="003A414E"/>
  </w:style>
  <w:style w:type="paragraph" w:customStyle="1" w:styleId="A2E4BC34EE4E4D2585E8F6BE47D81D86">
    <w:name w:val="A2E4BC34EE4E4D2585E8F6BE47D81D86"/>
    <w:rsid w:val="003A414E"/>
  </w:style>
  <w:style w:type="paragraph" w:customStyle="1" w:styleId="8A0A6004AC8148C0B3F37C91BCF1D777">
    <w:name w:val="8A0A6004AC8148C0B3F37C91BCF1D777"/>
    <w:rsid w:val="003A414E"/>
  </w:style>
  <w:style w:type="paragraph" w:customStyle="1" w:styleId="2A980D4AA547431DB3F447801B5F677D">
    <w:name w:val="2A980D4AA547431DB3F447801B5F677D"/>
    <w:rsid w:val="003A414E"/>
  </w:style>
  <w:style w:type="paragraph" w:customStyle="1" w:styleId="CE9A059F469C46439078347C0C6AB99F">
    <w:name w:val="CE9A059F469C46439078347C0C6AB99F"/>
    <w:rsid w:val="003A414E"/>
  </w:style>
  <w:style w:type="paragraph" w:customStyle="1" w:styleId="0154931EC0F14CD99088B20730EE6000">
    <w:name w:val="0154931EC0F14CD99088B20730EE6000"/>
    <w:rsid w:val="003A414E"/>
  </w:style>
  <w:style w:type="paragraph" w:customStyle="1" w:styleId="FC73EB56CCE3489C88320E2C3F1433C9">
    <w:name w:val="FC73EB56CCE3489C88320E2C3F1433C9"/>
    <w:rsid w:val="003A414E"/>
  </w:style>
  <w:style w:type="paragraph" w:customStyle="1" w:styleId="11E9051C7EB6473693E64A676CC089AC">
    <w:name w:val="11E9051C7EB6473693E64A676CC089AC"/>
    <w:rsid w:val="001457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83120C0ED844E6B78B1BF4F1BAA9E6">
    <w:name w:val="9483120C0ED844E6B78B1BF4F1BAA9E6"/>
  </w:style>
  <w:style w:type="character" w:styleId="nfasisintenso">
    <w:name w:val="Intense Emphasis"/>
    <w:basedOn w:val="Fuentedeprrafopredeter"/>
    <w:uiPriority w:val="2"/>
    <w:rPr>
      <w:b/>
      <w:iCs/>
      <w:color w:val="262626" w:themeColor="text1" w:themeTint="D9"/>
    </w:rPr>
  </w:style>
  <w:style w:type="paragraph" w:customStyle="1" w:styleId="0D669D625C9B4A5696DEADBA084EC6FB">
    <w:name w:val="0D669D625C9B4A5696DEADBA084EC6FB"/>
  </w:style>
  <w:style w:type="paragraph" w:customStyle="1" w:styleId="41214E3CC98648C0A8366FBFF96F2016">
    <w:name w:val="41214E3CC98648C0A8366FBFF96F2016"/>
  </w:style>
  <w:style w:type="paragraph" w:customStyle="1" w:styleId="FC4E20896D3F4ABD8ECE654E2D51EB8A">
    <w:name w:val="FC4E20896D3F4ABD8ECE654E2D51EB8A"/>
  </w:style>
  <w:style w:type="paragraph" w:customStyle="1" w:styleId="4700F6FFCA1344029B3AE5B6B825CA18">
    <w:name w:val="4700F6FFCA1344029B3AE5B6B825CA18"/>
  </w:style>
  <w:style w:type="paragraph" w:customStyle="1" w:styleId="DD7C5AD707DB49EDA82FD1EAD3A6A8AE">
    <w:name w:val="DD7C5AD707DB49EDA82FD1EAD3A6A8AE"/>
  </w:style>
  <w:style w:type="paragraph" w:customStyle="1" w:styleId="4C78FCD074AA401CB3231F4D45044349">
    <w:name w:val="4C78FCD074AA401CB3231F4D45044349"/>
  </w:style>
  <w:style w:type="paragraph" w:customStyle="1" w:styleId="4864D3B587AB40D591C9C9232FCB15B4">
    <w:name w:val="4864D3B587AB40D591C9C9232FCB15B4"/>
  </w:style>
  <w:style w:type="paragraph" w:customStyle="1" w:styleId="5A7DE7DFCA6A4E2AB51B084B10D919FE">
    <w:name w:val="5A7DE7DFCA6A4E2AB51B084B10D919FE"/>
  </w:style>
  <w:style w:type="paragraph" w:customStyle="1" w:styleId="D466B864F8A9405B9D78D202E4D67DD3">
    <w:name w:val="D466B864F8A9405B9D78D202E4D67DD3"/>
  </w:style>
  <w:style w:type="paragraph" w:customStyle="1" w:styleId="E69209F411FD40BE8268EF57C8DA909D">
    <w:name w:val="E69209F411FD40BE8268EF57C8DA909D"/>
  </w:style>
  <w:style w:type="paragraph" w:customStyle="1" w:styleId="8A9B0DB119CD43EC9B938F8CC4ABB928">
    <w:name w:val="8A9B0DB119CD43EC9B938F8CC4ABB928"/>
  </w:style>
  <w:style w:type="paragraph" w:customStyle="1" w:styleId="37B848816E3B4E31B53F17B70C83A1B5">
    <w:name w:val="37B848816E3B4E31B53F17B70C83A1B5"/>
  </w:style>
  <w:style w:type="paragraph" w:customStyle="1" w:styleId="A55E9EF8BF684876BF55DE5B2177DC7B">
    <w:name w:val="A55E9EF8BF684876BF55DE5B2177DC7B"/>
  </w:style>
  <w:style w:type="paragraph" w:customStyle="1" w:styleId="5C60262BD7E44C1D8D07AF1E0BD720F2">
    <w:name w:val="5C60262BD7E44C1D8D07AF1E0BD720F2"/>
  </w:style>
  <w:style w:type="character" w:styleId="Referenciasutil">
    <w:name w:val="Subtle Reference"/>
    <w:basedOn w:val="Fuentedeprrafopredeter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2403501B092F47D3B9359BF7AB22A004">
    <w:name w:val="2403501B092F47D3B9359BF7AB22A004"/>
  </w:style>
  <w:style w:type="paragraph" w:customStyle="1" w:styleId="4273DEB344044E6CBA25047627EF5607">
    <w:name w:val="4273DEB344044E6CBA25047627EF5607"/>
  </w:style>
  <w:style w:type="paragraph" w:customStyle="1" w:styleId="3AF56E58662648D5A31626D148D9F2C0">
    <w:name w:val="3AF56E58662648D5A31626D148D9F2C0"/>
  </w:style>
  <w:style w:type="paragraph" w:customStyle="1" w:styleId="E308757795894D388C52B583DBAF16E2">
    <w:name w:val="E308757795894D388C52B583DBAF16E2"/>
  </w:style>
  <w:style w:type="paragraph" w:customStyle="1" w:styleId="F48DDF0D68484305918CFE2E7E3B585C">
    <w:name w:val="F48DDF0D68484305918CFE2E7E3B585C"/>
  </w:style>
  <w:style w:type="paragraph" w:customStyle="1" w:styleId="30A62C0B4ED84897AF5973DD424420D0">
    <w:name w:val="30A62C0B4ED84897AF5973DD424420D0"/>
  </w:style>
  <w:style w:type="paragraph" w:customStyle="1" w:styleId="691EF37351F2492DB53ECCFFBA3A4078">
    <w:name w:val="691EF37351F2492DB53ECCFFBA3A4078"/>
  </w:style>
  <w:style w:type="paragraph" w:customStyle="1" w:styleId="133CF7471C6B4C8A93F8DA612FD49276">
    <w:name w:val="133CF7471C6B4C8A93F8DA612FD49276"/>
  </w:style>
  <w:style w:type="paragraph" w:customStyle="1" w:styleId="939B9BC9BF164FAA912A6C271C08C7A1">
    <w:name w:val="939B9BC9BF164FAA912A6C271C08C7A1"/>
  </w:style>
  <w:style w:type="paragraph" w:customStyle="1" w:styleId="003D632B77CE4F8BA190513D1D23FA9D">
    <w:name w:val="003D632B77CE4F8BA190513D1D23FA9D"/>
  </w:style>
  <w:style w:type="paragraph" w:customStyle="1" w:styleId="AD242210F42A4DB086736689AA83C354">
    <w:name w:val="AD242210F42A4DB086736689AA83C354"/>
  </w:style>
  <w:style w:type="paragraph" w:customStyle="1" w:styleId="E20ECFBAB07A4277A4D34EF5F8D15D8A">
    <w:name w:val="E20ECFBAB07A4277A4D34EF5F8D15D8A"/>
  </w:style>
  <w:style w:type="paragraph" w:customStyle="1" w:styleId="66EDBD253CB446179AA6F2C3DC8F35A5">
    <w:name w:val="66EDBD253CB446179AA6F2C3DC8F35A5"/>
  </w:style>
  <w:style w:type="paragraph" w:customStyle="1" w:styleId="CB91E066B6684CCDA9EEF5A9A1879DE4">
    <w:name w:val="CB91E066B6684CCDA9EEF5A9A1879DE4"/>
  </w:style>
  <w:style w:type="paragraph" w:customStyle="1" w:styleId="2E682E1A494846209DADD74840C5EC7C">
    <w:name w:val="2E682E1A494846209DADD74840C5EC7C"/>
  </w:style>
  <w:style w:type="paragraph" w:customStyle="1" w:styleId="EA6BE67AD98844E4A6D807D06EBEB8A4">
    <w:name w:val="EA6BE67AD98844E4A6D807D06EBEB8A4"/>
  </w:style>
  <w:style w:type="paragraph" w:customStyle="1" w:styleId="287C012DE0C14B7398814D098331545F">
    <w:name w:val="287C012DE0C14B7398814D098331545F"/>
  </w:style>
  <w:style w:type="paragraph" w:customStyle="1" w:styleId="B780234EE74E439BB25B3D66CFF7764E">
    <w:name w:val="B780234EE74E439BB25B3D66CFF7764E"/>
  </w:style>
  <w:style w:type="paragraph" w:customStyle="1" w:styleId="A3D2B166A07A4DBD8CEEA708AAF5F775">
    <w:name w:val="A3D2B166A07A4DBD8CEEA708AAF5F775"/>
  </w:style>
  <w:style w:type="paragraph" w:customStyle="1" w:styleId="D203E2749B8A410CB142BB6057917740">
    <w:name w:val="D203E2749B8A410CB142BB6057917740"/>
  </w:style>
  <w:style w:type="paragraph" w:customStyle="1" w:styleId="394DB5E221AE4FAFA44B2F8246CB9A2C">
    <w:name w:val="394DB5E221AE4FAFA44B2F8246CB9A2C"/>
  </w:style>
  <w:style w:type="paragraph" w:customStyle="1" w:styleId="3108A457FA9342F8B17E05034075B79F">
    <w:name w:val="3108A457FA9342F8B17E05034075B79F"/>
  </w:style>
  <w:style w:type="paragraph" w:customStyle="1" w:styleId="79B86FE67DCA4AD1B65E88B4428BD30D">
    <w:name w:val="79B86FE67DCA4AD1B65E88B4428BD30D"/>
  </w:style>
  <w:style w:type="paragraph" w:customStyle="1" w:styleId="BDCC769FFAD04019BA6945FC3C3A8A93">
    <w:name w:val="BDCC769FFAD04019BA6945FC3C3A8A93"/>
  </w:style>
  <w:style w:type="paragraph" w:customStyle="1" w:styleId="D6DDE47931E347EBB2919FB4FB50B040">
    <w:name w:val="D6DDE47931E347EBB2919FB4FB50B040"/>
  </w:style>
  <w:style w:type="paragraph" w:customStyle="1" w:styleId="4240F24F99014DBB9C18E27E0799818C">
    <w:name w:val="4240F24F99014DBB9C18E27E0799818C"/>
  </w:style>
  <w:style w:type="paragraph" w:customStyle="1" w:styleId="22033A6A888E472D9FDE7160FB59E7B9">
    <w:name w:val="22033A6A888E472D9FDE7160FB59E7B9"/>
    <w:rsid w:val="003A414E"/>
  </w:style>
  <w:style w:type="paragraph" w:customStyle="1" w:styleId="F88C2A4CAC304AAEBC28772ACB547BCD">
    <w:name w:val="F88C2A4CAC304AAEBC28772ACB547BCD"/>
    <w:rsid w:val="003A414E"/>
  </w:style>
  <w:style w:type="paragraph" w:customStyle="1" w:styleId="A2E4BC34EE4E4D2585E8F6BE47D81D86">
    <w:name w:val="A2E4BC34EE4E4D2585E8F6BE47D81D86"/>
    <w:rsid w:val="003A414E"/>
  </w:style>
  <w:style w:type="paragraph" w:customStyle="1" w:styleId="8A0A6004AC8148C0B3F37C91BCF1D777">
    <w:name w:val="8A0A6004AC8148C0B3F37C91BCF1D777"/>
    <w:rsid w:val="003A414E"/>
  </w:style>
  <w:style w:type="paragraph" w:customStyle="1" w:styleId="2A980D4AA547431DB3F447801B5F677D">
    <w:name w:val="2A980D4AA547431DB3F447801B5F677D"/>
    <w:rsid w:val="003A414E"/>
  </w:style>
  <w:style w:type="paragraph" w:customStyle="1" w:styleId="CE9A059F469C46439078347C0C6AB99F">
    <w:name w:val="CE9A059F469C46439078347C0C6AB99F"/>
    <w:rsid w:val="003A414E"/>
  </w:style>
  <w:style w:type="paragraph" w:customStyle="1" w:styleId="0154931EC0F14CD99088B20730EE6000">
    <w:name w:val="0154931EC0F14CD99088B20730EE6000"/>
    <w:rsid w:val="003A414E"/>
  </w:style>
  <w:style w:type="paragraph" w:customStyle="1" w:styleId="FC73EB56CCE3489C88320E2C3F1433C9">
    <w:name w:val="FC73EB56CCE3489C88320E2C3F1433C9"/>
    <w:rsid w:val="003A414E"/>
  </w:style>
  <w:style w:type="paragraph" w:customStyle="1" w:styleId="11E9051C7EB6473693E64A676CC089AC">
    <w:name w:val="11E9051C7EB6473693E64A676CC089AC"/>
    <w:rsid w:val="001457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1360</TotalTime>
  <Pages>1</Pages>
  <Words>1074</Words>
  <Characters>5907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Daniel</cp:lastModifiedBy>
  <cp:revision>55</cp:revision>
  <cp:lastPrinted>2021-07-29T05:11:00Z</cp:lastPrinted>
  <dcterms:created xsi:type="dcterms:W3CDTF">2021-01-15T03:14:00Z</dcterms:created>
  <dcterms:modified xsi:type="dcterms:W3CDTF">2021-07-29T05:12:00Z</dcterms:modified>
  <cp:category/>
</cp:coreProperties>
</file>