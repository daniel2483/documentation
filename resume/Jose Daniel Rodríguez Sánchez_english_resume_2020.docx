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8F4E1E" w14:paraId="7CA75756" w14:textId="77777777" w:rsidTr="0095124F">
        <w:trPr>
          <w:trHeight w:hRule="exact" w:val="1894"/>
        </w:trPr>
        <w:tc>
          <w:tcPr>
            <w:tcW w:w="9360" w:type="dxa"/>
            <w:tcMar>
              <w:top w:w="0" w:type="dxa"/>
              <w:bottom w:w="0" w:type="dxa"/>
            </w:tcMar>
          </w:tcPr>
          <w:p w14:paraId="23A5B2F1" w14:textId="77777777" w:rsidR="00692703" w:rsidRPr="005E3877" w:rsidRDefault="001C1F88" w:rsidP="00913946">
            <w:pPr>
              <w:pStyle w:val="Title"/>
              <w:rPr>
                <w:sz w:val="44"/>
                <w:szCs w:val="44"/>
                <w:lang w:val="es-CR"/>
              </w:rPr>
            </w:pPr>
            <w:r w:rsidRPr="005E3877">
              <w:rPr>
                <w:sz w:val="44"/>
                <w:szCs w:val="44"/>
                <w:lang w:val="es-CR"/>
              </w:rPr>
              <w:t>Jose D</w:t>
            </w:r>
            <w:r w:rsidR="00E43BF2" w:rsidRPr="005E3877">
              <w:rPr>
                <w:sz w:val="44"/>
                <w:szCs w:val="44"/>
                <w:lang w:val="es-CR"/>
              </w:rPr>
              <w:t>aniel</w:t>
            </w:r>
            <w:r w:rsidRPr="005E3877">
              <w:rPr>
                <w:sz w:val="44"/>
                <w:szCs w:val="44"/>
                <w:lang w:val="es-CR"/>
              </w:rPr>
              <w:t xml:space="preserve"> Rodríguez S</w:t>
            </w:r>
            <w:r w:rsidR="00E43BF2" w:rsidRPr="005E3877">
              <w:rPr>
                <w:sz w:val="44"/>
                <w:szCs w:val="44"/>
                <w:lang w:val="es-CR"/>
              </w:rPr>
              <w:t>ánchez</w:t>
            </w:r>
          </w:p>
          <w:p w14:paraId="26CE7E7A" w14:textId="77777777" w:rsidR="00692703" w:rsidRPr="001C1F88" w:rsidRDefault="001C1F88" w:rsidP="00913946">
            <w:pPr>
              <w:pStyle w:val="ContactInfo"/>
              <w:contextualSpacing w:val="0"/>
              <w:rPr>
                <w:lang w:val="es-CR"/>
              </w:rPr>
            </w:pPr>
            <w:r w:rsidRPr="001C1F88">
              <w:rPr>
                <w:lang w:val="es-CR"/>
              </w:rPr>
              <w:t>Alajuela, Costa Rica</w:t>
            </w:r>
            <w:r w:rsidR="00692703" w:rsidRPr="001C1F88">
              <w:rPr>
                <w:lang w:val="es-CR"/>
              </w:rPr>
              <w:t xml:space="preserve"> </w:t>
            </w:r>
            <w:sdt>
              <w:sdtPr>
                <w:alias w:val="Divider dot:"/>
                <w:tag w:val="Divider dot:"/>
                <w:id w:val="-1459182552"/>
                <w:placeholder>
                  <w:docPart w:val="FC4E20896D3F4ABD8ECE654E2D51EB8A"/>
                </w:placeholder>
                <w:temporary/>
                <w:showingPlcHdr/>
                <w15:appearance w15:val="hidden"/>
              </w:sdtPr>
              <w:sdtEndPr/>
              <w:sdtContent>
                <w:r w:rsidR="00692703" w:rsidRPr="001C1F88">
                  <w:rPr>
                    <w:lang w:val="es-CR"/>
                  </w:rPr>
                  <w:t>·</w:t>
                </w:r>
              </w:sdtContent>
            </w:sdt>
            <w:r w:rsidR="00692703" w:rsidRPr="001C1F88">
              <w:rPr>
                <w:lang w:val="es-CR"/>
              </w:rPr>
              <w:t xml:space="preserve"> </w:t>
            </w:r>
            <w:r w:rsidRPr="001C1F88">
              <w:rPr>
                <w:lang w:val="es-CR"/>
              </w:rPr>
              <w:t>+50683384120</w:t>
            </w:r>
          </w:p>
          <w:p w14:paraId="5AD6C744" w14:textId="77777777" w:rsidR="00692703" w:rsidRPr="001C1F88" w:rsidRDefault="001C1F88" w:rsidP="001C1F88">
            <w:pPr>
              <w:pStyle w:val="ContactInfoEmphasis"/>
              <w:contextualSpacing w:val="0"/>
              <w:rPr>
                <w:lang w:val="es-CR"/>
              </w:rPr>
            </w:pPr>
            <w:r w:rsidRPr="001C1F88">
              <w:rPr>
                <w:lang w:val="es-CR"/>
              </w:rPr>
              <w:t>Jdrs2483@gmail.com</w:t>
            </w:r>
            <w:r w:rsidR="00692703" w:rsidRPr="001C1F88">
              <w:rPr>
                <w:lang w:val="es-CR"/>
              </w:rPr>
              <w:t xml:space="preserve"> </w:t>
            </w:r>
            <w:sdt>
              <w:sdtPr>
                <w:alias w:val="Divider dot:"/>
                <w:tag w:val="Divider dot:"/>
                <w:id w:val="2000459528"/>
                <w:placeholder>
                  <w:docPart w:val="4C78FCD074AA401CB3231F4D45044349"/>
                </w:placeholder>
                <w:temporary/>
                <w:showingPlcHdr/>
                <w15:appearance w15:val="hidden"/>
              </w:sdtPr>
              <w:sdtEndPr/>
              <w:sdtContent>
                <w:r w:rsidR="00692703" w:rsidRPr="001C1F88">
                  <w:rPr>
                    <w:lang w:val="es-CR"/>
                  </w:rPr>
                  <w:t>·</w:t>
                </w:r>
              </w:sdtContent>
            </w:sdt>
            <w:r w:rsidR="00692703" w:rsidRPr="001C1F88">
              <w:rPr>
                <w:lang w:val="es-CR"/>
              </w:rPr>
              <w:t xml:space="preserve"> </w:t>
            </w:r>
            <w:hyperlink r:id="rId7" w:history="1">
              <w:r w:rsidRPr="00F54BD1">
                <w:rPr>
                  <w:lang w:val="es-CR"/>
                </w:rPr>
                <w:t>https://www.linkedin.com/in/daniel-rodriguez1983/</w:t>
              </w:r>
            </w:hyperlink>
            <w:r w:rsidRPr="001C1F88">
              <w:rPr>
                <w:lang w:val="es-CR"/>
              </w:rPr>
              <w:t xml:space="preserve"> </w:t>
            </w:r>
            <w:sdt>
              <w:sdtPr>
                <w:alias w:val="Divider dot:"/>
                <w:tag w:val="Divider dot:"/>
                <w:id w:val="759871761"/>
                <w:placeholder>
                  <w:docPart w:val="5A7DE7DFCA6A4E2AB51B084B10D919FE"/>
                </w:placeholder>
                <w:temporary/>
                <w:showingPlcHdr/>
                <w15:appearance w15:val="hidden"/>
              </w:sdtPr>
              <w:sdtEndPr/>
              <w:sdtContent>
                <w:r w:rsidR="00692703" w:rsidRPr="001C1F88">
                  <w:rPr>
                    <w:lang w:val="es-CR"/>
                  </w:rPr>
                  <w:t>·</w:t>
                </w:r>
              </w:sdtContent>
            </w:sdt>
            <w:r w:rsidRPr="001C1F88">
              <w:rPr>
                <w:lang w:val="es-CR"/>
              </w:rPr>
              <w:t xml:space="preserve"> </w:t>
            </w:r>
            <w:hyperlink r:id="rId8" w:history="1">
              <w:r w:rsidRPr="00F54BD1">
                <w:rPr>
                  <w:lang w:val="es-CR"/>
                </w:rPr>
                <w:t>https://github.com/daniel2483</w:t>
              </w:r>
            </w:hyperlink>
          </w:p>
        </w:tc>
      </w:tr>
      <w:tr w:rsidR="009571D8" w:rsidRPr="00CF1A49" w14:paraId="5504C3EC" w14:textId="77777777" w:rsidTr="00692703">
        <w:tc>
          <w:tcPr>
            <w:tcW w:w="9360" w:type="dxa"/>
            <w:tcMar>
              <w:top w:w="432" w:type="dxa"/>
            </w:tcMar>
          </w:tcPr>
          <w:p w14:paraId="3ACE8411" w14:textId="4B26F3C1" w:rsidR="00E12EA2" w:rsidRDefault="00E12EA2" w:rsidP="00E12EA2">
            <w:r>
              <w:t xml:space="preserve">My goal is to </w:t>
            </w:r>
            <w:r w:rsidR="002D7EB6">
              <w:t>con</w:t>
            </w:r>
            <w:r w:rsidR="002D7EB6" w:rsidRPr="000B3CBF">
              <w:t>tribute</w:t>
            </w:r>
            <w:r w:rsidRPr="000B3CBF">
              <w:t xml:space="preserve"> to the development of the company, at a professional level, as well as having a good coexistence with the work team to forge an excellent working environment.</w:t>
            </w:r>
          </w:p>
          <w:p w14:paraId="1FAD438A" w14:textId="77777777" w:rsidR="001755A8" w:rsidRPr="00CF1A49" w:rsidRDefault="001755A8" w:rsidP="00913946">
            <w:pPr>
              <w:contextualSpacing w:val="0"/>
            </w:pPr>
          </w:p>
        </w:tc>
      </w:tr>
    </w:tbl>
    <w:p w14:paraId="32DD16D1" w14:textId="77777777" w:rsidR="004E01EB" w:rsidRPr="00CF1A49" w:rsidRDefault="0086104F" w:rsidP="004E01EB">
      <w:pPr>
        <w:pStyle w:val="Heading1"/>
      </w:pPr>
      <w:sdt>
        <w:sdtPr>
          <w:alias w:val="Experience:"/>
          <w:tag w:val="Experience:"/>
          <w:id w:val="-1983300934"/>
          <w:placeholder>
            <w:docPart w:val="8A9B0DB119CD43EC9B938F8CC4ABB92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0039DAB" w14:textId="77777777" w:rsidTr="001C1F88">
        <w:trPr>
          <w:trHeight w:val="1237"/>
        </w:trPr>
        <w:tc>
          <w:tcPr>
            <w:tcW w:w="9355" w:type="dxa"/>
          </w:tcPr>
          <w:p w14:paraId="66C120D9" w14:textId="77777777" w:rsidR="001C1F88" w:rsidRPr="00CF1A49" w:rsidRDefault="00E406BE" w:rsidP="001C1F88">
            <w:pPr>
              <w:pStyle w:val="Heading3"/>
              <w:contextualSpacing w:val="0"/>
              <w:outlineLvl w:val="2"/>
            </w:pPr>
            <w:r>
              <w:t>April 2010</w:t>
            </w:r>
            <w:r w:rsidR="001C1F88" w:rsidRPr="00CF1A49">
              <w:t xml:space="preserve"> – </w:t>
            </w:r>
            <w:r>
              <w:t>October 2010</w:t>
            </w:r>
          </w:p>
          <w:p w14:paraId="1A160544" w14:textId="77777777" w:rsidR="001C1F88" w:rsidRPr="00CF1A49" w:rsidRDefault="001C1F88" w:rsidP="001C1F88">
            <w:pPr>
              <w:pStyle w:val="Heading2"/>
              <w:contextualSpacing w:val="0"/>
              <w:outlineLvl w:val="1"/>
            </w:pPr>
            <w:r>
              <w:t>Intership</w:t>
            </w:r>
            <w:r w:rsidRPr="00CF1A49">
              <w:t xml:space="preserve">, </w:t>
            </w:r>
            <w:r>
              <w:rPr>
                <w:rStyle w:val="SubtleReference"/>
              </w:rPr>
              <w:t>ERicsson</w:t>
            </w:r>
          </w:p>
          <w:p w14:paraId="59D4D2C6" w14:textId="60329A33" w:rsidR="001C1F88" w:rsidRDefault="001C1F88" w:rsidP="001C1F88">
            <w:r w:rsidRPr="002C04A7">
              <w:t>Working in several projects in Ericsson.</w:t>
            </w:r>
            <w:r>
              <w:t xml:space="preserve"> Creating web site with a map (using </w:t>
            </w:r>
            <w:r w:rsidR="00F54BD1">
              <w:t>google maps</w:t>
            </w:r>
            <w:r>
              <w:t xml:space="preserve"> API) where 2G Sites status could be seen using </w:t>
            </w:r>
            <w:r w:rsidR="00F54BD1">
              <w:t>Perl</w:t>
            </w:r>
            <w:r>
              <w:t xml:space="preserve"> language and </w:t>
            </w:r>
            <w:r w:rsidR="00F54BD1">
              <w:t>MySQL</w:t>
            </w:r>
            <w:r>
              <w:t xml:space="preserve"> database.</w:t>
            </w:r>
          </w:p>
          <w:p w14:paraId="54A6E44C" w14:textId="77777777" w:rsidR="00E406BE" w:rsidRDefault="00E406BE" w:rsidP="001C1F88"/>
          <w:p w14:paraId="219126CE" w14:textId="77777777" w:rsidR="00E406BE" w:rsidRPr="00CF1A49" w:rsidRDefault="00E406BE" w:rsidP="00E406BE">
            <w:pPr>
              <w:pStyle w:val="Heading3"/>
              <w:contextualSpacing w:val="0"/>
              <w:outlineLvl w:val="2"/>
            </w:pPr>
            <w:r>
              <w:t>During October 2010</w:t>
            </w:r>
            <w:r w:rsidRPr="00CF1A49">
              <w:t xml:space="preserve"> </w:t>
            </w:r>
          </w:p>
          <w:p w14:paraId="588A7597" w14:textId="77777777" w:rsidR="00E406BE" w:rsidRPr="0069722A" w:rsidRDefault="00E406BE" w:rsidP="00E406BE">
            <w:pPr>
              <w:pStyle w:val="Heading2"/>
              <w:contextualSpacing w:val="0"/>
              <w:outlineLvl w:val="1"/>
            </w:pPr>
            <w:r w:rsidRPr="0069722A">
              <w:t xml:space="preserve">Database documentation, </w:t>
            </w:r>
            <w:r w:rsidRPr="0069722A">
              <w:rPr>
                <w:rStyle w:val="SubtleReference"/>
              </w:rPr>
              <w:t>Consultores informáticos ygs</w:t>
            </w:r>
          </w:p>
          <w:p w14:paraId="52CE0A01" w14:textId="60A71E07" w:rsidR="00E406BE" w:rsidRDefault="00E406BE" w:rsidP="00E406BE">
            <w:r>
              <w:t>Work for a</w:t>
            </w:r>
            <w:r w:rsidRPr="0088603B">
              <w:t xml:space="preserve"> documentation of a Database in SQL Server 2003, a system used to an internal University in a National Bank</w:t>
            </w:r>
            <w:r w:rsidR="00ED47DF">
              <w:t xml:space="preserve"> of Costa Rica</w:t>
            </w:r>
            <w:r>
              <w:t xml:space="preserve"> (BCR – Banco de Costa Rica).</w:t>
            </w:r>
          </w:p>
          <w:p w14:paraId="4562B4A2" w14:textId="77777777" w:rsidR="00E406BE" w:rsidRDefault="00E406BE" w:rsidP="001D0BF1">
            <w:pPr>
              <w:pStyle w:val="Heading3"/>
              <w:contextualSpacing w:val="0"/>
              <w:outlineLvl w:val="2"/>
            </w:pPr>
          </w:p>
          <w:p w14:paraId="76B896BF" w14:textId="77777777" w:rsidR="001D0BF1" w:rsidRPr="00CF1A49" w:rsidRDefault="00E406BE" w:rsidP="001D0BF1">
            <w:pPr>
              <w:pStyle w:val="Heading3"/>
              <w:contextualSpacing w:val="0"/>
              <w:outlineLvl w:val="2"/>
            </w:pPr>
            <w:r>
              <w:t>November 2010</w:t>
            </w:r>
            <w:r w:rsidR="001D0BF1" w:rsidRPr="00CF1A49">
              <w:t xml:space="preserve"> – </w:t>
            </w:r>
            <w:r>
              <w:t>March 2011</w:t>
            </w:r>
          </w:p>
          <w:p w14:paraId="227C0CCF" w14:textId="77777777" w:rsidR="001D0BF1" w:rsidRPr="00CF1A49" w:rsidRDefault="001C1F88" w:rsidP="001D0BF1">
            <w:pPr>
              <w:pStyle w:val="Heading2"/>
              <w:contextualSpacing w:val="0"/>
              <w:outlineLvl w:val="1"/>
            </w:pPr>
            <w:r>
              <w:t>Technical Support</w:t>
            </w:r>
            <w:r w:rsidR="001D0BF1" w:rsidRPr="00CF1A49">
              <w:t xml:space="preserve">, </w:t>
            </w:r>
            <w:r>
              <w:rPr>
                <w:rStyle w:val="SubtleReference"/>
              </w:rPr>
              <w:t>ERicsson</w:t>
            </w:r>
          </w:p>
          <w:p w14:paraId="0C041893" w14:textId="77777777" w:rsidR="001E3120" w:rsidRDefault="001C1F88" w:rsidP="001D0BF1">
            <w:pPr>
              <w:contextualSpacing w:val="0"/>
            </w:pPr>
            <w:r w:rsidRPr="008620E2">
              <w:t xml:space="preserve">I started formal contract with Front Office in Ericsson Costa Rica. </w:t>
            </w:r>
            <w:r w:rsidRPr="002C04A7">
              <w:t>Wo</w:t>
            </w:r>
            <w:r>
              <w:t>r</w:t>
            </w:r>
            <w:r w:rsidRPr="002C04A7">
              <w:t xml:space="preserve">king on Front Office department Ericsson Costa Rica, San José, </w:t>
            </w:r>
            <w:proofErr w:type="spellStart"/>
            <w:r w:rsidRPr="002C04A7">
              <w:t>Tibás</w:t>
            </w:r>
            <w:proofErr w:type="spellEnd"/>
            <w:r w:rsidRPr="002C04A7">
              <w:t xml:space="preserve">. </w:t>
            </w:r>
            <w:r w:rsidRPr="0088603B">
              <w:t>Attending technical calls of ICE customer for GSM.</w:t>
            </w:r>
          </w:p>
          <w:p w14:paraId="142F7BCC" w14:textId="77777777" w:rsidR="00E406BE" w:rsidRDefault="00E406BE" w:rsidP="001D0BF1">
            <w:pPr>
              <w:contextualSpacing w:val="0"/>
            </w:pPr>
          </w:p>
          <w:p w14:paraId="7CAD0404" w14:textId="77777777" w:rsidR="00E406BE" w:rsidRPr="00CF1A49" w:rsidRDefault="00E406BE" w:rsidP="00E406BE">
            <w:pPr>
              <w:pStyle w:val="Heading3"/>
              <w:contextualSpacing w:val="0"/>
              <w:outlineLvl w:val="2"/>
            </w:pPr>
            <w:r>
              <w:t>april 2011</w:t>
            </w:r>
            <w:r w:rsidRPr="00CF1A49">
              <w:t xml:space="preserve"> – </w:t>
            </w:r>
            <w:r w:rsidR="009D255D">
              <w:t>april</w:t>
            </w:r>
            <w:r>
              <w:t xml:space="preserve"> 201</w:t>
            </w:r>
            <w:r w:rsidR="009D255D">
              <w:t>7</w:t>
            </w:r>
          </w:p>
          <w:p w14:paraId="14801587" w14:textId="77777777" w:rsidR="00E406BE" w:rsidRPr="00CF1A49" w:rsidRDefault="00E406BE" w:rsidP="00E406BE">
            <w:pPr>
              <w:pStyle w:val="Heading2"/>
              <w:contextualSpacing w:val="0"/>
              <w:outlineLvl w:val="1"/>
            </w:pPr>
            <w:r>
              <w:t>managed services engineer</w:t>
            </w:r>
            <w:r w:rsidR="009D255D">
              <w:t xml:space="preserve"> and </w:t>
            </w:r>
            <w:r w:rsidR="00CC48B9">
              <w:t>other positions</w:t>
            </w:r>
            <w:r w:rsidRPr="00CF1A49">
              <w:t xml:space="preserve">, </w:t>
            </w:r>
            <w:r>
              <w:rPr>
                <w:rStyle w:val="SubtleReference"/>
              </w:rPr>
              <w:t>ERicsson</w:t>
            </w:r>
          </w:p>
          <w:p w14:paraId="10C68A21" w14:textId="6C8B83DB" w:rsidR="00E406BE" w:rsidRDefault="00E406BE" w:rsidP="001D0BF1">
            <w:pPr>
              <w:contextualSpacing w:val="0"/>
            </w:pPr>
            <w:r>
              <w:t>I was moved to</w:t>
            </w:r>
            <w:r w:rsidRPr="0088603B">
              <w:t xml:space="preserve"> Managed Services Department as Service Layer Engineer </w:t>
            </w:r>
            <w:r>
              <w:t>for</w:t>
            </w:r>
            <w:r w:rsidRPr="0088603B">
              <w:t xml:space="preserve"> O&amp;M Ericsson (</w:t>
            </w:r>
            <w:r>
              <w:t>full time</w:t>
            </w:r>
            <w:r w:rsidRPr="0088603B">
              <w:t xml:space="preserve">). Managed Platforms: EMM (Ericsson Multi Mediation), </w:t>
            </w:r>
            <w:r w:rsidR="00D71361" w:rsidRPr="0088603B">
              <w:t>Watchdog</w:t>
            </w:r>
            <w:r w:rsidRPr="0088603B">
              <w:t xml:space="preserve"> </w:t>
            </w:r>
            <w:r>
              <w:t>and</w:t>
            </w:r>
            <w:r w:rsidRPr="0088603B">
              <w:t xml:space="preserve"> MPS (Mobil Positioning Server).</w:t>
            </w:r>
            <w:r>
              <w:t xml:space="preserve"> During this time scripts in shell, </w:t>
            </w:r>
            <w:r w:rsidR="00D71361">
              <w:t>Perl</w:t>
            </w:r>
            <w:r>
              <w:t xml:space="preserve"> and PHP was developed to do automatic maintenance and checking some states of Windows/Unix/Linux servers and statistics to prevent future failures. </w:t>
            </w:r>
          </w:p>
          <w:p w14:paraId="2BADBC4D" w14:textId="77777777" w:rsidR="00E406BE" w:rsidRDefault="00E406BE" w:rsidP="001D0BF1">
            <w:pPr>
              <w:contextualSpacing w:val="0"/>
            </w:pPr>
          </w:p>
          <w:p w14:paraId="431DA52C" w14:textId="77777777" w:rsidR="00E406BE" w:rsidRPr="0088603B" w:rsidRDefault="00E406BE" w:rsidP="00E406BE">
            <w:r w:rsidRPr="00854326">
              <w:t>Platforms at</w:t>
            </w:r>
            <w:r>
              <w:t>t</w:t>
            </w:r>
            <w:r w:rsidRPr="00854326">
              <w:t xml:space="preserve">ended in Ericsson for Project Claro CGSN Cisco, STP </w:t>
            </w:r>
            <w:proofErr w:type="spellStart"/>
            <w:r w:rsidRPr="00854326">
              <w:t>Tekelec</w:t>
            </w:r>
            <w:proofErr w:type="spellEnd"/>
            <w:r w:rsidRPr="00854326">
              <w:t>, DNS Cisco and SBC Acme.</w:t>
            </w:r>
            <w:r>
              <w:t xml:space="preserve"> During this time scripts in shell, PERL and PHP was developed to do automatic maintenance and checking some states of Windows/Unix/Linux servers and statistics to prevent future failures.</w:t>
            </w:r>
          </w:p>
          <w:p w14:paraId="63566299" w14:textId="77777777" w:rsidR="00E406BE" w:rsidRDefault="00E406BE" w:rsidP="001D0BF1">
            <w:pPr>
              <w:contextualSpacing w:val="0"/>
            </w:pPr>
          </w:p>
          <w:p w14:paraId="04116AB7" w14:textId="77777777" w:rsidR="0095124F" w:rsidRDefault="0095124F" w:rsidP="00CC48B9">
            <w:pPr>
              <w:pStyle w:val="BodyText"/>
              <w:widowControl w:val="0"/>
              <w:spacing w:after="0"/>
            </w:pPr>
            <w:r w:rsidRPr="00854326">
              <w:t>Project in Tran</w:t>
            </w:r>
            <w:r>
              <w:t>s</w:t>
            </w:r>
            <w:r w:rsidRPr="00854326">
              <w:t xml:space="preserve">fer Knowledge Project to ICE </w:t>
            </w:r>
            <w:proofErr w:type="spellStart"/>
            <w:r w:rsidRPr="00854326">
              <w:t>Kolbi</w:t>
            </w:r>
            <w:proofErr w:type="spellEnd"/>
            <w:r>
              <w:t xml:space="preserve"> a Telecom Company</w:t>
            </w:r>
            <w:r w:rsidRPr="00854326">
              <w:t xml:space="preserve">. </w:t>
            </w:r>
            <w:r>
              <w:t xml:space="preserve">Doing some trainings in sever nodes of a Mobile Network called </w:t>
            </w:r>
            <w:r w:rsidRPr="00854326">
              <w:t>OTA</w:t>
            </w:r>
            <w:r>
              <w:t xml:space="preserve"> (Over the Air)</w:t>
            </w:r>
            <w:r w:rsidRPr="00854326">
              <w:t>, DM</w:t>
            </w:r>
            <w:r>
              <w:t xml:space="preserve"> (device manager)</w:t>
            </w:r>
            <w:r w:rsidRPr="00854326">
              <w:t>, ADD</w:t>
            </w:r>
            <w:r>
              <w:t xml:space="preserve"> (automatic device detection)</w:t>
            </w:r>
            <w:r w:rsidRPr="00854326">
              <w:t>, EMA</w:t>
            </w:r>
            <w:r>
              <w:t xml:space="preserve"> (Ericsson Multi Activation) and</w:t>
            </w:r>
            <w:r w:rsidRPr="00854326">
              <w:t xml:space="preserve"> MIEP.</w:t>
            </w:r>
            <w:r w:rsidR="00CC48B9">
              <w:t xml:space="preserve"> </w:t>
            </w:r>
            <w:r w:rsidRPr="00854326">
              <w:t xml:space="preserve">Solving problems </w:t>
            </w:r>
            <w:r>
              <w:t xml:space="preserve">as first line support </w:t>
            </w:r>
            <w:r w:rsidRPr="00854326">
              <w:t>in the following systems: CGSN Cisco, DNS Cisco y SBC Acme.</w:t>
            </w:r>
          </w:p>
          <w:p w14:paraId="2B37ADDF" w14:textId="77777777" w:rsidR="0095124F" w:rsidRDefault="0095124F" w:rsidP="0095124F"/>
          <w:p w14:paraId="1216111E" w14:textId="77777777" w:rsidR="008C7838" w:rsidRDefault="008C7838" w:rsidP="0095124F"/>
          <w:p w14:paraId="739B5BDA" w14:textId="77777777" w:rsidR="0095124F" w:rsidRPr="00CF1A49" w:rsidRDefault="0095124F" w:rsidP="0095124F">
            <w:pPr>
              <w:pStyle w:val="Heading3"/>
              <w:contextualSpacing w:val="0"/>
              <w:outlineLvl w:val="2"/>
            </w:pPr>
            <w:r>
              <w:t>january 2014</w:t>
            </w:r>
            <w:r w:rsidRPr="00CF1A49">
              <w:t xml:space="preserve"> – </w:t>
            </w:r>
            <w:r>
              <w:t>APRIL 2017</w:t>
            </w:r>
          </w:p>
          <w:p w14:paraId="2A1F9DA0" w14:textId="77777777" w:rsidR="0095124F" w:rsidRPr="00CF1A49" w:rsidRDefault="0095124F" w:rsidP="0095124F">
            <w:pPr>
              <w:pStyle w:val="Heading2"/>
              <w:contextualSpacing w:val="0"/>
              <w:outlineLvl w:val="1"/>
            </w:pPr>
            <w:r>
              <w:t>developer engineer</w:t>
            </w:r>
            <w:r w:rsidRPr="00CF1A49">
              <w:t xml:space="preserve">, </w:t>
            </w:r>
            <w:r>
              <w:rPr>
                <w:rStyle w:val="SubtleReference"/>
              </w:rPr>
              <w:t>ERicsson</w:t>
            </w:r>
          </w:p>
          <w:p w14:paraId="19EEDE77" w14:textId="77777777" w:rsidR="0095124F" w:rsidRDefault="0095124F" w:rsidP="0095124F">
            <w:r w:rsidRPr="00186885">
              <w:t>Dashboards Developments using digital forms c</w:t>
            </w:r>
            <w:r>
              <w:t>onnecting with some Databases used to take general view on how the progress is in several projects. Administrator of Linux servers, LAN’s and Juniper Firewalls. Taking new request, upgrading and developing web sites using Symfony2, PHP programming and Symfony3 framework.</w:t>
            </w:r>
          </w:p>
          <w:p w14:paraId="7BD93ED0" w14:textId="77777777" w:rsidR="0095124F" w:rsidRDefault="0095124F" w:rsidP="0095124F"/>
          <w:p w14:paraId="584BAB9F" w14:textId="77777777" w:rsidR="0095124F" w:rsidRPr="00CF1A49" w:rsidRDefault="0095124F" w:rsidP="0095124F">
            <w:pPr>
              <w:pStyle w:val="Heading3"/>
              <w:contextualSpacing w:val="0"/>
              <w:outlineLvl w:val="2"/>
            </w:pPr>
            <w:r>
              <w:t>october 2017</w:t>
            </w:r>
            <w:r w:rsidRPr="00CF1A49">
              <w:t xml:space="preserve"> – </w:t>
            </w:r>
            <w:r>
              <w:t>NOVEMBER 2018</w:t>
            </w:r>
          </w:p>
          <w:p w14:paraId="6A03C88D" w14:textId="77777777" w:rsidR="0095124F" w:rsidRPr="00CF1A49" w:rsidRDefault="0095124F" w:rsidP="0095124F">
            <w:pPr>
              <w:pStyle w:val="Heading2"/>
              <w:contextualSpacing w:val="0"/>
              <w:outlineLvl w:val="1"/>
            </w:pPr>
            <w:r>
              <w:t>customer support engineer</w:t>
            </w:r>
            <w:r w:rsidRPr="00CF1A49">
              <w:t xml:space="preserve">, </w:t>
            </w:r>
            <w:r>
              <w:rPr>
                <w:rStyle w:val="SubtleReference"/>
              </w:rPr>
              <w:t>microfocus</w:t>
            </w:r>
          </w:p>
          <w:p w14:paraId="2E31C89A" w14:textId="77777777" w:rsidR="0095124F" w:rsidRDefault="0095124F" w:rsidP="0095124F">
            <w:r>
              <w:t>Solving tickets related with Data Protector Product, a platform used for automation of backups (systems and applications) around the world for different companies.</w:t>
            </w:r>
          </w:p>
          <w:p w14:paraId="46E98DB1" w14:textId="77777777" w:rsidR="0095124F" w:rsidRDefault="0095124F" w:rsidP="0095124F"/>
          <w:p w14:paraId="08ED9FAA" w14:textId="77777777" w:rsidR="0095124F" w:rsidRPr="00CF1A49" w:rsidRDefault="0095124F" w:rsidP="0095124F">
            <w:pPr>
              <w:pStyle w:val="Heading3"/>
              <w:contextualSpacing w:val="0"/>
              <w:outlineLvl w:val="2"/>
            </w:pPr>
            <w:r>
              <w:t>november 2018</w:t>
            </w:r>
            <w:r w:rsidRPr="00CF1A49">
              <w:t xml:space="preserve"> – </w:t>
            </w:r>
            <w:r>
              <w:t>february 2019</w:t>
            </w:r>
          </w:p>
          <w:p w14:paraId="1F12E080" w14:textId="77777777" w:rsidR="0095124F" w:rsidRPr="00CF1A49" w:rsidRDefault="0095124F" w:rsidP="0095124F">
            <w:pPr>
              <w:pStyle w:val="Heading2"/>
              <w:contextualSpacing w:val="0"/>
              <w:outlineLvl w:val="1"/>
            </w:pPr>
            <w:r>
              <w:t>customer support engineer</w:t>
            </w:r>
            <w:r w:rsidR="00E43BF2">
              <w:t xml:space="preserve"> l2</w:t>
            </w:r>
            <w:r w:rsidRPr="00CF1A49">
              <w:t xml:space="preserve">, </w:t>
            </w:r>
            <w:r>
              <w:rPr>
                <w:rStyle w:val="SubtleReference"/>
              </w:rPr>
              <w:t>tek experts</w:t>
            </w:r>
          </w:p>
          <w:p w14:paraId="323B5AA1" w14:textId="77777777" w:rsidR="0095124F" w:rsidRDefault="0095124F" w:rsidP="0095124F">
            <w:r>
              <w:t>Solving tickets related with Data Protector Product, a platform used for automation of backups (systems and applications) around the world for different companies.</w:t>
            </w:r>
          </w:p>
          <w:p w14:paraId="2A109AF2" w14:textId="77777777" w:rsidR="0095124F" w:rsidRDefault="0095124F" w:rsidP="0095124F"/>
          <w:p w14:paraId="5A150231" w14:textId="77777777" w:rsidR="00E43BF2" w:rsidRPr="00CF1A49" w:rsidRDefault="00E43BF2" w:rsidP="00E43BF2">
            <w:pPr>
              <w:pStyle w:val="Heading3"/>
              <w:contextualSpacing w:val="0"/>
              <w:outlineLvl w:val="2"/>
            </w:pPr>
            <w:r>
              <w:t>march 2019</w:t>
            </w:r>
            <w:r w:rsidRPr="00CF1A49">
              <w:t xml:space="preserve"> – </w:t>
            </w:r>
            <w:r>
              <w:t>july 2019</w:t>
            </w:r>
          </w:p>
          <w:p w14:paraId="7301E831" w14:textId="77777777" w:rsidR="00E43BF2" w:rsidRPr="00CF1A49" w:rsidRDefault="00E43BF2" w:rsidP="00E43BF2">
            <w:pPr>
              <w:pStyle w:val="Heading2"/>
              <w:contextualSpacing w:val="0"/>
              <w:outlineLvl w:val="1"/>
            </w:pPr>
            <w:r>
              <w:t>website developer</w:t>
            </w:r>
            <w:r w:rsidRPr="00CF1A49">
              <w:t xml:space="preserve">, </w:t>
            </w:r>
            <w:r>
              <w:rPr>
                <w:rStyle w:val="SubtleReference"/>
              </w:rPr>
              <w:t>my own sites</w:t>
            </w:r>
          </w:p>
          <w:p w14:paraId="2B358A33" w14:textId="77777777" w:rsidR="00E43BF2" w:rsidRPr="00CF1A49" w:rsidRDefault="00E43BF2" w:rsidP="0095124F">
            <w:r>
              <w:t>Developed a web site to a car painting workshop called Eco Painted Parts a company from USA, using Symfony3, PHP, twig, HTML and jQuery languages. Database in MySQL.</w:t>
            </w:r>
          </w:p>
        </w:tc>
      </w:tr>
      <w:tr w:rsidR="00F61DF9" w:rsidRPr="00CF1A49" w14:paraId="74F1C427" w14:textId="77777777" w:rsidTr="00F61DF9">
        <w:tc>
          <w:tcPr>
            <w:tcW w:w="9355" w:type="dxa"/>
            <w:tcMar>
              <w:top w:w="216" w:type="dxa"/>
            </w:tcMar>
          </w:tcPr>
          <w:p w14:paraId="65C48C79" w14:textId="77777777" w:rsidR="00E43BF2" w:rsidRPr="00CF1A49" w:rsidRDefault="00E43BF2" w:rsidP="00E43BF2">
            <w:pPr>
              <w:pStyle w:val="Heading3"/>
              <w:contextualSpacing w:val="0"/>
              <w:outlineLvl w:val="2"/>
            </w:pPr>
            <w:r>
              <w:lastRenderedPageBreak/>
              <w:t>august 2019</w:t>
            </w:r>
            <w:r w:rsidRPr="00CF1A49">
              <w:t xml:space="preserve"> – </w:t>
            </w:r>
            <w:r>
              <w:t>until now</w:t>
            </w:r>
          </w:p>
          <w:p w14:paraId="404DF89D" w14:textId="77777777" w:rsidR="00E43BF2" w:rsidRPr="00CF1A49" w:rsidRDefault="00E43BF2" w:rsidP="00E43BF2">
            <w:pPr>
              <w:pStyle w:val="Heading2"/>
              <w:contextualSpacing w:val="0"/>
              <w:outlineLvl w:val="1"/>
            </w:pPr>
            <w:r>
              <w:t>senior developer engineer</w:t>
            </w:r>
            <w:r w:rsidRPr="00CF1A49">
              <w:t xml:space="preserve">, </w:t>
            </w:r>
            <w:r>
              <w:rPr>
                <w:rStyle w:val="SubtleReference"/>
              </w:rPr>
              <w:t>dxc</w:t>
            </w:r>
          </w:p>
          <w:p w14:paraId="0A478624" w14:textId="77777777" w:rsidR="00F61DF9" w:rsidRDefault="00E43BF2" w:rsidP="00E43BF2">
            <w:r>
              <w:t xml:space="preserve">Working on </w:t>
            </w:r>
            <w:r w:rsidRPr="00627BB1">
              <w:t>Operational Business Reporting and Analytics</w:t>
            </w:r>
            <w:r>
              <w:t xml:space="preserve"> Team– for Operations Center Platform.</w:t>
            </w:r>
          </w:p>
        </w:tc>
      </w:tr>
    </w:tbl>
    <w:sdt>
      <w:sdtPr>
        <w:alias w:val="Education:"/>
        <w:tag w:val="Education:"/>
        <w:id w:val="-1908763273"/>
        <w:placeholder>
          <w:docPart w:val="133CF7471C6B4C8A93F8DA612FD49276"/>
        </w:placeholder>
        <w:temporary/>
        <w:showingPlcHdr/>
        <w15:appearance w15:val="hidden"/>
      </w:sdtPr>
      <w:sdtEndPr/>
      <w:sdtContent>
        <w:p w14:paraId="79FF0B65"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99BBBC2" w14:textId="77777777" w:rsidTr="009B17F5">
        <w:tc>
          <w:tcPr>
            <w:tcW w:w="9290" w:type="dxa"/>
          </w:tcPr>
          <w:p w14:paraId="48650C04" w14:textId="77777777" w:rsidR="001D0BF1" w:rsidRPr="00CF1A49" w:rsidRDefault="00B5287D" w:rsidP="001D0BF1">
            <w:pPr>
              <w:pStyle w:val="Heading3"/>
              <w:contextualSpacing w:val="0"/>
              <w:outlineLvl w:val="2"/>
            </w:pPr>
            <w:r>
              <w:t>december</w:t>
            </w:r>
            <w:r w:rsidR="001D0BF1" w:rsidRPr="00CF1A49">
              <w:t xml:space="preserve"> </w:t>
            </w:r>
            <w:r>
              <w:t>2000</w:t>
            </w:r>
          </w:p>
          <w:p w14:paraId="678AC5B3" w14:textId="77777777" w:rsidR="001D0BF1" w:rsidRPr="00CF1A49" w:rsidRDefault="00B5287D" w:rsidP="001D0BF1">
            <w:pPr>
              <w:pStyle w:val="Heading2"/>
              <w:contextualSpacing w:val="0"/>
              <w:outlineLvl w:val="1"/>
            </w:pPr>
            <w:r>
              <w:t>highschool degree</w:t>
            </w:r>
            <w:r w:rsidR="001D0BF1" w:rsidRPr="00CF1A49">
              <w:t xml:space="preserve">, </w:t>
            </w:r>
            <w:r>
              <w:rPr>
                <w:rStyle w:val="SubtleReference"/>
              </w:rPr>
              <w:t>bilingual high schcool san ramon</w:t>
            </w:r>
          </w:p>
          <w:p w14:paraId="51CF5279" w14:textId="77777777" w:rsidR="00B5287D" w:rsidRPr="00CF1A49" w:rsidRDefault="00B5287D" w:rsidP="007538DC">
            <w:pPr>
              <w:contextualSpacing w:val="0"/>
            </w:pPr>
            <w:r>
              <w:t xml:space="preserve">During this </w:t>
            </w:r>
            <w:r w:rsidR="00E0741A">
              <w:t>period,</w:t>
            </w:r>
            <w:r>
              <w:t xml:space="preserve"> I received multiple courses in Spanish and English languages such as Science.</w:t>
            </w:r>
          </w:p>
        </w:tc>
      </w:tr>
      <w:tr w:rsidR="00F61DF9" w:rsidRPr="00CF1A49" w14:paraId="1E1D61E4" w14:textId="77777777" w:rsidTr="009B17F5">
        <w:tc>
          <w:tcPr>
            <w:tcW w:w="9290" w:type="dxa"/>
            <w:tcMar>
              <w:top w:w="216" w:type="dxa"/>
            </w:tcMar>
          </w:tcPr>
          <w:p w14:paraId="067EC61D" w14:textId="77777777" w:rsidR="00F61DF9" w:rsidRPr="00CF1A49" w:rsidRDefault="00B5287D" w:rsidP="00F61DF9">
            <w:pPr>
              <w:pStyle w:val="Heading3"/>
              <w:contextualSpacing w:val="0"/>
              <w:outlineLvl w:val="2"/>
            </w:pPr>
            <w:r>
              <w:t>september</w:t>
            </w:r>
            <w:r w:rsidR="00F61DF9" w:rsidRPr="00CF1A49">
              <w:t xml:space="preserve"> </w:t>
            </w:r>
            <w:r>
              <w:t>2003</w:t>
            </w:r>
          </w:p>
          <w:p w14:paraId="488308B2" w14:textId="77777777" w:rsidR="00F61DF9" w:rsidRDefault="00CB0784" w:rsidP="00CB0784">
            <w:pPr>
              <w:pStyle w:val="Heading2"/>
              <w:contextualSpacing w:val="0"/>
              <w:outlineLvl w:val="1"/>
            </w:pPr>
            <w:r>
              <w:t>Associated degree</w:t>
            </w:r>
            <w:r w:rsidR="00F61DF9" w:rsidRPr="00CF1A49">
              <w:t xml:space="preserve">, </w:t>
            </w:r>
            <w:r>
              <w:rPr>
                <w:rStyle w:val="SubtleReference"/>
              </w:rPr>
              <w:t>fundatec, itcr</w:t>
            </w:r>
          </w:p>
          <w:p w14:paraId="65F17D69" w14:textId="77777777" w:rsidR="00CB0784" w:rsidRPr="00D71361" w:rsidRDefault="00CB0784" w:rsidP="00F61DF9">
            <w:pPr>
              <w:rPr>
                <w:sz w:val="16"/>
                <w:szCs w:val="16"/>
              </w:rPr>
            </w:pPr>
          </w:p>
          <w:p w14:paraId="7C6522CC" w14:textId="77777777" w:rsidR="00CB0784" w:rsidRPr="00CF1A49" w:rsidRDefault="00CB0784" w:rsidP="00CB0784">
            <w:pPr>
              <w:pStyle w:val="Heading3"/>
              <w:contextualSpacing w:val="0"/>
              <w:outlineLvl w:val="2"/>
            </w:pPr>
            <w:r>
              <w:t>july</w:t>
            </w:r>
            <w:r w:rsidRPr="00CF1A49">
              <w:t xml:space="preserve"> </w:t>
            </w:r>
            <w:r>
              <w:t>2005</w:t>
            </w:r>
          </w:p>
          <w:p w14:paraId="4EF4DD66" w14:textId="77777777" w:rsidR="00CB0784" w:rsidRPr="00CF1A49" w:rsidRDefault="00CB0784" w:rsidP="00CB0784">
            <w:pPr>
              <w:pStyle w:val="Heading2"/>
              <w:contextualSpacing w:val="0"/>
              <w:outlineLvl w:val="1"/>
            </w:pPr>
            <w:r>
              <w:t>free programs</w:t>
            </w:r>
            <w:r w:rsidRPr="00CF1A49">
              <w:t xml:space="preserve">, </w:t>
            </w:r>
            <w:r>
              <w:rPr>
                <w:rStyle w:val="SubtleReference"/>
              </w:rPr>
              <w:t>itcr (tecnological institute of Costa rica)</w:t>
            </w:r>
          </w:p>
          <w:p w14:paraId="22DE8479" w14:textId="77777777" w:rsidR="00CB0784" w:rsidRDefault="00CB0784" w:rsidP="00F61DF9">
            <w:r>
              <w:t xml:space="preserve">Verilog trainings. </w:t>
            </w:r>
          </w:p>
          <w:p w14:paraId="4D8CD772" w14:textId="77777777" w:rsidR="00CB0784" w:rsidRDefault="00CB0784" w:rsidP="00F61DF9"/>
          <w:p w14:paraId="07C4D46D" w14:textId="77777777" w:rsidR="00CB0784" w:rsidRPr="00CF1A49" w:rsidRDefault="00CB0784" w:rsidP="00CB0784">
            <w:pPr>
              <w:pStyle w:val="Heading3"/>
              <w:contextualSpacing w:val="0"/>
              <w:outlineLvl w:val="2"/>
            </w:pPr>
            <w:r>
              <w:t>january</w:t>
            </w:r>
            <w:r w:rsidRPr="00CF1A49">
              <w:t xml:space="preserve"> </w:t>
            </w:r>
            <w:r>
              <w:t>2010</w:t>
            </w:r>
          </w:p>
          <w:p w14:paraId="251600B6" w14:textId="77777777" w:rsidR="00CB0784" w:rsidRPr="00CF1A49" w:rsidRDefault="00CB0784" w:rsidP="00CB0784">
            <w:pPr>
              <w:pStyle w:val="Heading2"/>
              <w:contextualSpacing w:val="0"/>
              <w:outlineLvl w:val="1"/>
            </w:pPr>
            <w:r>
              <w:t>electronic engineer BACHELOR’S degree</w:t>
            </w:r>
            <w:r w:rsidRPr="00CF1A49">
              <w:t xml:space="preserve">, </w:t>
            </w:r>
            <w:r>
              <w:rPr>
                <w:rStyle w:val="SubtleReference"/>
              </w:rPr>
              <w:t>itcr (tecnological institute of Costa rica)</w:t>
            </w:r>
          </w:p>
          <w:p w14:paraId="582618E9" w14:textId="77777777" w:rsidR="00CB0784" w:rsidRDefault="00CB0784" w:rsidP="00CB0784">
            <w:r>
              <w:t xml:space="preserve">Last project </w:t>
            </w:r>
            <w:r w:rsidR="006520E8">
              <w:t xml:space="preserve">is still </w:t>
            </w:r>
            <w:r>
              <w:t>pending.</w:t>
            </w:r>
          </w:p>
          <w:p w14:paraId="489697D5" w14:textId="77777777" w:rsidR="006520E8" w:rsidRDefault="006520E8" w:rsidP="00CB0784"/>
          <w:p w14:paraId="544BA384" w14:textId="77777777" w:rsidR="006520E8" w:rsidRPr="00CF1A49" w:rsidRDefault="006520E8" w:rsidP="006520E8">
            <w:pPr>
              <w:pStyle w:val="Heading3"/>
              <w:contextualSpacing w:val="0"/>
              <w:outlineLvl w:val="2"/>
            </w:pPr>
            <w:r>
              <w:t>july</w:t>
            </w:r>
            <w:r w:rsidRPr="00CF1A49">
              <w:t xml:space="preserve"> </w:t>
            </w:r>
            <w:r>
              <w:t>2011</w:t>
            </w:r>
          </w:p>
          <w:p w14:paraId="74CCD053" w14:textId="77777777" w:rsidR="006520E8" w:rsidRPr="00CF1A49" w:rsidRDefault="006520E8" w:rsidP="006520E8">
            <w:pPr>
              <w:pStyle w:val="Heading2"/>
              <w:contextualSpacing w:val="0"/>
              <w:outlineLvl w:val="1"/>
            </w:pPr>
            <w:r>
              <w:t>free programs</w:t>
            </w:r>
            <w:r w:rsidRPr="00CF1A49">
              <w:t xml:space="preserve">, </w:t>
            </w:r>
            <w:r>
              <w:rPr>
                <w:rStyle w:val="SubtleReference"/>
              </w:rPr>
              <w:t>solaris academy</w:t>
            </w:r>
          </w:p>
          <w:p w14:paraId="7060E407" w14:textId="77777777" w:rsidR="006520E8" w:rsidRDefault="006520E8" w:rsidP="006520E8">
            <w:pPr>
              <w:pStyle w:val="ListBullet"/>
              <w:contextualSpacing w:val="0"/>
            </w:pPr>
            <w:r>
              <w:t>Course</w:t>
            </w:r>
            <w:r w:rsidRPr="003B0322">
              <w:t xml:space="preserve"> Solaris 10 Operating</w:t>
            </w:r>
            <w:r>
              <w:t xml:space="preserve"> System Essentials.</w:t>
            </w:r>
          </w:p>
          <w:p w14:paraId="5018E5B1" w14:textId="77777777" w:rsidR="006520E8" w:rsidRPr="006520E8" w:rsidRDefault="006520E8" w:rsidP="006520E8">
            <w:pPr>
              <w:pStyle w:val="ListBullet"/>
              <w:contextualSpacing w:val="0"/>
            </w:pPr>
            <w:r w:rsidRPr="006520E8">
              <w:lastRenderedPageBreak/>
              <w:t xml:space="preserve">Course Solaris 10 Operating System Administration Part 1. </w:t>
            </w:r>
          </w:p>
          <w:p w14:paraId="66308899" w14:textId="77777777" w:rsidR="00E0741A" w:rsidRDefault="00E0741A" w:rsidP="00E0741A"/>
          <w:p w14:paraId="6EF5327E" w14:textId="77777777" w:rsidR="00E0741A" w:rsidRPr="00CF1A49" w:rsidRDefault="00E0741A" w:rsidP="00E0741A">
            <w:pPr>
              <w:pStyle w:val="Heading3"/>
              <w:contextualSpacing w:val="0"/>
              <w:outlineLvl w:val="2"/>
            </w:pPr>
            <w:r>
              <w:t>february 2020</w:t>
            </w:r>
          </w:p>
          <w:p w14:paraId="4F9EEE9A" w14:textId="77777777" w:rsidR="00E0741A" w:rsidRPr="00CF1A49" w:rsidRDefault="00E0741A" w:rsidP="00E0741A">
            <w:pPr>
              <w:pStyle w:val="Heading2"/>
              <w:contextualSpacing w:val="0"/>
              <w:outlineLvl w:val="1"/>
            </w:pPr>
            <w:r>
              <w:t>free programs</w:t>
            </w:r>
            <w:r w:rsidRPr="00CF1A49">
              <w:t xml:space="preserve">, </w:t>
            </w:r>
            <w:r>
              <w:rPr>
                <w:rStyle w:val="SubtleReference"/>
              </w:rPr>
              <w:t>dxc university</w:t>
            </w:r>
          </w:p>
          <w:p w14:paraId="1F347A44" w14:textId="34E1FA8D" w:rsidR="00CB0784" w:rsidRDefault="00E0741A" w:rsidP="00CB0784">
            <w:r>
              <w:t>Several Git trainings in DXC Academy by Skillsoft, PERL trainings</w:t>
            </w:r>
            <w:r w:rsidR="002124A4">
              <w:t xml:space="preserve">, </w:t>
            </w:r>
            <w:r>
              <w:t>JAVA trainings</w:t>
            </w:r>
            <w:r w:rsidR="002124A4">
              <w:t xml:space="preserve"> and Agile Methodology</w:t>
            </w:r>
            <w:r w:rsidR="00862DC2">
              <w:t xml:space="preserve"> (SCRUM)</w:t>
            </w:r>
            <w:r>
              <w:t>.</w:t>
            </w:r>
          </w:p>
          <w:p w14:paraId="3B4340E5" w14:textId="77777777" w:rsidR="00E0741A" w:rsidRDefault="00E0741A" w:rsidP="00CB0784"/>
        </w:tc>
      </w:tr>
    </w:tbl>
    <w:p w14:paraId="6841335B" w14:textId="3F96A764" w:rsidR="009B17F5" w:rsidRDefault="0069722A" w:rsidP="009B17F5">
      <w:pPr>
        <w:pStyle w:val="Heading1"/>
      </w:pPr>
      <w:r>
        <w:lastRenderedPageBreak/>
        <w:t xml:space="preserve">Knowledge IN </w:t>
      </w:r>
      <w:r w:rsidR="009B17F5">
        <w:t xml:space="preserve">programming languages and </w:t>
      </w:r>
      <w:r>
        <w:t>DB</w:t>
      </w:r>
    </w:p>
    <w:p w14:paraId="285C077F" w14:textId="2FB1E339" w:rsidR="009B17F5" w:rsidRPr="007F21F3" w:rsidRDefault="009B17F5" w:rsidP="009B17F5">
      <w:pPr>
        <w:pStyle w:val="BodyText"/>
        <w:widowControl w:val="0"/>
        <w:spacing w:after="0"/>
      </w:pPr>
      <w:r w:rsidRPr="007F21F3">
        <w:t xml:space="preserve">C, C++, Assembler, Java, Verilog, </w:t>
      </w:r>
      <w:r w:rsidR="00505CB4" w:rsidRPr="007F21F3">
        <w:t>MATLAB</w:t>
      </w:r>
      <w:r w:rsidRPr="007F21F3">
        <w:t>, Perl,</w:t>
      </w:r>
      <w:r w:rsidR="000F25EC">
        <w:t xml:space="preserve"> Python,</w:t>
      </w:r>
      <w:r w:rsidRPr="007F21F3">
        <w:t xml:space="preserve"> PHP, HTML, XML, KML, KMZ, </w:t>
      </w:r>
      <w:r w:rsidR="00505CB4" w:rsidRPr="007F21F3">
        <w:t>JavaScript</w:t>
      </w:r>
      <w:r w:rsidRPr="007F21F3">
        <w:t xml:space="preserve">, </w:t>
      </w:r>
      <w:r w:rsidR="00505CB4" w:rsidRPr="007F21F3">
        <w:t>jQuery</w:t>
      </w:r>
      <w:r w:rsidRPr="007F21F3">
        <w:t xml:space="preserve"> (packages </w:t>
      </w:r>
      <w:proofErr w:type="spellStart"/>
      <w:r w:rsidRPr="007F21F3">
        <w:t>j</w:t>
      </w:r>
      <w:r w:rsidR="00673DD6">
        <w:t>QG</w:t>
      </w:r>
      <w:r w:rsidRPr="007F21F3">
        <w:t>rid</w:t>
      </w:r>
      <w:proofErr w:type="spellEnd"/>
      <w:r w:rsidRPr="007F21F3">
        <w:t xml:space="preserve">, </w:t>
      </w:r>
      <w:proofErr w:type="spellStart"/>
      <w:r w:rsidRPr="007F21F3">
        <w:t>j</w:t>
      </w:r>
      <w:r w:rsidR="00673DD6">
        <w:t>QP</w:t>
      </w:r>
      <w:bookmarkStart w:id="0" w:name="_GoBack"/>
      <w:bookmarkEnd w:id="0"/>
      <w:r w:rsidRPr="007F21F3">
        <w:t>lot</w:t>
      </w:r>
      <w:proofErr w:type="spellEnd"/>
      <w:r w:rsidRPr="007F21F3">
        <w:t xml:space="preserve">, bootstrap, </w:t>
      </w:r>
      <w:proofErr w:type="spellStart"/>
      <w:r w:rsidR="00505CB4" w:rsidRPr="007F21F3">
        <w:t>high</w:t>
      </w:r>
      <w:r w:rsidR="008F4E1E">
        <w:t>C</w:t>
      </w:r>
      <w:r w:rsidR="00505CB4" w:rsidRPr="007F21F3">
        <w:t>hart</w:t>
      </w:r>
      <w:proofErr w:type="spellEnd"/>
      <w:r w:rsidRPr="007F21F3">
        <w:t xml:space="preserve">), </w:t>
      </w:r>
      <w:r w:rsidR="00505CB4" w:rsidRPr="007F21F3">
        <w:t>Google Maps</w:t>
      </w:r>
      <w:r w:rsidR="00505CB4">
        <w:t xml:space="preserve">, </w:t>
      </w:r>
      <w:r w:rsidRPr="007F21F3">
        <w:t>Shell Scripting (Bash</w:t>
      </w:r>
      <w:r w:rsidR="00850623">
        <w:t xml:space="preserve"> and</w:t>
      </w:r>
      <w:r w:rsidRPr="007F21F3">
        <w:t xml:space="preserve"> </w:t>
      </w:r>
      <w:proofErr w:type="spellStart"/>
      <w:r w:rsidRPr="007F21F3">
        <w:t>ksh</w:t>
      </w:r>
      <w:proofErr w:type="spellEnd"/>
      <w:r w:rsidRPr="007F21F3">
        <w:t xml:space="preserve"> ), VBA Mic</w:t>
      </w:r>
      <w:r w:rsidR="00505CB4">
        <w:t>r</w:t>
      </w:r>
      <w:r w:rsidRPr="007F21F3">
        <w:t xml:space="preserve">osoft Excel, Ruby on Rails, Twig, annotation, </w:t>
      </w:r>
      <w:r w:rsidR="00505CB4" w:rsidRPr="007F21F3">
        <w:t>MySQL</w:t>
      </w:r>
      <w:r w:rsidRPr="007F21F3">
        <w:t>, Oracle, Sybase, Git versi</w:t>
      </w:r>
      <w:r>
        <w:t>oning</w:t>
      </w:r>
      <w:r w:rsidRPr="007F21F3">
        <w:t>, MySQL, SQL Server</w:t>
      </w:r>
    </w:p>
    <w:p w14:paraId="08C24537" w14:textId="77777777" w:rsidR="009B17F5" w:rsidRDefault="009B17F5" w:rsidP="009B17F5">
      <w:pPr>
        <w:pStyle w:val="Heading1"/>
      </w:pPr>
      <w:r>
        <w:t>other knowledges</w:t>
      </w:r>
    </w:p>
    <w:p w14:paraId="1FE608E7" w14:textId="735CFE4A" w:rsidR="009B17F5" w:rsidRDefault="009B17F5" w:rsidP="00FD1731">
      <w:pPr>
        <w:pStyle w:val="BodyText"/>
        <w:widowControl w:val="0"/>
        <w:spacing w:after="0" w:line="220" w:lineRule="atLeast"/>
        <w:jc w:val="both"/>
      </w:pPr>
      <w:r w:rsidRPr="001451AF">
        <w:t>Microsoft Office, CPAN Perl, Ruby on rails, Symphony, Eclipse, Sim Card Explorer</w:t>
      </w:r>
      <w:r w:rsidR="001451AF" w:rsidRPr="001451AF">
        <w:t xml:space="preserve">, </w:t>
      </w:r>
      <w:r w:rsidRPr="001451AF">
        <w:t xml:space="preserve">Putty, </w:t>
      </w:r>
      <w:proofErr w:type="spellStart"/>
      <w:r w:rsidRPr="001451AF">
        <w:t>SecureCRT</w:t>
      </w:r>
      <w:proofErr w:type="spellEnd"/>
      <w:r w:rsidR="001451AF" w:rsidRPr="001451AF">
        <w:t>,</w:t>
      </w:r>
      <w:r w:rsidRPr="001451AF">
        <w:t xml:space="preserve"> TeamViewer, Remote Desktop Connection, VNC, FileZilla</w:t>
      </w:r>
      <w:r w:rsidR="001451AF">
        <w:t xml:space="preserve">, </w:t>
      </w:r>
      <w:r w:rsidR="00AD5AE3" w:rsidRPr="00300D84">
        <w:t>MySQ</w:t>
      </w:r>
      <w:r w:rsidR="00AD5AE3">
        <w:t>L</w:t>
      </w:r>
      <w:r w:rsidRPr="00300D84">
        <w:t xml:space="preserve">, </w:t>
      </w:r>
      <w:r w:rsidR="00AD5AE3" w:rsidRPr="00300D84">
        <w:t>dB Visualizer</w:t>
      </w:r>
      <w:r w:rsidRPr="00300D84">
        <w:t xml:space="preserve">, </w:t>
      </w:r>
      <w:proofErr w:type="spellStart"/>
      <w:r w:rsidRPr="00300D84">
        <w:t>Navicat</w:t>
      </w:r>
      <w:proofErr w:type="spellEnd"/>
      <w:r w:rsidR="001451AF">
        <w:t>,</w:t>
      </w:r>
      <w:r w:rsidRPr="001451AF">
        <w:t xml:space="preserve"> Dreamweaver</w:t>
      </w:r>
      <w:r w:rsidR="001451AF">
        <w:t xml:space="preserve">, </w:t>
      </w:r>
      <w:r w:rsidR="00AD5AE3" w:rsidRPr="001451AF">
        <w:t>NetBeans</w:t>
      </w:r>
      <w:r w:rsidR="001451AF">
        <w:t xml:space="preserve">, </w:t>
      </w:r>
      <w:r w:rsidRPr="00014FD5">
        <w:t xml:space="preserve">VMWare, Cisco VPN, </w:t>
      </w:r>
      <w:r w:rsidR="00505CB4" w:rsidRPr="00014FD5">
        <w:t>Wireshark</w:t>
      </w:r>
      <w:r w:rsidRPr="00014FD5">
        <w:t xml:space="preserve">, GIMP, </w:t>
      </w:r>
      <w:r>
        <w:t>Tortoise Git</w:t>
      </w:r>
      <w:r w:rsidR="001451AF">
        <w:t xml:space="preserve">, </w:t>
      </w:r>
      <w:r w:rsidR="00505CB4">
        <w:t>GitHub</w:t>
      </w:r>
      <w:r>
        <w:t xml:space="preserve"> Platform</w:t>
      </w:r>
      <w:r w:rsidR="001451AF">
        <w:t xml:space="preserve">, and </w:t>
      </w:r>
      <w:r>
        <w:t>Jira Platform</w:t>
      </w:r>
      <w:r w:rsidR="00FD1731">
        <w:t>.</w:t>
      </w:r>
    </w:p>
    <w:p w14:paraId="56F0490D" w14:textId="77777777" w:rsidR="0024101C" w:rsidRDefault="0024101C" w:rsidP="0024101C">
      <w:pPr>
        <w:pStyle w:val="Heading1"/>
      </w:pPr>
      <w:r>
        <w:t>extra activities and other participations</w:t>
      </w:r>
    </w:p>
    <w:p w14:paraId="5B2F6E55" w14:textId="77777777" w:rsidR="0024101C" w:rsidRDefault="0024101C" w:rsidP="0024101C">
      <w:pPr>
        <w:pStyle w:val="ListBullet"/>
      </w:pPr>
      <w:r w:rsidRPr="00186885">
        <w:t xml:space="preserve">Participation on XI y XII Mathematics Olympics in </w:t>
      </w:r>
      <w:r>
        <w:t>1999 and</w:t>
      </w:r>
      <w:r w:rsidRPr="00186885">
        <w:t xml:space="preserve"> 2000</w:t>
      </w:r>
      <w:r>
        <w:t xml:space="preserve"> First Eliminatory</w:t>
      </w:r>
      <w:r w:rsidRPr="00186885">
        <w:t>.</w:t>
      </w:r>
    </w:p>
    <w:p w14:paraId="45A8A153" w14:textId="77777777" w:rsidR="0024101C" w:rsidRDefault="0024101C" w:rsidP="0024101C">
      <w:pPr>
        <w:pStyle w:val="ListBullet"/>
      </w:pPr>
      <w:r w:rsidRPr="00186885">
        <w:t xml:space="preserve">Participation on XI y XII </w:t>
      </w:r>
      <w:r>
        <w:t xml:space="preserve">Mathematics Olympics in </w:t>
      </w:r>
      <w:r w:rsidRPr="00186885">
        <w:t>2000 Third Eliminatory.</w:t>
      </w:r>
    </w:p>
    <w:p w14:paraId="7141BCF3" w14:textId="77777777" w:rsidR="0024101C" w:rsidRDefault="0024101C" w:rsidP="0024101C">
      <w:pPr>
        <w:pStyle w:val="ListBullet"/>
      </w:pPr>
      <w:r w:rsidRPr="00186885">
        <w:t xml:space="preserve">Chess Tournament Assistant: II, III, IV </w:t>
      </w:r>
      <w:r>
        <w:t>and</w:t>
      </w:r>
      <w:r w:rsidRPr="00186885">
        <w:t xml:space="preserve"> V International Tournament in</w:t>
      </w:r>
      <w:r>
        <w:t xml:space="preserve"> Alajuela, Costa Rica: </w:t>
      </w:r>
      <w:r w:rsidRPr="00186885">
        <w:t>2006, 2007, 2008</w:t>
      </w:r>
      <w:r>
        <w:t xml:space="preserve"> and</w:t>
      </w:r>
      <w:r w:rsidRPr="00186885">
        <w:t xml:space="preserve"> 2014.</w:t>
      </w:r>
    </w:p>
    <w:p w14:paraId="01FAA147" w14:textId="77777777" w:rsidR="0024101C" w:rsidRDefault="0024101C" w:rsidP="0024101C">
      <w:pPr>
        <w:pStyle w:val="ListBullet"/>
      </w:pPr>
      <w:r w:rsidRPr="00CD4DDB">
        <w:t>Attendance to motivation and leadership courses.</w:t>
      </w:r>
    </w:p>
    <w:p w14:paraId="0709E2F5" w14:textId="77777777" w:rsidR="0024101C" w:rsidRDefault="0024101C" w:rsidP="0024101C">
      <w:pPr>
        <w:pStyle w:val="ListBullet"/>
      </w:pPr>
      <w:r w:rsidRPr="00114737">
        <w:t>Participation</w:t>
      </w:r>
      <w:r>
        <w:t xml:space="preserve"> in Dance </w:t>
      </w:r>
      <w:r w:rsidRPr="00186885">
        <w:t>Choreographic Group</w:t>
      </w:r>
      <w:r>
        <w:t xml:space="preserve"> called </w:t>
      </w:r>
      <w:proofErr w:type="spellStart"/>
      <w:r w:rsidRPr="00186885">
        <w:t>Bailarte</w:t>
      </w:r>
      <w:proofErr w:type="spellEnd"/>
      <w:r w:rsidRPr="00186885">
        <w:t>, San Ramón, 2009</w:t>
      </w:r>
      <w:r>
        <w:t xml:space="preserve"> and</w:t>
      </w:r>
      <w:r w:rsidRPr="00186885">
        <w:t xml:space="preserve"> 2010.</w:t>
      </w:r>
    </w:p>
    <w:p w14:paraId="21549365" w14:textId="77777777" w:rsidR="0024101C" w:rsidRDefault="0024101C" w:rsidP="0024101C">
      <w:pPr>
        <w:pStyle w:val="ListBullet"/>
      </w:pPr>
      <w:r w:rsidRPr="00186885">
        <w:t>Partic</w:t>
      </w:r>
      <w:r>
        <w:t>ipation</w:t>
      </w:r>
      <w:r w:rsidRPr="00186885">
        <w:t xml:space="preserve"> </w:t>
      </w:r>
      <w:r>
        <w:t xml:space="preserve">in Dance </w:t>
      </w:r>
      <w:r w:rsidRPr="00186885">
        <w:t xml:space="preserve">Choreographic Group </w:t>
      </w:r>
      <w:r>
        <w:t xml:space="preserve">called </w:t>
      </w:r>
      <w:proofErr w:type="spellStart"/>
      <w:r>
        <w:t>Merecumbe</w:t>
      </w:r>
      <w:proofErr w:type="spellEnd"/>
      <w:r>
        <w:t xml:space="preserve"> Heredia, Heredia, Costa Rica in 2016, </w:t>
      </w:r>
      <w:r w:rsidRPr="00114737">
        <w:t>2017</w:t>
      </w:r>
      <w:r>
        <w:t xml:space="preserve"> and 2018</w:t>
      </w:r>
      <w:r w:rsidRPr="00186885">
        <w:t>.</w:t>
      </w:r>
    </w:p>
    <w:p w14:paraId="44A7519D" w14:textId="77777777" w:rsidR="0024101C" w:rsidRDefault="0024101C" w:rsidP="0024101C">
      <w:pPr>
        <w:pStyle w:val="ListBullet"/>
      </w:pPr>
      <w:r w:rsidRPr="00186885">
        <w:t>Partic</w:t>
      </w:r>
      <w:r>
        <w:t xml:space="preserve">ipation in Dance </w:t>
      </w:r>
      <w:r w:rsidRPr="00186885">
        <w:t xml:space="preserve">Choreographic Group </w:t>
      </w:r>
      <w:r>
        <w:t xml:space="preserve">called </w:t>
      </w:r>
      <w:proofErr w:type="spellStart"/>
      <w:r>
        <w:t>Merecumbe</w:t>
      </w:r>
      <w:proofErr w:type="spellEnd"/>
      <w:r>
        <w:t xml:space="preserve"> San Ramon, Alajuela, Costa Rica in 2019</w:t>
      </w:r>
      <w:r w:rsidRPr="00186885">
        <w:t>.</w:t>
      </w:r>
    </w:p>
    <w:p w14:paraId="61F2CD03" w14:textId="77777777" w:rsidR="009B17F5" w:rsidRDefault="0024101C" w:rsidP="00486277">
      <w:pPr>
        <w:pStyle w:val="ListBullet"/>
      </w:pPr>
      <w:r>
        <w:t>Karate Yi Sin Mun, 2018-2020. Currently purple belt.</w:t>
      </w:r>
    </w:p>
    <w:p w14:paraId="3AAFCD7F" w14:textId="77777777" w:rsidR="00486277" w:rsidRPr="00CF1A49" w:rsidRDefault="009B17F5" w:rsidP="00486277">
      <w:pPr>
        <w:pStyle w:val="Heading1"/>
      </w:pPr>
      <w:r>
        <w:t xml:space="preserve">soft </w:t>
      </w:r>
      <w:sdt>
        <w:sdtPr>
          <w:alias w:val="Skills:"/>
          <w:tag w:val="Skills:"/>
          <w:id w:val="-1392877668"/>
          <w:placeholder>
            <w:docPart w:val="A3D2B166A07A4DBD8CEEA708AAF5F775"/>
          </w:placeholder>
          <w:temporary/>
          <w:showingPlcHdr/>
          <w15:appearance w15:val="hidden"/>
        </w:sdtPr>
        <w:sdtEndPr/>
        <w:sdtContent>
          <w:r w:rsidR="00486277"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DCB3C2F" w14:textId="77777777" w:rsidTr="00CF1A49">
        <w:tc>
          <w:tcPr>
            <w:tcW w:w="4675" w:type="dxa"/>
          </w:tcPr>
          <w:p w14:paraId="056B6013" w14:textId="77777777" w:rsidR="001E3120" w:rsidRPr="006E1507" w:rsidRDefault="00E43BF2" w:rsidP="006E1507">
            <w:pPr>
              <w:pStyle w:val="ListBullet"/>
              <w:contextualSpacing w:val="0"/>
            </w:pPr>
            <w:r>
              <w:t>Teamwork</w:t>
            </w:r>
          </w:p>
          <w:p w14:paraId="035171B4" w14:textId="77777777" w:rsidR="001F4E6D" w:rsidRDefault="00E43BF2" w:rsidP="006E1507">
            <w:pPr>
              <w:pStyle w:val="ListBullet"/>
              <w:contextualSpacing w:val="0"/>
            </w:pPr>
            <w:r>
              <w:t>Training skills</w:t>
            </w:r>
          </w:p>
          <w:p w14:paraId="6683ADBA" w14:textId="77777777" w:rsidR="00E43BF2" w:rsidRDefault="00E43BF2" w:rsidP="006E1507">
            <w:pPr>
              <w:pStyle w:val="ListBullet"/>
              <w:contextualSpacing w:val="0"/>
            </w:pPr>
            <w:r>
              <w:t>Independent Learner</w:t>
            </w:r>
          </w:p>
          <w:p w14:paraId="64ACA046" w14:textId="77777777" w:rsidR="009B17F5" w:rsidRPr="006E1507" w:rsidRDefault="009B17F5" w:rsidP="006E1507">
            <w:pPr>
              <w:pStyle w:val="ListBullet"/>
              <w:contextualSpacing w:val="0"/>
            </w:pPr>
            <w:r>
              <w:t xml:space="preserve">Proactive </w:t>
            </w:r>
          </w:p>
        </w:tc>
        <w:tc>
          <w:tcPr>
            <w:tcW w:w="4675" w:type="dxa"/>
            <w:tcMar>
              <w:left w:w="360" w:type="dxa"/>
            </w:tcMar>
          </w:tcPr>
          <w:p w14:paraId="4D8D76E5" w14:textId="77777777" w:rsidR="00E43BF2" w:rsidRDefault="00E43BF2" w:rsidP="006E1507">
            <w:pPr>
              <w:pStyle w:val="ListBullet"/>
              <w:contextualSpacing w:val="0"/>
            </w:pPr>
            <w:r>
              <w:t>Committed</w:t>
            </w:r>
          </w:p>
          <w:p w14:paraId="47170463" w14:textId="77777777" w:rsidR="001E3120" w:rsidRPr="006E1507" w:rsidRDefault="00E43BF2" w:rsidP="006E1507">
            <w:pPr>
              <w:pStyle w:val="ListBullet"/>
              <w:contextualSpacing w:val="0"/>
            </w:pPr>
            <w:r>
              <w:t>Responsible</w:t>
            </w:r>
          </w:p>
          <w:p w14:paraId="59101198" w14:textId="77777777" w:rsidR="001E3120" w:rsidRDefault="009B17F5" w:rsidP="006E1507">
            <w:pPr>
              <w:pStyle w:val="ListBullet"/>
              <w:contextualSpacing w:val="0"/>
            </w:pPr>
            <w:r>
              <w:t>Positive</w:t>
            </w:r>
            <w:r w:rsidR="00E43BF2">
              <w:t xml:space="preserve"> attitude</w:t>
            </w:r>
          </w:p>
          <w:p w14:paraId="587FE6EF" w14:textId="77777777" w:rsidR="009B17F5" w:rsidRPr="006E1507" w:rsidRDefault="009B17F5" w:rsidP="006E1507">
            <w:pPr>
              <w:pStyle w:val="ListBullet"/>
              <w:contextualSpacing w:val="0"/>
            </w:pPr>
            <w:r>
              <w:t>Willing to learn about new technologies</w:t>
            </w:r>
          </w:p>
        </w:tc>
      </w:tr>
    </w:tbl>
    <w:p w14:paraId="38D0BD5A" w14:textId="77777777" w:rsidR="009B17F5" w:rsidRPr="006E1507" w:rsidRDefault="009B17F5" w:rsidP="0069722A"/>
    <w:sectPr w:rsidR="009B17F5"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B1C57" w14:textId="77777777" w:rsidR="0086104F" w:rsidRDefault="0086104F" w:rsidP="0068194B">
      <w:r>
        <w:separator/>
      </w:r>
    </w:p>
    <w:p w14:paraId="5F1B00FC" w14:textId="77777777" w:rsidR="0086104F" w:rsidRDefault="0086104F"/>
    <w:p w14:paraId="2A01AA0D" w14:textId="77777777" w:rsidR="0086104F" w:rsidRDefault="0086104F"/>
  </w:endnote>
  <w:endnote w:type="continuationSeparator" w:id="0">
    <w:p w14:paraId="2AA41E21" w14:textId="77777777" w:rsidR="0086104F" w:rsidRDefault="0086104F" w:rsidP="0068194B">
      <w:r>
        <w:continuationSeparator/>
      </w:r>
    </w:p>
    <w:p w14:paraId="752498CC" w14:textId="77777777" w:rsidR="0086104F" w:rsidRDefault="0086104F"/>
    <w:p w14:paraId="1806CEE3" w14:textId="77777777" w:rsidR="0086104F" w:rsidRDefault="00861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AC3AA4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F9073" w14:textId="77777777" w:rsidR="0086104F" w:rsidRDefault="0086104F" w:rsidP="0068194B">
      <w:r>
        <w:separator/>
      </w:r>
    </w:p>
    <w:p w14:paraId="0E156A0A" w14:textId="77777777" w:rsidR="0086104F" w:rsidRDefault="0086104F"/>
    <w:p w14:paraId="6691C870" w14:textId="77777777" w:rsidR="0086104F" w:rsidRDefault="0086104F"/>
  </w:footnote>
  <w:footnote w:type="continuationSeparator" w:id="0">
    <w:p w14:paraId="3FCC23A6" w14:textId="77777777" w:rsidR="0086104F" w:rsidRDefault="0086104F" w:rsidP="0068194B">
      <w:r>
        <w:continuationSeparator/>
      </w:r>
    </w:p>
    <w:p w14:paraId="15807977" w14:textId="77777777" w:rsidR="0086104F" w:rsidRDefault="0086104F"/>
    <w:p w14:paraId="7CC092C2" w14:textId="77777777" w:rsidR="0086104F" w:rsidRDefault="008610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C2B1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417B80A" wp14:editId="3CFC124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B8A3DB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477146C"/>
    <w:multiLevelType w:val="hybridMultilevel"/>
    <w:tmpl w:val="D932E79A"/>
    <w:lvl w:ilvl="0" w:tplc="85BA9294">
      <w:start w:val="2013"/>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70A6FCA"/>
    <w:multiLevelType w:val="hybridMultilevel"/>
    <w:tmpl w:val="037C15B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8D280D"/>
    <w:multiLevelType w:val="hybridMultilevel"/>
    <w:tmpl w:val="2A846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1"/>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88"/>
    <w:rsid w:val="000001EF"/>
    <w:rsid w:val="00007322"/>
    <w:rsid w:val="00007728"/>
    <w:rsid w:val="00014F24"/>
    <w:rsid w:val="00024584"/>
    <w:rsid w:val="00024730"/>
    <w:rsid w:val="00026A30"/>
    <w:rsid w:val="00055E95"/>
    <w:rsid w:val="0007021F"/>
    <w:rsid w:val="00093EA2"/>
    <w:rsid w:val="000B2BA5"/>
    <w:rsid w:val="000F25EC"/>
    <w:rsid w:val="000F2F8C"/>
    <w:rsid w:val="0010006E"/>
    <w:rsid w:val="001045A8"/>
    <w:rsid w:val="00114A91"/>
    <w:rsid w:val="001427E1"/>
    <w:rsid w:val="001451AF"/>
    <w:rsid w:val="00163668"/>
    <w:rsid w:val="00171566"/>
    <w:rsid w:val="00174676"/>
    <w:rsid w:val="001755A8"/>
    <w:rsid w:val="00184014"/>
    <w:rsid w:val="00192008"/>
    <w:rsid w:val="001C0E68"/>
    <w:rsid w:val="001C1F88"/>
    <w:rsid w:val="001C4B6F"/>
    <w:rsid w:val="001D0BF1"/>
    <w:rsid w:val="001E3120"/>
    <w:rsid w:val="001E7E0C"/>
    <w:rsid w:val="001F0B98"/>
    <w:rsid w:val="001F0BB0"/>
    <w:rsid w:val="001F4E6D"/>
    <w:rsid w:val="001F6140"/>
    <w:rsid w:val="00203573"/>
    <w:rsid w:val="0020597D"/>
    <w:rsid w:val="002124A4"/>
    <w:rsid w:val="00213B4C"/>
    <w:rsid w:val="002253B0"/>
    <w:rsid w:val="00236D54"/>
    <w:rsid w:val="0024101C"/>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D7EB6"/>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5CB4"/>
    <w:rsid w:val="00510392"/>
    <w:rsid w:val="00513E2A"/>
    <w:rsid w:val="00566A35"/>
    <w:rsid w:val="0056701E"/>
    <w:rsid w:val="005740D7"/>
    <w:rsid w:val="005816E8"/>
    <w:rsid w:val="005A0F26"/>
    <w:rsid w:val="005A1B10"/>
    <w:rsid w:val="005A6850"/>
    <w:rsid w:val="005B1B1B"/>
    <w:rsid w:val="005C5932"/>
    <w:rsid w:val="005D3CA7"/>
    <w:rsid w:val="005D4CC1"/>
    <w:rsid w:val="005E3877"/>
    <w:rsid w:val="005F4B91"/>
    <w:rsid w:val="005F55D2"/>
    <w:rsid w:val="0062312F"/>
    <w:rsid w:val="00625F2C"/>
    <w:rsid w:val="006520E8"/>
    <w:rsid w:val="006618E9"/>
    <w:rsid w:val="00673DD6"/>
    <w:rsid w:val="0068194B"/>
    <w:rsid w:val="00692703"/>
    <w:rsid w:val="0069722A"/>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0623"/>
    <w:rsid w:val="00855B59"/>
    <w:rsid w:val="00860461"/>
    <w:rsid w:val="0086104F"/>
    <w:rsid w:val="00862DC2"/>
    <w:rsid w:val="0086487C"/>
    <w:rsid w:val="00870B20"/>
    <w:rsid w:val="008829F8"/>
    <w:rsid w:val="00885897"/>
    <w:rsid w:val="008A6538"/>
    <w:rsid w:val="008C7056"/>
    <w:rsid w:val="008C7838"/>
    <w:rsid w:val="008F3B14"/>
    <w:rsid w:val="008F4E1E"/>
    <w:rsid w:val="00901899"/>
    <w:rsid w:val="0090344B"/>
    <w:rsid w:val="00905715"/>
    <w:rsid w:val="0091321E"/>
    <w:rsid w:val="00913946"/>
    <w:rsid w:val="0092726B"/>
    <w:rsid w:val="00931678"/>
    <w:rsid w:val="009361BA"/>
    <w:rsid w:val="00944F78"/>
    <w:rsid w:val="00947756"/>
    <w:rsid w:val="009510E7"/>
    <w:rsid w:val="0095124F"/>
    <w:rsid w:val="00952C89"/>
    <w:rsid w:val="009571D8"/>
    <w:rsid w:val="009650EA"/>
    <w:rsid w:val="0097790C"/>
    <w:rsid w:val="0098506E"/>
    <w:rsid w:val="009A44CE"/>
    <w:rsid w:val="009B17F5"/>
    <w:rsid w:val="009C4DFC"/>
    <w:rsid w:val="009D255D"/>
    <w:rsid w:val="009D44F8"/>
    <w:rsid w:val="009E3160"/>
    <w:rsid w:val="009F220C"/>
    <w:rsid w:val="009F3B05"/>
    <w:rsid w:val="009F4931"/>
    <w:rsid w:val="00A06BE4"/>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6A8F"/>
    <w:rsid w:val="00AD360E"/>
    <w:rsid w:val="00AD40FB"/>
    <w:rsid w:val="00AD5AE3"/>
    <w:rsid w:val="00AD782D"/>
    <w:rsid w:val="00AE7650"/>
    <w:rsid w:val="00B10EBE"/>
    <w:rsid w:val="00B236F1"/>
    <w:rsid w:val="00B50F99"/>
    <w:rsid w:val="00B51D1B"/>
    <w:rsid w:val="00B5287D"/>
    <w:rsid w:val="00B540F4"/>
    <w:rsid w:val="00B60FD0"/>
    <w:rsid w:val="00B622DF"/>
    <w:rsid w:val="00B6332A"/>
    <w:rsid w:val="00B81760"/>
    <w:rsid w:val="00B8494C"/>
    <w:rsid w:val="00BA1546"/>
    <w:rsid w:val="00BB4E51"/>
    <w:rsid w:val="00BD431F"/>
    <w:rsid w:val="00BE423E"/>
    <w:rsid w:val="00BF61AC"/>
    <w:rsid w:val="00BF7982"/>
    <w:rsid w:val="00C47FA6"/>
    <w:rsid w:val="00C57FC6"/>
    <w:rsid w:val="00C66A7D"/>
    <w:rsid w:val="00C779DA"/>
    <w:rsid w:val="00C814F7"/>
    <w:rsid w:val="00CA4B4D"/>
    <w:rsid w:val="00CB0784"/>
    <w:rsid w:val="00CB35C3"/>
    <w:rsid w:val="00CC48B9"/>
    <w:rsid w:val="00CD323D"/>
    <w:rsid w:val="00CE4030"/>
    <w:rsid w:val="00CE64B3"/>
    <w:rsid w:val="00CF1A49"/>
    <w:rsid w:val="00D0630C"/>
    <w:rsid w:val="00D243A9"/>
    <w:rsid w:val="00D305E5"/>
    <w:rsid w:val="00D37CD3"/>
    <w:rsid w:val="00D45AAF"/>
    <w:rsid w:val="00D66A52"/>
    <w:rsid w:val="00D66EFA"/>
    <w:rsid w:val="00D71361"/>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741A"/>
    <w:rsid w:val="00E12EA2"/>
    <w:rsid w:val="00E14498"/>
    <w:rsid w:val="00E2397A"/>
    <w:rsid w:val="00E254DB"/>
    <w:rsid w:val="00E300FC"/>
    <w:rsid w:val="00E362DB"/>
    <w:rsid w:val="00E406BE"/>
    <w:rsid w:val="00E43BF2"/>
    <w:rsid w:val="00E5632B"/>
    <w:rsid w:val="00E70240"/>
    <w:rsid w:val="00E71E6B"/>
    <w:rsid w:val="00E81CC5"/>
    <w:rsid w:val="00E85A87"/>
    <w:rsid w:val="00E85B4A"/>
    <w:rsid w:val="00E9528E"/>
    <w:rsid w:val="00EA5099"/>
    <w:rsid w:val="00EC1351"/>
    <w:rsid w:val="00EC4CBF"/>
    <w:rsid w:val="00ED47DF"/>
    <w:rsid w:val="00EE2CA8"/>
    <w:rsid w:val="00EF17E8"/>
    <w:rsid w:val="00EF4B85"/>
    <w:rsid w:val="00EF51D9"/>
    <w:rsid w:val="00F130DD"/>
    <w:rsid w:val="00F24884"/>
    <w:rsid w:val="00F476C4"/>
    <w:rsid w:val="00F54BD1"/>
    <w:rsid w:val="00F61DF9"/>
    <w:rsid w:val="00F81960"/>
    <w:rsid w:val="00F8769D"/>
    <w:rsid w:val="00F9350C"/>
    <w:rsid w:val="00F94EB5"/>
    <w:rsid w:val="00F9624D"/>
    <w:rsid w:val="00FB31C1"/>
    <w:rsid w:val="00FB58F2"/>
    <w:rsid w:val="00FC6AEA"/>
    <w:rsid w:val="00FD1731"/>
    <w:rsid w:val="00FD1ADD"/>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8A75C"/>
  <w15:chartTrackingRefBased/>
  <w15:docId w15:val="{81ED9A2D-D428-475F-A284-86F552BE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unhideWhenUsed/>
    <w:rsid w:val="002647D3"/>
    <w:pPr>
      <w:spacing w:after="120"/>
    </w:pPr>
  </w:style>
  <w:style w:type="character" w:customStyle="1" w:styleId="BodyTextChar">
    <w:name w:val="Body Text Char"/>
    <w:basedOn w:val="DefaultParagraphFont"/>
    <w:link w:val="BodyText"/>
    <w:uiPriority w:val="99"/>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C1F88"/>
    <w:rPr>
      <w:color w:val="605E5C"/>
      <w:shd w:val="clear" w:color="auto" w:fill="E1DFDD"/>
    </w:rPr>
  </w:style>
  <w:style w:type="paragraph" w:customStyle="1" w:styleId="Logro">
    <w:name w:val="Logro"/>
    <w:basedOn w:val="BodyText"/>
    <w:uiPriority w:val="99"/>
    <w:rsid w:val="00E0741A"/>
    <w:pPr>
      <w:numPr>
        <w:numId w:val="17"/>
      </w:numPr>
      <w:spacing w:after="60" w:line="220" w:lineRule="atLeast"/>
      <w:jc w:val="both"/>
    </w:pPr>
    <w:rPr>
      <w:rFonts w:ascii="Arial" w:eastAsia="Times New Roman" w:hAnsi="Arial" w:cs="Times New Roman"/>
      <w:color w:val="auto"/>
      <w:spacing w:val="-5"/>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24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daniel-rodriguez1983/"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drigue253\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4E20896D3F4ABD8ECE654E2D51EB8A"/>
        <w:category>
          <w:name w:val="General"/>
          <w:gallery w:val="placeholder"/>
        </w:category>
        <w:types>
          <w:type w:val="bbPlcHdr"/>
        </w:types>
        <w:behaviors>
          <w:behavior w:val="content"/>
        </w:behaviors>
        <w:guid w:val="{737E7609-6F7F-4575-89B3-0E1CA9E99515}"/>
      </w:docPartPr>
      <w:docPartBody>
        <w:p w:rsidR="00576C17" w:rsidRDefault="00992728">
          <w:pPr>
            <w:pStyle w:val="FC4E20896D3F4ABD8ECE654E2D51EB8A"/>
          </w:pPr>
          <w:r w:rsidRPr="00CF1A49">
            <w:t>·</w:t>
          </w:r>
        </w:p>
      </w:docPartBody>
    </w:docPart>
    <w:docPart>
      <w:docPartPr>
        <w:name w:val="4C78FCD074AA401CB3231F4D45044349"/>
        <w:category>
          <w:name w:val="General"/>
          <w:gallery w:val="placeholder"/>
        </w:category>
        <w:types>
          <w:type w:val="bbPlcHdr"/>
        </w:types>
        <w:behaviors>
          <w:behavior w:val="content"/>
        </w:behaviors>
        <w:guid w:val="{DFBA13E7-76F2-4A25-8A71-4652E3855194}"/>
      </w:docPartPr>
      <w:docPartBody>
        <w:p w:rsidR="00576C17" w:rsidRDefault="00992728">
          <w:pPr>
            <w:pStyle w:val="4C78FCD074AA401CB3231F4D45044349"/>
          </w:pPr>
          <w:r w:rsidRPr="00CF1A49">
            <w:t>·</w:t>
          </w:r>
        </w:p>
      </w:docPartBody>
    </w:docPart>
    <w:docPart>
      <w:docPartPr>
        <w:name w:val="5A7DE7DFCA6A4E2AB51B084B10D919FE"/>
        <w:category>
          <w:name w:val="General"/>
          <w:gallery w:val="placeholder"/>
        </w:category>
        <w:types>
          <w:type w:val="bbPlcHdr"/>
        </w:types>
        <w:behaviors>
          <w:behavior w:val="content"/>
        </w:behaviors>
        <w:guid w:val="{75AEBC85-5D4D-4EA9-B195-A75F1B76DAB8}"/>
      </w:docPartPr>
      <w:docPartBody>
        <w:p w:rsidR="00576C17" w:rsidRDefault="00992728">
          <w:pPr>
            <w:pStyle w:val="5A7DE7DFCA6A4E2AB51B084B10D919FE"/>
          </w:pPr>
          <w:r w:rsidRPr="00CF1A49">
            <w:t>·</w:t>
          </w:r>
        </w:p>
      </w:docPartBody>
    </w:docPart>
    <w:docPart>
      <w:docPartPr>
        <w:name w:val="8A9B0DB119CD43EC9B938F8CC4ABB928"/>
        <w:category>
          <w:name w:val="General"/>
          <w:gallery w:val="placeholder"/>
        </w:category>
        <w:types>
          <w:type w:val="bbPlcHdr"/>
        </w:types>
        <w:behaviors>
          <w:behavior w:val="content"/>
        </w:behaviors>
        <w:guid w:val="{E3B10C1F-034D-4CFC-A4BD-6A2AF8061210}"/>
      </w:docPartPr>
      <w:docPartBody>
        <w:p w:rsidR="00576C17" w:rsidRDefault="00992728">
          <w:pPr>
            <w:pStyle w:val="8A9B0DB119CD43EC9B938F8CC4ABB928"/>
          </w:pPr>
          <w:r w:rsidRPr="00CF1A49">
            <w:t>Experience</w:t>
          </w:r>
        </w:p>
      </w:docPartBody>
    </w:docPart>
    <w:docPart>
      <w:docPartPr>
        <w:name w:val="133CF7471C6B4C8A93F8DA612FD49276"/>
        <w:category>
          <w:name w:val="General"/>
          <w:gallery w:val="placeholder"/>
        </w:category>
        <w:types>
          <w:type w:val="bbPlcHdr"/>
        </w:types>
        <w:behaviors>
          <w:behavior w:val="content"/>
        </w:behaviors>
        <w:guid w:val="{EFA9C78A-2C1D-4A65-873C-9BC89F0C3750}"/>
      </w:docPartPr>
      <w:docPartBody>
        <w:p w:rsidR="00576C17" w:rsidRDefault="00992728">
          <w:pPr>
            <w:pStyle w:val="133CF7471C6B4C8A93F8DA612FD49276"/>
          </w:pPr>
          <w:r w:rsidRPr="00CF1A49">
            <w:t>Education</w:t>
          </w:r>
        </w:p>
      </w:docPartBody>
    </w:docPart>
    <w:docPart>
      <w:docPartPr>
        <w:name w:val="A3D2B166A07A4DBD8CEEA708AAF5F775"/>
        <w:category>
          <w:name w:val="General"/>
          <w:gallery w:val="placeholder"/>
        </w:category>
        <w:types>
          <w:type w:val="bbPlcHdr"/>
        </w:types>
        <w:behaviors>
          <w:behavior w:val="content"/>
        </w:behaviors>
        <w:guid w:val="{9FD3EA21-36A1-453F-8879-920DD19A5C82}"/>
      </w:docPartPr>
      <w:docPartBody>
        <w:p w:rsidR="00576C17" w:rsidRDefault="00992728">
          <w:pPr>
            <w:pStyle w:val="A3D2B166A07A4DBD8CEEA708AAF5F77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4E"/>
    <w:rsid w:val="003A414E"/>
    <w:rsid w:val="003A7EFC"/>
    <w:rsid w:val="003D33CE"/>
    <w:rsid w:val="00576C17"/>
    <w:rsid w:val="007859D9"/>
    <w:rsid w:val="00992728"/>
    <w:rsid w:val="009A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3120C0ED844E6B78B1BF4F1BAA9E6">
    <w:name w:val="9483120C0ED844E6B78B1BF4F1BAA9E6"/>
  </w:style>
  <w:style w:type="character" w:styleId="IntenseEmphasis">
    <w:name w:val="Intense Emphasis"/>
    <w:basedOn w:val="DefaultParagraphFont"/>
    <w:uiPriority w:val="2"/>
    <w:rPr>
      <w:b/>
      <w:iCs/>
      <w:color w:val="262626" w:themeColor="text1" w:themeTint="D9"/>
    </w:rPr>
  </w:style>
  <w:style w:type="paragraph" w:customStyle="1" w:styleId="0D669D625C9B4A5696DEADBA084EC6FB">
    <w:name w:val="0D669D625C9B4A5696DEADBA084EC6FB"/>
  </w:style>
  <w:style w:type="paragraph" w:customStyle="1" w:styleId="41214E3CC98648C0A8366FBFF96F2016">
    <w:name w:val="41214E3CC98648C0A8366FBFF96F2016"/>
  </w:style>
  <w:style w:type="paragraph" w:customStyle="1" w:styleId="FC4E20896D3F4ABD8ECE654E2D51EB8A">
    <w:name w:val="FC4E20896D3F4ABD8ECE654E2D51EB8A"/>
  </w:style>
  <w:style w:type="paragraph" w:customStyle="1" w:styleId="4700F6FFCA1344029B3AE5B6B825CA18">
    <w:name w:val="4700F6FFCA1344029B3AE5B6B825CA18"/>
  </w:style>
  <w:style w:type="paragraph" w:customStyle="1" w:styleId="DD7C5AD707DB49EDA82FD1EAD3A6A8AE">
    <w:name w:val="DD7C5AD707DB49EDA82FD1EAD3A6A8AE"/>
  </w:style>
  <w:style w:type="paragraph" w:customStyle="1" w:styleId="4C78FCD074AA401CB3231F4D45044349">
    <w:name w:val="4C78FCD074AA401CB3231F4D45044349"/>
  </w:style>
  <w:style w:type="paragraph" w:customStyle="1" w:styleId="4864D3B587AB40D591C9C9232FCB15B4">
    <w:name w:val="4864D3B587AB40D591C9C9232FCB15B4"/>
  </w:style>
  <w:style w:type="paragraph" w:customStyle="1" w:styleId="5A7DE7DFCA6A4E2AB51B084B10D919FE">
    <w:name w:val="5A7DE7DFCA6A4E2AB51B084B10D919FE"/>
  </w:style>
  <w:style w:type="paragraph" w:customStyle="1" w:styleId="D466B864F8A9405B9D78D202E4D67DD3">
    <w:name w:val="D466B864F8A9405B9D78D202E4D67DD3"/>
  </w:style>
  <w:style w:type="paragraph" w:customStyle="1" w:styleId="E69209F411FD40BE8268EF57C8DA909D">
    <w:name w:val="E69209F411FD40BE8268EF57C8DA909D"/>
  </w:style>
  <w:style w:type="paragraph" w:customStyle="1" w:styleId="8A9B0DB119CD43EC9B938F8CC4ABB928">
    <w:name w:val="8A9B0DB119CD43EC9B938F8CC4ABB928"/>
  </w:style>
  <w:style w:type="paragraph" w:customStyle="1" w:styleId="37B848816E3B4E31B53F17B70C83A1B5">
    <w:name w:val="37B848816E3B4E31B53F17B70C83A1B5"/>
  </w:style>
  <w:style w:type="paragraph" w:customStyle="1" w:styleId="A55E9EF8BF684876BF55DE5B2177DC7B">
    <w:name w:val="A55E9EF8BF684876BF55DE5B2177DC7B"/>
  </w:style>
  <w:style w:type="paragraph" w:customStyle="1" w:styleId="5C60262BD7E44C1D8D07AF1E0BD720F2">
    <w:name w:val="5C60262BD7E44C1D8D07AF1E0BD720F2"/>
  </w:style>
  <w:style w:type="character" w:styleId="SubtleReference">
    <w:name w:val="Subtle Reference"/>
    <w:basedOn w:val="DefaultParagraphFont"/>
    <w:uiPriority w:val="10"/>
    <w:qFormat/>
    <w:rsid w:val="003A414E"/>
    <w:rPr>
      <w:b/>
      <w:caps w:val="0"/>
      <w:smallCaps/>
      <w:color w:val="595959" w:themeColor="text1" w:themeTint="A6"/>
    </w:rPr>
  </w:style>
  <w:style w:type="paragraph" w:customStyle="1" w:styleId="2403501B092F47D3B9359BF7AB22A004">
    <w:name w:val="2403501B092F47D3B9359BF7AB22A004"/>
  </w:style>
  <w:style w:type="paragraph" w:customStyle="1" w:styleId="4273DEB344044E6CBA25047627EF5607">
    <w:name w:val="4273DEB344044E6CBA25047627EF5607"/>
  </w:style>
  <w:style w:type="paragraph" w:customStyle="1" w:styleId="3AF56E58662648D5A31626D148D9F2C0">
    <w:name w:val="3AF56E58662648D5A31626D148D9F2C0"/>
  </w:style>
  <w:style w:type="paragraph" w:customStyle="1" w:styleId="E308757795894D388C52B583DBAF16E2">
    <w:name w:val="E308757795894D388C52B583DBAF16E2"/>
  </w:style>
  <w:style w:type="paragraph" w:customStyle="1" w:styleId="F48DDF0D68484305918CFE2E7E3B585C">
    <w:name w:val="F48DDF0D68484305918CFE2E7E3B585C"/>
  </w:style>
  <w:style w:type="paragraph" w:customStyle="1" w:styleId="30A62C0B4ED84897AF5973DD424420D0">
    <w:name w:val="30A62C0B4ED84897AF5973DD424420D0"/>
  </w:style>
  <w:style w:type="paragraph" w:customStyle="1" w:styleId="691EF37351F2492DB53ECCFFBA3A4078">
    <w:name w:val="691EF37351F2492DB53ECCFFBA3A4078"/>
  </w:style>
  <w:style w:type="paragraph" w:customStyle="1" w:styleId="133CF7471C6B4C8A93F8DA612FD49276">
    <w:name w:val="133CF7471C6B4C8A93F8DA612FD49276"/>
  </w:style>
  <w:style w:type="paragraph" w:customStyle="1" w:styleId="939B9BC9BF164FAA912A6C271C08C7A1">
    <w:name w:val="939B9BC9BF164FAA912A6C271C08C7A1"/>
  </w:style>
  <w:style w:type="paragraph" w:customStyle="1" w:styleId="003D632B77CE4F8BA190513D1D23FA9D">
    <w:name w:val="003D632B77CE4F8BA190513D1D23FA9D"/>
  </w:style>
  <w:style w:type="paragraph" w:customStyle="1" w:styleId="AD242210F42A4DB086736689AA83C354">
    <w:name w:val="AD242210F42A4DB086736689AA83C354"/>
  </w:style>
  <w:style w:type="paragraph" w:customStyle="1" w:styleId="E20ECFBAB07A4277A4D34EF5F8D15D8A">
    <w:name w:val="E20ECFBAB07A4277A4D34EF5F8D15D8A"/>
  </w:style>
  <w:style w:type="paragraph" w:customStyle="1" w:styleId="66EDBD253CB446179AA6F2C3DC8F35A5">
    <w:name w:val="66EDBD253CB446179AA6F2C3DC8F35A5"/>
  </w:style>
  <w:style w:type="paragraph" w:customStyle="1" w:styleId="CB91E066B6684CCDA9EEF5A9A1879DE4">
    <w:name w:val="CB91E066B6684CCDA9EEF5A9A1879DE4"/>
  </w:style>
  <w:style w:type="paragraph" w:customStyle="1" w:styleId="2E682E1A494846209DADD74840C5EC7C">
    <w:name w:val="2E682E1A494846209DADD74840C5EC7C"/>
  </w:style>
  <w:style w:type="paragraph" w:customStyle="1" w:styleId="EA6BE67AD98844E4A6D807D06EBEB8A4">
    <w:name w:val="EA6BE67AD98844E4A6D807D06EBEB8A4"/>
  </w:style>
  <w:style w:type="paragraph" w:customStyle="1" w:styleId="287C012DE0C14B7398814D098331545F">
    <w:name w:val="287C012DE0C14B7398814D098331545F"/>
  </w:style>
  <w:style w:type="paragraph" w:customStyle="1" w:styleId="B780234EE74E439BB25B3D66CFF7764E">
    <w:name w:val="B780234EE74E439BB25B3D66CFF7764E"/>
  </w:style>
  <w:style w:type="paragraph" w:customStyle="1" w:styleId="A3D2B166A07A4DBD8CEEA708AAF5F775">
    <w:name w:val="A3D2B166A07A4DBD8CEEA708AAF5F775"/>
  </w:style>
  <w:style w:type="paragraph" w:customStyle="1" w:styleId="D203E2749B8A410CB142BB6057917740">
    <w:name w:val="D203E2749B8A410CB142BB6057917740"/>
  </w:style>
  <w:style w:type="paragraph" w:customStyle="1" w:styleId="394DB5E221AE4FAFA44B2F8246CB9A2C">
    <w:name w:val="394DB5E221AE4FAFA44B2F8246CB9A2C"/>
  </w:style>
  <w:style w:type="paragraph" w:customStyle="1" w:styleId="3108A457FA9342F8B17E05034075B79F">
    <w:name w:val="3108A457FA9342F8B17E05034075B79F"/>
  </w:style>
  <w:style w:type="paragraph" w:customStyle="1" w:styleId="79B86FE67DCA4AD1B65E88B4428BD30D">
    <w:name w:val="79B86FE67DCA4AD1B65E88B4428BD30D"/>
  </w:style>
  <w:style w:type="paragraph" w:customStyle="1" w:styleId="BDCC769FFAD04019BA6945FC3C3A8A93">
    <w:name w:val="BDCC769FFAD04019BA6945FC3C3A8A93"/>
  </w:style>
  <w:style w:type="paragraph" w:customStyle="1" w:styleId="D6DDE47931E347EBB2919FB4FB50B040">
    <w:name w:val="D6DDE47931E347EBB2919FB4FB50B040"/>
  </w:style>
  <w:style w:type="paragraph" w:customStyle="1" w:styleId="4240F24F99014DBB9C18E27E0799818C">
    <w:name w:val="4240F24F99014DBB9C18E27E0799818C"/>
  </w:style>
  <w:style w:type="paragraph" w:customStyle="1" w:styleId="22033A6A888E472D9FDE7160FB59E7B9">
    <w:name w:val="22033A6A888E472D9FDE7160FB59E7B9"/>
    <w:rsid w:val="003A414E"/>
  </w:style>
  <w:style w:type="paragraph" w:customStyle="1" w:styleId="F88C2A4CAC304AAEBC28772ACB547BCD">
    <w:name w:val="F88C2A4CAC304AAEBC28772ACB547BCD"/>
    <w:rsid w:val="003A414E"/>
  </w:style>
  <w:style w:type="paragraph" w:customStyle="1" w:styleId="A2E4BC34EE4E4D2585E8F6BE47D81D86">
    <w:name w:val="A2E4BC34EE4E4D2585E8F6BE47D81D86"/>
    <w:rsid w:val="003A414E"/>
  </w:style>
  <w:style w:type="paragraph" w:customStyle="1" w:styleId="8A0A6004AC8148C0B3F37C91BCF1D777">
    <w:name w:val="8A0A6004AC8148C0B3F37C91BCF1D777"/>
    <w:rsid w:val="003A414E"/>
  </w:style>
  <w:style w:type="paragraph" w:customStyle="1" w:styleId="2A980D4AA547431DB3F447801B5F677D">
    <w:name w:val="2A980D4AA547431DB3F447801B5F677D"/>
    <w:rsid w:val="003A414E"/>
  </w:style>
  <w:style w:type="paragraph" w:customStyle="1" w:styleId="CE9A059F469C46439078347C0C6AB99F">
    <w:name w:val="CE9A059F469C46439078347C0C6AB99F"/>
    <w:rsid w:val="003A414E"/>
  </w:style>
  <w:style w:type="paragraph" w:customStyle="1" w:styleId="0154931EC0F14CD99088B20730EE6000">
    <w:name w:val="0154931EC0F14CD99088B20730EE6000"/>
    <w:rsid w:val="003A414E"/>
  </w:style>
  <w:style w:type="paragraph" w:customStyle="1" w:styleId="FC73EB56CCE3489C88320E2C3F1433C9">
    <w:name w:val="FC73EB56CCE3489C88320E2C3F1433C9"/>
    <w:rsid w:val="003A4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91</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30</cp:revision>
  <dcterms:created xsi:type="dcterms:W3CDTF">2020-05-29T19:52:00Z</dcterms:created>
  <dcterms:modified xsi:type="dcterms:W3CDTF">2020-07-20T20:34:00Z</dcterms:modified>
  <cp:category/>
</cp:coreProperties>
</file>